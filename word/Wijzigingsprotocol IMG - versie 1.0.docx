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8F72" w14:textId="77777777" w:rsidR="002B7475" w:rsidRDefault="002B7475" w:rsidP="007C7339">
      <w:pPr>
        <w:spacing w:line="240" w:lineRule="atLeast"/>
      </w:pPr>
    </w:p>
    <w:p w14:paraId="62B255CB" w14:textId="77777777" w:rsidR="002B7475" w:rsidRDefault="002B7475" w:rsidP="007C7339">
      <w:pPr>
        <w:spacing w:line="240" w:lineRule="atLeast"/>
      </w:pPr>
    </w:p>
    <w:p w14:paraId="61C401E7" w14:textId="77777777" w:rsidR="002B7475" w:rsidRDefault="00D66965" w:rsidP="007C7339">
      <w:pPr>
        <w:spacing w:line="240" w:lineRule="atLeast"/>
      </w:pPr>
      <w:r>
        <w:rPr>
          <w:noProof/>
        </w:rPr>
        <mc:AlternateContent>
          <mc:Choice Requires="wps">
            <w:drawing>
              <wp:anchor distT="0" distB="0" distL="114300" distR="114300" simplePos="0" relativeHeight="251652608" behindDoc="0" locked="0" layoutInCell="1" allowOverlap="1" wp14:anchorId="1AD97291" wp14:editId="230CF813">
                <wp:simplePos x="0" y="0"/>
                <wp:positionH relativeFrom="column">
                  <wp:posOffset>228600</wp:posOffset>
                </wp:positionH>
                <wp:positionV relativeFrom="paragraph">
                  <wp:posOffset>114300</wp:posOffset>
                </wp:positionV>
                <wp:extent cx="4914900" cy="1028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A1A41" w14:textId="77777777" w:rsidR="001F2A29" w:rsidRDefault="00924BE7" w:rsidP="007911E4">
                            <w:pPr>
                              <w:spacing w:line="360" w:lineRule="auto"/>
                              <w:ind w:left="14" w:hanging="14"/>
                              <w:rPr>
                                <w:sz w:val="28"/>
                                <w:szCs w:val="28"/>
                              </w:rPr>
                            </w:pPr>
                            <w:r>
                              <w:rPr>
                                <w:sz w:val="28"/>
                                <w:szCs w:val="28"/>
                              </w:rPr>
                              <w:t>Wijzigingsprotocol</w:t>
                            </w:r>
                          </w:p>
                          <w:p w14:paraId="523B622D" w14:textId="1025480F" w:rsidR="00924BE7" w:rsidRDefault="000067A0" w:rsidP="007911E4">
                            <w:pPr>
                              <w:spacing w:line="360" w:lineRule="auto"/>
                              <w:ind w:left="14" w:hanging="14"/>
                              <w:rPr>
                                <w:sz w:val="28"/>
                                <w:szCs w:val="28"/>
                              </w:rPr>
                            </w:pPr>
                            <w:r>
                              <w:rPr>
                                <w:sz w:val="28"/>
                                <w:szCs w:val="28"/>
                              </w:rPr>
                              <w:t>Informatiemodel</w:t>
                            </w:r>
                            <w:r w:rsidR="00476223">
                              <w:rPr>
                                <w:sz w:val="28"/>
                                <w:szCs w:val="28"/>
                              </w:rPr>
                              <w:t xml:space="preserve"> </w:t>
                            </w:r>
                            <w:r w:rsidR="00C953D7">
                              <w:rPr>
                                <w:sz w:val="28"/>
                                <w:szCs w:val="28"/>
                              </w:rPr>
                              <w:t>Geluid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97291"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" stroked="f">
                <v:textbox>
                  <w:txbxContent>
                    <w:p w14:paraId="014A1A41" w14:textId="77777777" w:rsidR="001F2A29" w:rsidRDefault="00924BE7" w:rsidP="007911E4">
                      <w:pPr>
                        <w:spacing w:line="360" w:lineRule="auto"/>
                        <w:ind w:left="14" w:hanging="14"/>
                        <w:rPr>
                          <w:sz w:val="28"/>
                          <w:szCs w:val="28"/>
                        </w:rPr>
                      </w:pPr>
                      <w:r>
                        <w:rPr>
                          <w:sz w:val="28"/>
                          <w:szCs w:val="28"/>
                        </w:rPr>
                        <w:t>Wijzigingsprotocol</w:t>
                      </w:r>
                    </w:p>
                    <w:p w14:paraId="523B622D" w14:textId="1025480F" w:rsidR="00924BE7" w:rsidRDefault="000067A0" w:rsidP="007911E4">
                      <w:pPr>
                        <w:spacing w:line="360" w:lineRule="auto"/>
                        <w:ind w:left="14" w:hanging="14"/>
                        <w:rPr>
                          <w:sz w:val="28"/>
                          <w:szCs w:val="28"/>
                        </w:rPr>
                      </w:pPr>
                      <w:r>
                        <w:rPr>
                          <w:sz w:val="28"/>
                          <w:szCs w:val="28"/>
                        </w:rPr>
                        <w:t>Informatiemodel</w:t>
                      </w:r>
                      <w:r w:rsidR="00476223">
                        <w:rPr>
                          <w:sz w:val="28"/>
                          <w:szCs w:val="28"/>
                        </w:rPr>
                        <w:t xml:space="preserve"> </w:t>
                      </w:r>
                      <w:r w:rsidR="00C953D7">
                        <w:rPr>
                          <w:sz w:val="28"/>
                          <w:szCs w:val="28"/>
                        </w:rPr>
                        <w:t>Geluid 2022</w:t>
                      </w:r>
                    </w:p>
                  </w:txbxContent>
                </v:textbox>
                <w10:wrap type="square"/>
              </v:shape>
            </w:pict>
          </mc:Fallback>
        </mc:AlternateContent>
      </w:r>
    </w:p>
    <w:p w14:paraId="313BFF5E" w14:textId="77777777" w:rsidR="002B7475" w:rsidRDefault="002B7475" w:rsidP="007C7339">
      <w:pPr>
        <w:spacing w:line="240" w:lineRule="atLeast"/>
      </w:pPr>
    </w:p>
    <w:p w14:paraId="3C28563A" w14:textId="77777777" w:rsidR="002B7475" w:rsidRDefault="002B7475" w:rsidP="007C7339">
      <w:pPr>
        <w:spacing w:line="240" w:lineRule="atLeast"/>
        <w:jc w:val="left"/>
        <w:rPr>
          <w:sz w:val="28"/>
          <w:szCs w:val="28"/>
        </w:rPr>
      </w:pPr>
    </w:p>
    <w:p w14:paraId="493616F5" w14:textId="77777777" w:rsidR="002B7475" w:rsidRDefault="002B7475" w:rsidP="007C7339">
      <w:pPr>
        <w:spacing w:line="240" w:lineRule="atLeast"/>
        <w:jc w:val="left"/>
        <w:rPr>
          <w:sz w:val="28"/>
          <w:szCs w:val="28"/>
        </w:rPr>
      </w:pPr>
    </w:p>
    <w:p w14:paraId="7280D63E" w14:textId="77777777" w:rsidR="002B7475" w:rsidRDefault="002B7475" w:rsidP="007C7339">
      <w:pPr>
        <w:spacing w:line="240" w:lineRule="atLeast"/>
        <w:jc w:val="left"/>
        <w:rPr>
          <w:sz w:val="28"/>
          <w:szCs w:val="28"/>
        </w:rPr>
      </w:pPr>
    </w:p>
    <w:p w14:paraId="73CA38E0" w14:textId="3B1B81BB" w:rsidR="002B7475" w:rsidRDefault="002B7475" w:rsidP="007C7339">
      <w:pPr>
        <w:spacing w:line="240" w:lineRule="atLeast"/>
        <w:jc w:val="left"/>
        <w:rPr>
          <w:sz w:val="28"/>
          <w:szCs w:val="28"/>
        </w:rPr>
      </w:pPr>
    </w:p>
    <w:p w14:paraId="009F55E1" w14:textId="77777777" w:rsidR="00672722" w:rsidRPr="007C7339" w:rsidRDefault="00775FFB" w:rsidP="007C7339">
      <w:pPr>
        <w:spacing w:line="240" w:lineRule="atLeast"/>
        <w:jc w:val="left"/>
        <w:sectPr w:rsidR="00672722" w:rsidRPr="007C7339" w:rsidSect="00672722">
          <w:headerReference w:type="default" r:id="rId11"/>
          <w:footerReference w:type="even" r:id="rId12"/>
          <w:footerReference w:type="default" r:id="rId13"/>
          <w:pgSz w:w="11906" w:h="16838" w:code="9"/>
          <w:pgMar w:top="2552" w:right="1622" w:bottom="1531" w:left="1622" w:header="0" w:footer="57" w:gutter="0"/>
          <w:cols w:space="708"/>
          <w:docGrid w:linePitch="360"/>
        </w:sectPr>
      </w:pPr>
      <w:r>
        <w:rPr>
          <w:noProof/>
        </w:rPr>
        <w:drawing>
          <wp:anchor distT="0" distB="0" distL="114300" distR="114300" simplePos="0" relativeHeight="251662848" behindDoc="0" locked="0" layoutInCell="1" allowOverlap="1" wp14:anchorId="51EF8B18" wp14:editId="62B1804C">
            <wp:simplePos x="0" y="0"/>
            <wp:positionH relativeFrom="column">
              <wp:posOffset>-106045</wp:posOffset>
            </wp:positionH>
            <wp:positionV relativeFrom="paragraph">
              <wp:posOffset>5540375</wp:posOffset>
            </wp:positionV>
            <wp:extent cx="714375" cy="249943"/>
            <wp:effectExtent l="0" t="0" r="0" b="0"/>
            <wp:wrapNone/>
            <wp:docPr id="9" name="Afbeelding 9" descr="Afbeeldingsresultaat voor cc by 4.0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c by 4.0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4375" cy="249943"/>
                    </a:xfrm>
                    <a:prstGeom prst="rect">
                      <a:avLst/>
                    </a:prstGeom>
                    <a:noFill/>
                    <a:ln>
                      <a:noFill/>
                    </a:ln>
                  </pic:spPr>
                </pic:pic>
              </a:graphicData>
            </a:graphic>
            <wp14:sizeRelH relativeFrom="page">
              <wp14:pctWidth>0</wp14:pctWidth>
            </wp14:sizeRelH>
            <wp14:sizeRelV relativeFrom="page">
              <wp14:pctHeight>0</wp14:pctHeight>
            </wp14:sizeRelV>
          </wp:anchor>
        </w:drawing>
      </w:r>
      <w:r w:rsidR="006C540F" w:rsidRPr="00AC1EC2">
        <w:rPr>
          <w:noProof/>
        </w:rPr>
        <mc:AlternateContent>
          <mc:Choice Requires="wps">
            <w:drawing>
              <wp:anchor distT="0" distB="0" distL="114300" distR="114300" simplePos="0" relativeHeight="251658752" behindDoc="0" locked="0" layoutInCell="1" allowOverlap="1" wp14:anchorId="076E62BE" wp14:editId="1AF0236E">
                <wp:simplePos x="0" y="0"/>
                <wp:positionH relativeFrom="column">
                  <wp:posOffset>-222885</wp:posOffset>
                </wp:positionH>
                <wp:positionV relativeFrom="paragraph">
                  <wp:posOffset>5481955</wp:posOffset>
                </wp:positionV>
                <wp:extent cx="6363335" cy="568960"/>
                <wp:effectExtent l="0" t="0" r="0" b="2540"/>
                <wp:wrapSquare wrapText="bothSides"/>
                <wp:docPr id="7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68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2C999" w14:textId="77777777" w:rsidR="002B7475" w:rsidRDefault="00924BE7" w:rsidP="006C540F">
                            <w:pPr>
                              <w:rPr>
                                <w:b/>
                              </w:rPr>
                            </w:pPr>
                            <w:r>
                              <w:rPr>
                                <w:b/>
                              </w:rPr>
                              <w:t>rechtenbeleid</w:t>
                            </w:r>
                          </w:p>
                          <w:p w14:paraId="0AEE25BA" w14:textId="202CF256" w:rsidR="002B7475" w:rsidRDefault="002B7475" w:rsidP="006C540F">
                            <w:pPr>
                              <w:rPr>
                                <w:b/>
                              </w:rPr>
                            </w:pPr>
                          </w:p>
                          <w:p w14:paraId="492B9CC3" w14:textId="77777777" w:rsidR="00924BE7" w:rsidRPr="002564CF" w:rsidRDefault="00924BE7" w:rsidP="006C54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E62BE" id="Text Box 126" o:spid="_x0000_s1027" type="#_x0000_t202" style="position:absolute;margin-left:-17.55pt;margin-top:431.65pt;width:501.05pt;height:4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" stroked="f">
                <v:textbox>
                  <w:txbxContent>
                    <w:p w14:paraId="7FF2C999" w14:textId="77777777" w:rsidR="002B7475" w:rsidRDefault="00924BE7" w:rsidP="006C540F">
                      <w:pPr>
                        <w:rPr>
                          <w:b/>
                        </w:rPr>
                      </w:pPr>
                      <w:r>
                        <w:rPr>
                          <w:b/>
                        </w:rPr>
                        <w:t>rechtenbeleid</w:t>
                      </w:r>
                    </w:p>
                    <w:p w14:paraId="0AEE25BA" w14:textId="202CF256" w:rsidR="002B7475" w:rsidRDefault="002B7475" w:rsidP="006C540F">
                      <w:pPr>
                        <w:rPr>
                          <w:b/>
                        </w:rPr>
                      </w:pPr>
                    </w:p>
                    <w:p w14:paraId="492B9CC3" w14:textId="77777777" w:rsidR="00924BE7" w:rsidRPr="002564CF" w:rsidRDefault="00924BE7" w:rsidP="006C540F"/>
                  </w:txbxContent>
                </v:textbox>
                <w10:wrap type="square"/>
              </v:shape>
            </w:pict>
          </mc:Fallback>
        </mc:AlternateContent>
      </w:r>
      <w:r w:rsidR="00D66965">
        <w:rPr>
          <w:noProof/>
        </w:rPr>
        <mc:AlternateContent>
          <mc:Choice Requires="wps">
            <w:drawing>
              <wp:anchor distT="0" distB="0" distL="114300" distR="114300" simplePos="0" relativeHeight="251655680" behindDoc="0" locked="0" layoutInCell="1" allowOverlap="1" wp14:anchorId="0AAA0B42" wp14:editId="387E95DB">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F5FCD" w14:textId="77777777" w:rsidR="00924BE7" w:rsidRPr="00672722" w:rsidRDefault="00924BE7" w:rsidP="00796267">
                            <w:pPr>
                              <w:rPr>
                                <w:b/>
                              </w:rPr>
                            </w:pPr>
                            <w:r w:rsidRPr="00672722">
                              <w:rPr>
                                <w:b/>
                              </w:rPr>
                              <w:t>versie</w:t>
                            </w:r>
                          </w:p>
                          <w:p w14:paraId="0E8AE8F5" w14:textId="1E943055" w:rsidR="00924BE7" w:rsidRDefault="000D590A" w:rsidP="00796267">
                            <w:r>
                              <w:t>1.0</w:t>
                            </w:r>
                            <w:r w:rsidR="002B7475">
                              <w:t xml:space="preserve"> </w:t>
                            </w:r>
                            <w:r w:rsidR="0084352E">
                              <w:t>versie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A0B42" id="Text Box 7" o:spid="_x0000_s1028" type="#_x0000_t202" style="position:absolute;margin-left:-18pt;margin-top:342pt;width:171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" stroked="f">
                <v:textbox>
                  <w:txbxContent>
                    <w:p w14:paraId="017F5FCD" w14:textId="77777777" w:rsidR="00924BE7" w:rsidRPr="00672722" w:rsidRDefault="00924BE7" w:rsidP="00796267">
                      <w:pPr>
                        <w:rPr>
                          <w:b/>
                        </w:rPr>
                      </w:pPr>
                      <w:r w:rsidRPr="00672722">
                        <w:rPr>
                          <w:b/>
                        </w:rPr>
                        <w:t>versie</w:t>
                      </w:r>
                    </w:p>
                    <w:p w14:paraId="0E8AE8F5" w14:textId="1E943055" w:rsidR="00924BE7" w:rsidRDefault="000D590A" w:rsidP="00796267">
                      <w:r>
                        <w:t>1.0</w:t>
                      </w:r>
                      <w:r w:rsidR="002B7475">
                        <w:t xml:space="preserve"> </w:t>
                      </w:r>
                      <w:r w:rsidR="0084352E">
                        <w:t>versie</w:t>
                      </w:r>
                    </w:p>
                  </w:txbxContent>
                </v:textbox>
                <w10:wrap type="square"/>
              </v:shape>
            </w:pict>
          </mc:Fallback>
        </mc:AlternateContent>
      </w:r>
      <w:r w:rsidR="00D66965">
        <w:rPr>
          <w:noProof/>
        </w:rPr>
        <mc:AlternateContent>
          <mc:Choice Requires="wps">
            <w:drawing>
              <wp:anchor distT="0" distB="0" distL="114300" distR="114300" simplePos="0" relativeHeight="251654656" behindDoc="0" locked="0" layoutInCell="1" allowOverlap="1" wp14:anchorId="6B47B2D8" wp14:editId="38A502D4">
                <wp:simplePos x="0" y="0"/>
                <wp:positionH relativeFrom="column">
                  <wp:posOffset>-228600</wp:posOffset>
                </wp:positionH>
                <wp:positionV relativeFrom="paragraph">
                  <wp:posOffset>3429000</wp:posOffset>
                </wp:positionV>
                <wp:extent cx="2171700" cy="457200"/>
                <wp:effectExtent l="0" t="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9F84EA" w14:textId="77777777" w:rsidR="00924BE7" w:rsidRDefault="00924BE7" w:rsidP="00672722">
                            <w:pPr>
                              <w:jc w:val="left"/>
                              <w:rPr>
                                <w:b/>
                              </w:rPr>
                            </w:pPr>
                            <w:r w:rsidRPr="00672722">
                              <w:rPr>
                                <w:b/>
                              </w:rPr>
                              <w:t>datum</w:t>
                            </w:r>
                          </w:p>
                          <w:p w14:paraId="79BAEA46" w14:textId="2299E30E" w:rsidR="00924BE7" w:rsidRPr="004419AB" w:rsidRDefault="00C953D7" w:rsidP="00672722">
                            <w:pPr>
                              <w:jc w:val="left"/>
                            </w:pPr>
                            <w:r>
                              <w:t>December</w:t>
                            </w:r>
                            <w:r w:rsidR="00F35330">
                              <w:t xml:space="preserve">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7B2D8" id="Text Box 6" o:spid="_x0000_s1029" type="#_x0000_t202" style="position:absolute;margin-left:-18pt;margin-top:270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" stroked="f">
                <v:textbox>
                  <w:txbxContent>
                    <w:p w14:paraId="639F84EA" w14:textId="77777777" w:rsidR="00924BE7" w:rsidRDefault="00924BE7" w:rsidP="00672722">
                      <w:pPr>
                        <w:jc w:val="left"/>
                        <w:rPr>
                          <w:b/>
                        </w:rPr>
                      </w:pPr>
                      <w:r w:rsidRPr="00672722">
                        <w:rPr>
                          <w:b/>
                        </w:rPr>
                        <w:t>datum</w:t>
                      </w:r>
                    </w:p>
                    <w:p w14:paraId="79BAEA46" w14:textId="2299E30E" w:rsidR="00924BE7" w:rsidRPr="004419AB" w:rsidRDefault="00C953D7" w:rsidP="00672722">
                      <w:pPr>
                        <w:jc w:val="left"/>
                      </w:pPr>
                      <w:r>
                        <w:t>December</w:t>
                      </w:r>
                      <w:r w:rsidR="00F35330">
                        <w:t xml:space="preserve"> 2021</w:t>
                      </w:r>
                    </w:p>
                  </w:txbxContent>
                </v:textbox>
                <w10:wrap type="square"/>
              </v:shape>
            </w:pict>
          </mc:Fallback>
        </mc:AlternateContent>
      </w:r>
      <w:r w:rsidR="00D66965">
        <w:rPr>
          <w:noProof/>
        </w:rPr>
        <mc:AlternateContent>
          <mc:Choice Requires="wps">
            <w:drawing>
              <wp:anchor distT="0" distB="0" distL="114300" distR="114300" simplePos="0" relativeHeight="251653632" behindDoc="0" locked="0" layoutInCell="1" allowOverlap="1" wp14:anchorId="2D6A4A52" wp14:editId="61B1F451">
                <wp:simplePos x="0" y="0"/>
                <wp:positionH relativeFrom="column">
                  <wp:posOffset>228600</wp:posOffset>
                </wp:positionH>
                <wp:positionV relativeFrom="paragraph">
                  <wp:posOffset>228600</wp:posOffset>
                </wp:positionV>
                <wp:extent cx="5029200" cy="4953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5DD705" w14:textId="77777777" w:rsidR="00924BE7" w:rsidRPr="00D761FB" w:rsidRDefault="00924BE7" w:rsidP="00796267">
                            <w:pPr>
                              <w:rPr>
                                <w:sz w:val="24"/>
                                <w:szCs w:val="24"/>
                              </w:rPr>
                            </w:pPr>
                            <w:r>
                              <w:rPr>
                                <w:sz w:val="24"/>
                                <w:szCs w:val="24"/>
                              </w:rPr>
                              <w:t>Beheerste dynamiek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A4A52" id="Text Box 3" o:spid="_x0000_s1030" type="#_x0000_t202" style="position:absolute;margin-left:18pt;margin-top:18pt;width:396pt;height:3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" stroked="f">
                <v:textbox>
                  <w:txbxContent>
                    <w:p w14:paraId="155DD705" w14:textId="77777777" w:rsidR="00924BE7" w:rsidRPr="00D761FB" w:rsidRDefault="00924BE7" w:rsidP="00796267">
                      <w:pPr>
                        <w:rPr>
                          <w:sz w:val="24"/>
                          <w:szCs w:val="24"/>
                        </w:rPr>
                      </w:pPr>
                      <w:r>
                        <w:rPr>
                          <w:sz w:val="24"/>
                          <w:szCs w:val="24"/>
                        </w:rPr>
                        <w:t>Beheerste dynamiek</w:t>
                      </w:r>
                    </w:p>
                  </w:txbxContent>
                </v:textbox>
                <w10:wrap type="square"/>
              </v:shape>
            </w:pict>
          </mc:Fallback>
        </mc:AlternateContent>
      </w:r>
    </w:p>
    <w:p w14:paraId="2FF4DFD7" w14:textId="77777777" w:rsidR="00D2625A" w:rsidRPr="007C7339" w:rsidRDefault="00D100A8" w:rsidP="007C7339">
      <w:pPr>
        <w:spacing w:line="240" w:lineRule="atLeast"/>
        <w:rPr>
          <w:sz w:val="28"/>
          <w:szCs w:val="28"/>
        </w:rPr>
      </w:pPr>
      <w:r w:rsidRPr="007C7339">
        <w:rPr>
          <w:sz w:val="28"/>
          <w:szCs w:val="28"/>
        </w:rPr>
        <w:lastRenderedPageBreak/>
        <w:t>Inhoudsopgave</w:t>
      </w:r>
    </w:p>
    <w:p w14:paraId="603BF553" w14:textId="77777777" w:rsidR="001E18AC" w:rsidRPr="007C7339" w:rsidRDefault="001E18AC" w:rsidP="007C7339">
      <w:pPr>
        <w:spacing w:line="240" w:lineRule="atLeast"/>
        <w:rPr>
          <w:sz w:val="28"/>
          <w:szCs w:val="28"/>
        </w:rPr>
      </w:pPr>
    </w:p>
    <w:p w14:paraId="658E863C" w14:textId="18FCE703" w:rsidR="00796048" w:rsidRDefault="00ED7A21">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"Kop1;1;Kop2;2;Kop3;3;Bijlagen;4;Bijlageparagraaf;5" </w:instrText>
      </w:r>
      <w:r>
        <w:rPr>
          <w:b/>
        </w:rPr>
        <w:fldChar w:fldCharType="separate"/>
      </w:r>
      <w:hyperlink w:anchor="_Toc80802009" w:history="1">
        <w:r w:rsidR="00796048" w:rsidRPr="00A974BF">
          <w:rPr>
            <w:rStyle w:val="Hyperlink"/>
          </w:rPr>
          <w:t>Leeswijzer</w:t>
        </w:r>
        <w:r w:rsidR="00796048">
          <w:rPr>
            <w:webHidden/>
          </w:rPr>
          <w:tab/>
        </w:r>
        <w:r w:rsidR="00796048">
          <w:rPr>
            <w:webHidden/>
          </w:rPr>
          <w:fldChar w:fldCharType="begin"/>
        </w:r>
        <w:r w:rsidR="00796048">
          <w:rPr>
            <w:webHidden/>
          </w:rPr>
          <w:instrText xml:space="preserve"> PAGEREF _Toc80802009 \h </w:instrText>
        </w:r>
        <w:r w:rsidR="00796048">
          <w:rPr>
            <w:webHidden/>
          </w:rPr>
        </w:r>
        <w:r w:rsidR="00796048">
          <w:rPr>
            <w:webHidden/>
          </w:rPr>
          <w:fldChar w:fldCharType="separate"/>
        </w:r>
        <w:r w:rsidR="00796048">
          <w:rPr>
            <w:webHidden/>
          </w:rPr>
          <w:t>4</w:t>
        </w:r>
        <w:r w:rsidR="00796048">
          <w:rPr>
            <w:webHidden/>
          </w:rPr>
          <w:fldChar w:fldCharType="end"/>
        </w:r>
      </w:hyperlink>
    </w:p>
    <w:p w14:paraId="27C0A02A" w14:textId="4100193F" w:rsidR="00796048" w:rsidRDefault="00000000">
      <w:pPr>
        <w:pStyle w:val="Inhopg1"/>
        <w:rPr>
          <w:rFonts w:asciiTheme="minorHAnsi" w:eastAsiaTheme="minorEastAsia" w:hAnsiTheme="minorHAnsi" w:cstheme="minorBidi"/>
          <w:sz w:val="22"/>
          <w:szCs w:val="22"/>
        </w:rPr>
      </w:pPr>
      <w:hyperlink w:anchor="_Toc80802010" w:history="1">
        <w:r w:rsidR="00796048" w:rsidRPr="00A974BF">
          <w:rPr>
            <w:rStyle w:val="Hyperlink"/>
          </w:rPr>
          <w:t>Samenvatting</w:t>
        </w:r>
        <w:r w:rsidR="00796048">
          <w:rPr>
            <w:webHidden/>
          </w:rPr>
          <w:tab/>
        </w:r>
        <w:r w:rsidR="00796048">
          <w:rPr>
            <w:webHidden/>
          </w:rPr>
          <w:fldChar w:fldCharType="begin"/>
        </w:r>
        <w:r w:rsidR="00796048">
          <w:rPr>
            <w:webHidden/>
          </w:rPr>
          <w:instrText xml:space="preserve"> PAGEREF _Toc80802010 \h </w:instrText>
        </w:r>
        <w:r w:rsidR="00796048">
          <w:rPr>
            <w:webHidden/>
          </w:rPr>
        </w:r>
        <w:r w:rsidR="00796048">
          <w:rPr>
            <w:webHidden/>
          </w:rPr>
          <w:fldChar w:fldCharType="separate"/>
        </w:r>
        <w:r w:rsidR="00796048">
          <w:rPr>
            <w:webHidden/>
          </w:rPr>
          <w:t>5</w:t>
        </w:r>
        <w:r w:rsidR="00796048">
          <w:rPr>
            <w:webHidden/>
          </w:rPr>
          <w:fldChar w:fldCharType="end"/>
        </w:r>
      </w:hyperlink>
    </w:p>
    <w:p w14:paraId="23CD221B" w14:textId="75C7577C" w:rsidR="00796048" w:rsidRDefault="00000000">
      <w:pPr>
        <w:pStyle w:val="Inhopg2"/>
        <w:rPr>
          <w:rFonts w:asciiTheme="minorHAnsi" w:eastAsiaTheme="minorEastAsia" w:hAnsiTheme="minorHAnsi" w:cstheme="minorBidi"/>
          <w:sz w:val="22"/>
          <w:szCs w:val="22"/>
        </w:rPr>
      </w:pPr>
      <w:hyperlink w:anchor="_Toc80802011" w:history="1">
        <w:r w:rsidR="00796048" w:rsidRPr="00A974BF">
          <w:rPr>
            <w:rStyle w:val="Hyperlink"/>
          </w:rPr>
          <w:t>2.1</w:t>
        </w:r>
        <w:r w:rsidR="00796048">
          <w:rPr>
            <w:rFonts w:asciiTheme="minorHAnsi" w:eastAsiaTheme="minorEastAsia" w:hAnsiTheme="minorHAnsi" w:cstheme="minorBidi"/>
            <w:sz w:val="22"/>
            <w:szCs w:val="22"/>
          </w:rPr>
          <w:tab/>
        </w:r>
        <w:r w:rsidR="003D20A3" w:rsidRPr="003D20A3">
          <w:rPr>
            <w:rStyle w:val="Hyperlink"/>
          </w:rPr>
          <w:t>Begrippen</w:t>
        </w:r>
        <w:r w:rsidR="00796048">
          <w:rPr>
            <w:webHidden/>
          </w:rPr>
          <w:tab/>
        </w:r>
        <w:r w:rsidR="00796048">
          <w:rPr>
            <w:webHidden/>
          </w:rPr>
          <w:fldChar w:fldCharType="begin"/>
        </w:r>
        <w:r w:rsidR="00796048">
          <w:rPr>
            <w:webHidden/>
          </w:rPr>
          <w:instrText xml:space="preserve"> PAGEREF _Toc80802011 \h </w:instrText>
        </w:r>
        <w:r w:rsidR="00796048">
          <w:rPr>
            <w:webHidden/>
          </w:rPr>
        </w:r>
        <w:r w:rsidR="00796048">
          <w:rPr>
            <w:webHidden/>
          </w:rPr>
          <w:fldChar w:fldCharType="separate"/>
        </w:r>
        <w:r w:rsidR="00796048">
          <w:rPr>
            <w:webHidden/>
          </w:rPr>
          <w:t>5</w:t>
        </w:r>
        <w:r w:rsidR="00796048">
          <w:rPr>
            <w:webHidden/>
          </w:rPr>
          <w:fldChar w:fldCharType="end"/>
        </w:r>
      </w:hyperlink>
    </w:p>
    <w:p w14:paraId="0FA23E27" w14:textId="7D9556D5" w:rsidR="00796048" w:rsidRDefault="00796048">
      <w:pPr>
        <w:pStyle w:val="Inhopg2"/>
        <w:rPr>
          <w:rFonts w:asciiTheme="minorHAnsi" w:eastAsiaTheme="minorEastAsia" w:hAnsiTheme="minorHAnsi" w:cstheme="minorBidi"/>
          <w:sz w:val="22"/>
          <w:szCs w:val="22"/>
        </w:rPr>
      </w:pPr>
    </w:p>
    <w:p w14:paraId="5E371790" w14:textId="09FF2397" w:rsidR="00796048" w:rsidRDefault="00000000">
      <w:pPr>
        <w:pStyle w:val="Inhopg1"/>
        <w:rPr>
          <w:rFonts w:asciiTheme="minorHAnsi" w:eastAsiaTheme="minorEastAsia" w:hAnsiTheme="minorHAnsi" w:cstheme="minorBidi"/>
          <w:sz w:val="22"/>
          <w:szCs w:val="22"/>
        </w:rPr>
      </w:pPr>
      <w:hyperlink w:anchor="_Toc80802013" w:history="1">
        <w:r w:rsidR="00796048" w:rsidRPr="00A974BF">
          <w:rPr>
            <w:rStyle w:val="Hyperlink"/>
          </w:rPr>
          <w:t>Gebruik van het wijzigingsprotocol</w:t>
        </w:r>
        <w:r w:rsidR="00796048">
          <w:rPr>
            <w:webHidden/>
          </w:rPr>
          <w:tab/>
        </w:r>
        <w:r w:rsidR="00796048">
          <w:rPr>
            <w:webHidden/>
          </w:rPr>
          <w:fldChar w:fldCharType="begin"/>
        </w:r>
        <w:r w:rsidR="00796048">
          <w:rPr>
            <w:webHidden/>
          </w:rPr>
          <w:instrText xml:space="preserve"> PAGEREF _Toc80802013 \h </w:instrText>
        </w:r>
        <w:r w:rsidR="00796048">
          <w:rPr>
            <w:webHidden/>
          </w:rPr>
        </w:r>
        <w:r w:rsidR="00796048">
          <w:rPr>
            <w:webHidden/>
          </w:rPr>
          <w:fldChar w:fldCharType="separate"/>
        </w:r>
        <w:r w:rsidR="00796048">
          <w:rPr>
            <w:webHidden/>
          </w:rPr>
          <w:t>6</w:t>
        </w:r>
        <w:r w:rsidR="00796048">
          <w:rPr>
            <w:webHidden/>
          </w:rPr>
          <w:fldChar w:fldCharType="end"/>
        </w:r>
      </w:hyperlink>
    </w:p>
    <w:p w14:paraId="028FCE67" w14:textId="35F9208E" w:rsidR="00796048" w:rsidRDefault="00000000">
      <w:pPr>
        <w:pStyle w:val="Inhopg2"/>
        <w:rPr>
          <w:rFonts w:asciiTheme="minorHAnsi" w:eastAsiaTheme="minorEastAsia" w:hAnsiTheme="minorHAnsi" w:cstheme="minorBidi"/>
          <w:sz w:val="22"/>
          <w:szCs w:val="22"/>
        </w:rPr>
      </w:pPr>
      <w:hyperlink w:anchor="_Toc80802014" w:history="1">
        <w:r w:rsidR="00796048" w:rsidRPr="00A974BF">
          <w:rPr>
            <w:rStyle w:val="Hyperlink"/>
          </w:rPr>
          <w:t>3.1</w:t>
        </w:r>
        <w:r w:rsidR="00796048">
          <w:rPr>
            <w:rFonts w:asciiTheme="minorHAnsi" w:eastAsiaTheme="minorEastAsia" w:hAnsiTheme="minorHAnsi" w:cstheme="minorBidi"/>
            <w:sz w:val="22"/>
            <w:szCs w:val="22"/>
          </w:rPr>
          <w:tab/>
        </w:r>
        <w:r w:rsidR="00796048" w:rsidRPr="00A974BF">
          <w:rPr>
            <w:rStyle w:val="Hyperlink"/>
          </w:rPr>
          <w:t>Protocol versus proces</w:t>
        </w:r>
        <w:r w:rsidR="00796048">
          <w:rPr>
            <w:webHidden/>
          </w:rPr>
          <w:tab/>
        </w:r>
        <w:r w:rsidR="00796048">
          <w:rPr>
            <w:webHidden/>
          </w:rPr>
          <w:fldChar w:fldCharType="begin"/>
        </w:r>
        <w:r w:rsidR="00796048">
          <w:rPr>
            <w:webHidden/>
          </w:rPr>
          <w:instrText xml:space="preserve"> PAGEREF _Toc80802014 \h </w:instrText>
        </w:r>
        <w:r w:rsidR="00796048">
          <w:rPr>
            <w:webHidden/>
          </w:rPr>
        </w:r>
        <w:r w:rsidR="00796048">
          <w:rPr>
            <w:webHidden/>
          </w:rPr>
          <w:fldChar w:fldCharType="separate"/>
        </w:r>
        <w:r w:rsidR="00796048">
          <w:rPr>
            <w:webHidden/>
          </w:rPr>
          <w:t>6</w:t>
        </w:r>
        <w:r w:rsidR="00796048">
          <w:rPr>
            <w:webHidden/>
          </w:rPr>
          <w:fldChar w:fldCharType="end"/>
        </w:r>
      </w:hyperlink>
    </w:p>
    <w:p w14:paraId="61EDE5C9" w14:textId="2723A641" w:rsidR="00796048" w:rsidRDefault="00000000">
      <w:pPr>
        <w:pStyle w:val="Inhopg2"/>
        <w:rPr>
          <w:rFonts w:asciiTheme="minorHAnsi" w:eastAsiaTheme="minorEastAsia" w:hAnsiTheme="minorHAnsi" w:cstheme="minorBidi"/>
          <w:sz w:val="22"/>
          <w:szCs w:val="22"/>
        </w:rPr>
      </w:pPr>
      <w:hyperlink w:anchor="_Toc80802015" w:history="1">
        <w:r w:rsidR="00796048" w:rsidRPr="00A974BF">
          <w:rPr>
            <w:rStyle w:val="Hyperlink"/>
          </w:rPr>
          <w:t>3.2</w:t>
        </w:r>
        <w:r w:rsidR="00796048">
          <w:rPr>
            <w:rFonts w:asciiTheme="minorHAnsi" w:eastAsiaTheme="minorEastAsia" w:hAnsiTheme="minorHAnsi" w:cstheme="minorBidi"/>
            <w:sz w:val="22"/>
            <w:szCs w:val="22"/>
          </w:rPr>
          <w:tab/>
        </w:r>
        <w:r w:rsidR="00796048" w:rsidRPr="00A974BF">
          <w:rPr>
            <w:rStyle w:val="Hyperlink"/>
          </w:rPr>
          <w:t>Releasebeleid</w:t>
        </w:r>
        <w:r w:rsidR="00796048">
          <w:rPr>
            <w:webHidden/>
          </w:rPr>
          <w:tab/>
        </w:r>
        <w:r w:rsidR="00796048">
          <w:rPr>
            <w:webHidden/>
          </w:rPr>
          <w:fldChar w:fldCharType="begin"/>
        </w:r>
        <w:r w:rsidR="00796048">
          <w:rPr>
            <w:webHidden/>
          </w:rPr>
          <w:instrText xml:space="preserve"> PAGEREF _Toc80802015 \h </w:instrText>
        </w:r>
        <w:r w:rsidR="00796048">
          <w:rPr>
            <w:webHidden/>
          </w:rPr>
        </w:r>
        <w:r w:rsidR="00796048">
          <w:rPr>
            <w:webHidden/>
          </w:rPr>
          <w:fldChar w:fldCharType="separate"/>
        </w:r>
        <w:r w:rsidR="00796048">
          <w:rPr>
            <w:webHidden/>
          </w:rPr>
          <w:t>6</w:t>
        </w:r>
        <w:r w:rsidR="00796048">
          <w:rPr>
            <w:webHidden/>
          </w:rPr>
          <w:fldChar w:fldCharType="end"/>
        </w:r>
      </w:hyperlink>
    </w:p>
    <w:p w14:paraId="7E953BD7" w14:textId="799A25E0" w:rsidR="00796048" w:rsidRDefault="00000000">
      <w:pPr>
        <w:pStyle w:val="Inhopg3"/>
        <w:rPr>
          <w:rFonts w:asciiTheme="minorHAnsi" w:eastAsiaTheme="minorEastAsia" w:hAnsiTheme="minorHAnsi" w:cstheme="minorBidi"/>
          <w:noProof/>
          <w:sz w:val="22"/>
          <w:szCs w:val="22"/>
        </w:rPr>
      </w:pPr>
      <w:hyperlink w:anchor="_Toc80802016" w:history="1">
        <w:r w:rsidR="00796048" w:rsidRPr="00A974BF">
          <w:rPr>
            <w:rStyle w:val="Hyperlink"/>
            <w:noProof/>
          </w:rPr>
          <w:t>3.2.1</w:t>
        </w:r>
        <w:r w:rsidR="00796048">
          <w:rPr>
            <w:rFonts w:asciiTheme="minorHAnsi" w:eastAsiaTheme="minorEastAsia" w:hAnsiTheme="minorHAnsi" w:cstheme="minorBidi"/>
            <w:noProof/>
            <w:sz w:val="22"/>
            <w:szCs w:val="22"/>
          </w:rPr>
          <w:tab/>
        </w:r>
        <w:r w:rsidR="00796048" w:rsidRPr="00A974BF">
          <w:rPr>
            <w:rStyle w:val="Hyperlink"/>
            <w:noProof/>
          </w:rPr>
          <w:t xml:space="preserve">Wijziging van het </w:t>
        </w:r>
        <w:r w:rsidR="000067A0">
          <w:rPr>
            <w:rStyle w:val="Hyperlink"/>
            <w:noProof/>
          </w:rPr>
          <w:t>Informatiemodel</w:t>
        </w:r>
        <w:r w:rsidR="00796048" w:rsidRPr="00A974BF">
          <w:rPr>
            <w:rStyle w:val="Hyperlink"/>
            <w:noProof/>
          </w:rPr>
          <w:t xml:space="preserve"> (standaard)</w:t>
        </w:r>
        <w:r w:rsidR="00796048">
          <w:rPr>
            <w:noProof/>
            <w:webHidden/>
          </w:rPr>
          <w:tab/>
        </w:r>
        <w:r w:rsidR="00796048">
          <w:rPr>
            <w:noProof/>
            <w:webHidden/>
          </w:rPr>
          <w:fldChar w:fldCharType="begin"/>
        </w:r>
        <w:r w:rsidR="00796048">
          <w:rPr>
            <w:noProof/>
            <w:webHidden/>
          </w:rPr>
          <w:instrText xml:space="preserve"> PAGEREF _Toc80802016 \h </w:instrText>
        </w:r>
        <w:r w:rsidR="00796048">
          <w:rPr>
            <w:noProof/>
            <w:webHidden/>
          </w:rPr>
        </w:r>
        <w:r w:rsidR="00796048">
          <w:rPr>
            <w:noProof/>
            <w:webHidden/>
          </w:rPr>
          <w:fldChar w:fldCharType="separate"/>
        </w:r>
        <w:r w:rsidR="00796048">
          <w:rPr>
            <w:noProof/>
            <w:webHidden/>
          </w:rPr>
          <w:t>6</w:t>
        </w:r>
        <w:r w:rsidR="00796048">
          <w:rPr>
            <w:noProof/>
            <w:webHidden/>
          </w:rPr>
          <w:fldChar w:fldCharType="end"/>
        </w:r>
      </w:hyperlink>
    </w:p>
    <w:p w14:paraId="3E25A68F" w14:textId="51A7AA3C" w:rsidR="00796048" w:rsidRDefault="00000000">
      <w:pPr>
        <w:pStyle w:val="Inhopg3"/>
        <w:rPr>
          <w:rFonts w:asciiTheme="minorHAnsi" w:eastAsiaTheme="minorEastAsia" w:hAnsiTheme="minorHAnsi" w:cstheme="minorBidi"/>
          <w:noProof/>
          <w:sz w:val="22"/>
          <w:szCs w:val="22"/>
        </w:rPr>
      </w:pPr>
      <w:hyperlink w:anchor="_Toc80802017" w:history="1">
        <w:r w:rsidR="00796048" w:rsidRPr="00A974BF">
          <w:rPr>
            <w:rStyle w:val="Hyperlink"/>
            <w:noProof/>
          </w:rPr>
          <w:t>3.2.2</w:t>
        </w:r>
        <w:r w:rsidR="00796048">
          <w:rPr>
            <w:rFonts w:asciiTheme="minorHAnsi" w:eastAsiaTheme="minorEastAsia" w:hAnsiTheme="minorHAnsi" w:cstheme="minorBidi"/>
            <w:noProof/>
            <w:sz w:val="22"/>
            <w:szCs w:val="22"/>
          </w:rPr>
          <w:tab/>
        </w:r>
        <w:r w:rsidR="00796048" w:rsidRPr="00A974BF">
          <w:rPr>
            <w:rStyle w:val="Hyperlink"/>
            <w:noProof/>
          </w:rPr>
          <w:t>Oudere versie van een standaard</w:t>
        </w:r>
        <w:r w:rsidR="00796048">
          <w:rPr>
            <w:noProof/>
            <w:webHidden/>
          </w:rPr>
          <w:tab/>
        </w:r>
        <w:r w:rsidR="00796048">
          <w:rPr>
            <w:noProof/>
            <w:webHidden/>
          </w:rPr>
          <w:fldChar w:fldCharType="begin"/>
        </w:r>
        <w:r w:rsidR="00796048">
          <w:rPr>
            <w:noProof/>
            <w:webHidden/>
          </w:rPr>
          <w:instrText xml:space="preserve"> PAGEREF _Toc80802017 \h </w:instrText>
        </w:r>
        <w:r w:rsidR="00796048">
          <w:rPr>
            <w:noProof/>
            <w:webHidden/>
          </w:rPr>
        </w:r>
        <w:r w:rsidR="00796048">
          <w:rPr>
            <w:noProof/>
            <w:webHidden/>
          </w:rPr>
          <w:fldChar w:fldCharType="separate"/>
        </w:r>
        <w:r w:rsidR="00796048">
          <w:rPr>
            <w:noProof/>
            <w:webHidden/>
          </w:rPr>
          <w:t>7</w:t>
        </w:r>
        <w:r w:rsidR="00796048">
          <w:rPr>
            <w:noProof/>
            <w:webHidden/>
          </w:rPr>
          <w:fldChar w:fldCharType="end"/>
        </w:r>
      </w:hyperlink>
    </w:p>
    <w:p w14:paraId="457394BD" w14:textId="1589A3D6" w:rsidR="00796048" w:rsidRDefault="00000000">
      <w:pPr>
        <w:pStyle w:val="Inhopg2"/>
        <w:rPr>
          <w:rFonts w:asciiTheme="minorHAnsi" w:eastAsiaTheme="minorEastAsia" w:hAnsiTheme="minorHAnsi" w:cstheme="minorBidi"/>
          <w:sz w:val="22"/>
          <w:szCs w:val="22"/>
        </w:rPr>
      </w:pPr>
      <w:hyperlink w:anchor="_Toc80802018" w:history="1">
        <w:r w:rsidR="00796048" w:rsidRPr="00A974BF">
          <w:rPr>
            <w:rStyle w:val="Hyperlink"/>
          </w:rPr>
          <w:t>3.3</w:t>
        </w:r>
        <w:r w:rsidR="00796048">
          <w:rPr>
            <w:rFonts w:asciiTheme="minorHAnsi" w:eastAsiaTheme="minorEastAsia" w:hAnsiTheme="minorHAnsi" w:cstheme="minorBidi"/>
            <w:sz w:val="22"/>
            <w:szCs w:val="22"/>
          </w:rPr>
          <w:tab/>
        </w:r>
        <w:r w:rsidR="00796048" w:rsidRPr="00A974BF">
          <w:rPr>
            <w:rStyle w:val="Hyperlink"/>
          </w:rPr>
          <w:t>Proces varianten</w:t>
        </w:r>
        <w:r w:rsidR="00796048">
          <w:rPr>
            <w:webHidden/>
          </w:rPr>
          <w:tab/>
        </w:r>
        <w:r w:rsidR="00796048">
          <w:rPr>
            <w:webHidden/>
          </w:rPr>
          <w:fldChar w:fldCharType="begin"/>
        </w:r>
        <w:r w:rsidR="00796048">
          <w:rPr>
            <w:webHidden/>
          </w:rPr>
          <w:instrText xml:space="preserve"> PAGEREF _Toc80802018 \h </w:instrText>
        </w:r>
        <w:r w:rsidR="00796048">
          <w:rPr>
            <w:webHidden/>
          </w:rPr>
        </w:r>
        <w:r w:rsidR="00796048">
          <w:rPr>
            <w:webHidden/>
          </w:rPr>
          <w:fldChar w:fldCharType="separate"/>
        </w:r>
        <w:r w:rsidR="00796048">
          <w:rPr>
            <w:webHidden/>
          </w:rPr>
          <w:t>7</w:t>
        </w:r>
        <w:r w:rsidR="00796048">
          <w:rPr>
            <w:webHidden/>
          </w:rPr>
          <w:fldChar w:fldCharType="end"/>
        </w:r>
      </w:hyperlink>
    </w:p>
    <w:p w14:paraId="7E1DF9DD" w14:textId="7618D1DA" w:rsidR="00796048" w:rsidRDefault="00000000">
      <w:pPr>
        <w:pStyle w:val="Inhopg2"/>
        <w:rPr>
          <w:rFonts w:asciiTheme="minorHAnsi" w:eastAsiaTheme="minorEastAsia" w:hAnsiTheme="minorHAnsi" w:cstheme="minorBidi"/>
          <w:sz w:val="22"/>
          <w:szCs w:val="22"/>
        </w:rPr>
      </w:pPr>
      <w:hyperlink w:anchor="_Toc80802019" w:history="1">
        <w:r w:rsidR="00796048" w:rsidRPr="00A974BF">
          <w:rPr>
            <w:rStyle w:val="Hyperlink"/>
          </w:rPr>
          <w:t>3.4</w:t>
        </w:r>
        <w:r w:rsidR="00796048">
          <w:rPr>
            <w:rFonts w:asciiTheme="minorHAnsi" w:eastAsiaTheme="minorEastAsia" w:hAnsiTheme="minorHAnsi" w:cstheme="minorBidi"/>
            <w:sz w:val="22"/>
            <w:szCs w:val="22"/>
          </w:rPr>
          <w:tab/>
        </w:r>
        <w:r w:rsidR="00796048" w:rsidRPr="00A974BF">
          <w:rPr>
            <w:rStyle w:val="Hyperlink"/>
          </w:rPr>
          <w:t>Fasen en resultaten</w:t>
        </w:r>
        <w:r w:rsidR="00796048">
          <w:rPr>
            <w:webHidden/>
          </w:rPr>
          <w:tab/>
        </w:r>
        <w:r w:rsidR="00796048">
          <w:rPr>
            <w:webHidden/>
          </w:rPr>
          <w:fldChar w:fldCharType="begin"/>
        </w:r>
        <w:r w:rsidR="00796048">
          <w:rPr>
            <w:webHidden/>
          </w:rPr>
          <w:instrText xml:space="preserve"> PAGEREF _Toc80802019 \h </w:instrText>
        </w:r>
        <w:r w:rsidR="00796048">
          <w:rPr>
            <w:webHidden/>
          </w:rPr>
        </w:r>
        <w:r w:rsidR="00796048">
          <w:rPr>
            <w:webHidden/>
          </w:rPr>
          <w:fldChar w:fldCharType="separate"/>
        </w:r>
        <w:r w:rsidR="00796048">
          <w:rPr>
            <w:webHidden/>
          </w:rPr>
          <w:t>8</w:t>
        </w:r>
        <w:r w:rsidR="00796048">
          <w:rPr>
            <w:webHidden/>
          </w:rPr>
          <w:fldChar w:fldCharType="end"/>
        </w:r>
      </w:hyperlink>
    </w:p>
    <w:p w14:paraId="5F078001" w14:textId="73F3F397" w:rsidR="00796048" w:rsidRDefault="00000000">
      <w:pPr>
        <w:pStyle w:val="Inhopg2"/>
        <w:rPr>
          <w:rFonts w:asciiTheme="minorHAnsi" w:eastAsiaTheme="minorEastAsia" w:hAnsiTheme="minorHAnsi" w:cstheme="minorBidi"/>
          <w:sz w:val="22"/>
          <w:szCs w:val="22"/>
        </w:rPr>
      </w:pPr>
      <w:hyperlink w:anchor="_Toc80802020" w:history="1">
        <w:r w:rsidR="00796048" w:rsidRPr="00A974BF">
          <w:rPr>
            <w:rStyle w:val="Hyperlink"/>
          </w:rPr>
          <w:t>3.5</w:t>
        </w:r>
        <w:r w:rsidR="00796048">
          <w:rPr>
            <w:rFonts w:asciiTheme="minorHAnsi" w:eastAsiaTheme="minorEastAsia" w:hAnsiTheme="minorHAnsi" w:cstheme="minorBidi"/>
            <w:sz w:val="22"/>
            <w:szCs w:val="22"/>
          </w:rPr>
          <w:tab/>
        </w:r>
        <w:r w:rsidR="00796048" w:rsidRPr="00A974BF">
          <w:rPr>
            <w:rStyle w:val="Hyperlink"/>
          </w:rPr>
          <w:t>Betrokkenen</w:t>
        </w:r>
        <w:r w:rsidR="00796048">
          <w:rPr>
            <w:webHidden/>
          </w:rPr>
          <w:tab/>
        </w:r>
        <w:r w:rsidR="00796048">
          <w:rPr>
            <w:webHidden/>
          </w:rPr>
          <w:fldChar w:fldCharType="begin"/>
        </w:r>
        <w:r w:rsidR="00796048">
          <w:rPr>
            <w:webHidden/>
          </w:rPr>
          <w:instrText xml:space="preserve"> PAGEREF _Toc80802020 \h </w:instrText>
        </w:r>
        <w:r w:rsidR="00796048">
          <w:rPr>
            <w:webHidden/>
          </w:rPr>
        </w:r>
        <w:r w:rsidR="00796048">
          <w:rPr>
            <w:webHidden/>
          </w:rPr>
          <w:fldChar w:fldCharType="separate"/>
        </w:r>
        <w:r w:rsidR="00796048">
          <w:rPr>
            <w:webHidden/>
          </w:rPr>
          <w:t>9</w:t>
        </w:r>
        <w:r w:rsidR="00796048">
          <w:rPr>
            <w:webHidden/>
          </w:rPr>
          <w:fldChar w:fldCharType="end"/>
        </w:r>
      </w:hyperlink>
    </w:p>
    <w:p w14:paraId="3DC695C8" w14:textId="765B9A3A" w:rsidR="00796048" w:rsidRDefault="00000000">
      <w:pPr>
        <w:pStyle w:val="Inhopg1"/>
        <w:rPr>
          <w:rFonts w:asciiTheme="minorHAnsi" w:eastAsiaTheme="minorEastAsia" w:hAnsiTheme="minorHAnsi" w:cstheme="minorBidi"/>
          <w:sz w:val="22"/>
          <w:szCs w:val="22"/>
        </w:rPr>
      </w:pPr>
      <w:hyperlink w:anchor="_Toc80802021" w:history="1">
        <w:r w:rsidR="00796048" w:rsidRPr="00A974BF">
          <w:rPr>
            <w:rStyle w:val="Hyperlink"/>
          </w:rPr>
          <w:t>Wijzigingsproces</w:t>
        </w:r>
        <w:r w:rsidR="00796048">
          <w:rPr>
            <w:webHidden/>
          </w:rPr>
          <w:tab/>
        </w:r>
        <w:r w:rsidR="00796048">
          <w:rPr>
            <w:webHidden/>
          </w:rPr>
          <w:fldChar w:fldCharType="begin"/>
        </w:r>
        <w:r w:rsidR="00796048">
          <w:rPr>
            <w:webHidden/>
          </w:rPr>
          <w:instrText xml:space="preserve"> PAGEREF _Toc80802021 \h </w:instrText>
        </w:r>
        <w:r w:rsidR="00796048">
          <w:rPr>
            <w:webHidden/>
          </w:rPr>
        </w:r>
        <w:r w:rsidR="00796048">
          <w:rPr>
            <w:webHidden/>
          </w:rPr>
          <w:fldChar w:fldCharType="separate"/>
        </w:r>
        <w:r w:rsidR="00796048">
          <w:rPr>
            <w:webHidden/>
          </w:rPr>
          <w:t>10</w:t>
        </w:r>
        <w:r w:rsidR="00796048">
          <w:rPr>
            <w:webHidden/>
          </w:rPr>
          <w:fldChar w:fldCharType="end"/>
        </w:r>
      </w:hyperlink>
    </w:p>
    <w:p w14:paraId="066CF752" w14:textId="72B48F81" w:rsidR="00796048" w:rsidRDefault="00000000">
      <w:pPr>
        <w:pStyle w:val="Inhopg2"/>
        <w:rPr>
          <w:rFonts w:asciiTheme="minorHAnsi" w:eastAsiaTheme="minorEastAsia" w:hAnsiTheme="minorHAnsi" w:cstheme="minorBidi"/>
          <w:sz w:val="22"/>
          <w:szCs w:val="22"/>
        </w:rPr>
      </w:pPr>
      <w:hyperlink w:anchor="_Toc80802022" w:history="1">
        <w:r w:rsidR="00796048" w:rsidRPr="00A974BF">
          <w:rPr>
            <w:rStyle w:val="Hyperlink"/>
          </w:rPr>
          <w:t>4.1</w:t>
        </w:r>
        <w:r w:rsidR="00796048">
          <w:rPr>
            <w:rFonts w:asciiTheme="minorHAnsi" w:eastAsiaTheme="minorEastAsia" w:hAnsiTheme="minorHAnsi" w:cstheme="minorBidi"/>
            <w:sz w:val="22"/>
            <w:szCs w:val="22"/>
          </w:rPr>
          <w:tab/>
        </w:r>
        <w:r w:rsidR="00796048" w:rsidRPr="00A974BF">
          <w:rPr>
            <w:rStyle w:val="Hyperlink"/>
          </w:rPr>
          <w:t>Wijzigingenbeheer</w:t>
        </w:r>
        <w:r w:rsidR="00796048">
          <w:rPr>
            <w:webHidden/>
          </w:rPr>
          <w:tab/>
        </w:r>
        <w:r w:rsidR="00796048">
          <w:rPr>
            <w:webHidden/>
          </w:rPr>
          <w:fldChar w:fldCharType="begin"/>
        </w:r>
        <w:r w:rsidR="00796048">
          <w:rPr>
            <w:webHidden/>
          </w:rPr>
          <w:instrText xml:space="preserve"> PAGEREF _Toc80802022 \h </w:instrText>
        </w:r>
        <w:r w:rsidR="00796048">
          <w:rPr>
            <w:webHidden/>
          </w:rPr>
        </w:r>
        <w:r w:rsidR="00796048">
          <w:rPr>
            <w:webHidden/>
          </w:rPr>
          <w:fldChar w:fldCharType="separate"/>
        </w:r>
        <w:r w:rsidR="00796048">
          <w:rPr>
            <w:webHidden/>
          </w:rPr>
          <w:t>10</w:t>
        </w:r>
        <w:r w:rsidR="00796048">
          <w:rPr>
            <w:webHidden/>
          </w:rPr>
          <w:fldChar w:fldCharType="end"/>
        </w:r>
      </w:hyperlink>
    </w:p>
    <w:p w14:paraId="1D58BA37" w14:textId="0A0C4BDC" w:rsidR="00796048" w:rsidRDefault="00000000">
      <w:pPr>
        <w:pStyle w:val="Inhopg2"/>
        <w:rPr>
          <w:rFonts w:asciiTheme="minorHAnsi" w:eastAsiaTheme="minorEastAsia" w:hAnsiTheme="minorHAnsi" w:cstheme="minorBidi"/>
          <w:sz w:val="22"/>
          <w:szCs w:val="22"/>
        </w:rPr>
      </w:pPr>
      <w:hyperlink w:anchor="_Toc80802023" w:history="1">
        <w:r w:rsidR="00796048" w:rsidRPr="00A974BF">
          <w:rPr>
            <w:rStyle w:val="Hyperlink"/>
          </w:rPr>
          <w:t>4.2</w:t>
        </w:r>
        <w:r w:rsidR="00796048">
          <w:rPr>
            <w:rFonts w:asciiTheme="minorHAnsi" w:eastAsiaTheme="minorEastAsia" w:hAnsiTheme="minorHAnsi" w:cstheme="minorBidi"/>
            <w:sz w:val="22"/>
            <w:szCs w:val="22"/>
          </w:rPr>
          <w:tab/>
        </w:r>
        <w:r w:rsidR="00796048" w:rsidRPr="00A974BF">
          <w:rPr>
            <w:rStyle w:val="Hyperlink"/>
          </w:rPr>
          <w:t>Inzicht in het wijzigingsproces</w:t>
        </w:r>
        <w:r w:rsidR="00796048">
          <w:rPr>
            <w:webHidden/>
          </w:rPr>
          <w:tab/>
        </w:r>
        <w:r w:rsidR="00796048">
          <w:rPr>
            <w:webHidden/>
          </w:rPr>
          <w:fldChar w:fldCharType="begin"/>
        </w:r>
        <w:r w:rsidR="00796048">
          <w:rPr>
            <w:webHidden/>
          </w:rPr>
          <w:instrText xml:space="preserve"> PAGEREF _Toc80802023 \h </w:instrText>
        </w:r>
        <w:r w:rsidR="00796048">
          <w:rPr>
            <w:webHidden/>
          </w:rPr>
        </w:r>
        <w:r w:rsidR="00796048">
          <w:rPr>
            <w:webHidden/>
          </w:rPr>
          <w:fldChar w:fldCharType="separate"/>
        </w:r>
        <w:r w:rsidR="00796048">
          <w:rPr>
            <w:webHidden/>
          </w:rPr>
          <w:t>10</w:t>
        </w:r>
        <w:r w:rsidR="00796048">
          <w:rPr>
            <w:webHidden/>
          </w:rPr>
          <w:fldChar w:fldCharType="end"/>
        </w:r>
      </w:hyperlink>
    </w:p>
    <w:p w14:paraId="6FEC9703" w14:textId="1573C5AF" w:rsidR="00796048" w:rsidRDefault="00000000">
      <w:pPr>
        <w:pStyle w:val="Inhopg1"/>
        <w:rPr>
          <w:rFonts w:asciiTheme="minorHAnsi" w:eastAsiaTheme="minorEastAsia" w:hAnsiTheme="minorHAnsi" w:cstheme="minorBidi"/>
          <w:sz w:val="22"/>
          <w:szCs w:val="22"/>
        </w:rPr>
      </w:pPr>
      <w:hyperlink w:anchor="_Toc80802024" w:history="1">
        <w:r w:rsidR="00796048" w:rsidRPr="00A974BF">
          <w:rPr>
            <w:rStyle w:val="Hyperlink"/>
          </w:rPr>
          <w:t>Tussentijdse werkafspraken</w:t>
        </w:r>
        <w:r w:rsidR="00796048">
          <w:rPr>
            <w:webHidden/>
          </w:rPr>
          <w:tab/>
        </w:r>
        <w:r w:rsidR="00796048">
          <w:rPr>
            <w:webHidden/>
          </w:rPr>
          <w:fldChar w:fldCharType="begin"/>
        </w:r>
        <w:r w:rsidR="00796048">
          <w:rPr>
            <w:webHidden/>
          </w:rPr>
          <w:instrText xml:space="preserve"> PAGEREF _Toc80802024 \h </w:instrText>
        </w:r>
        <w:r w:rsidR="00796048">
          <w:rPr>
            <w:webHidden/>
          </w:rPr>
        </w:r>
        <w:r w:rsidR="00796048">
          <w:rPr>
            <w:webHidden/>
          </w:rPr>
          <w:fldChar w:fldCharType="separate"/>
        </w:r>
        <w:r w:rsidR="00796048">
          <w:rPr>
            <w:webHidden/>
          </w:rPr>
          <w:t>13</w:t>
        </w:r>
        <w:r w:rsidR="00796048">
          <w:rPr>
            <w:webHidden/>
          </w:rPr>
          <w:fldChar w:fldCharType="end"/>
        </w:r>
      </w:hyperlink>
    </w:p>
    <w:p w14:paraId="626A2F6C" w14:textId="011609DC" w:rsidR="00796048" w:rsidRDefault="00000000">
      <w:pPr>
        <w:pStyle w:val="Inhopg1"/>
        <w:rPr>
          <w:rFonts w:asciiTheme="minorHAnsi" w:eastAsiaTheme="minorEastAsia" w:hAnsiTheme="minorHAnsi" w:cstheme="minorBidi"/>
          <w:sz w:val="22"/>
          <w:szCs w:val="22"/>
        </w:rPr>
      </w:pPr>
      <w:hyperlink w:anchor="_Toc80802025" w:history="1">
        <w:r w:rsidR="00796048" w:rsidRPr="00A974BF">
          <w:rPr>
            <w:rStyle w:val="Hyperlink"/>
          </w:rPr>
          <w:t>Implementatie ondersteuning</w:t>
        </w:r>
        <w:r w:rsidR="00796048">
          <w:rPr>
            <w:webHidden/>
          </w:rPr>
          <w:tab/>
        </w:r>
        <w:r w:rsidR="00796048">
          <w:rPr>
            <w:webHidden/>
          </w:rPr>
          <w:fldChar w:fldCharType="begin"/>
        </w:r>
        <w:r w:rsidR="00796048">
          <w:rPr>
            <w:webHidden/>
          </w:rPr>
          <w:instrText xml:space="preserve"> PAGEREF _Toc80802025 \h </w:instrText>
        </w:r>
        <w:r w:rsidR="00796048">
          <w:rPr>
            <w:webHidden/>
          </w:rPr>
        </w:r>
        <w:r w:rsidR="00796048">
          <w:rPr>
            <w:webHidden/>
          </w:rPr>
          <w:fldChar w:fldCharType="separate"/>
        </w:r>
        <w:r w:rsidR="00796048">
          <w:rPr>
            <w:webHidden/>
          </w:rPr>
          <w:t>15</w:t>
        </w:r>
        <w:r w:rsidR="00796048">
          <w:rPr>
            <w:webHidden/>
          </w:rPr>
          <w:fldChar w:fldCharType="end"/>
        </w:r>
      </w:hyperlink>
    </w:p>
    <w:p w14:paraId="1EAA1A47" w14:textId="349D7F4C" w:rsidR="00796048" w:rsidRDefault="00000000">
      <w:pPr>
        <w:pStyle w:val="Inhopg2"/>
        <w:rPr>
          <w:rFonts w:asciiTheme="minorHAnsi" w:eastAsiaTheme="minorEastAsia" w:hAnsiTheme="minorHAnsi" w:cstheme="minorBidi"/>
          <w:sz w:val="22"/>
          <w:szCs w:val="22"/>
        </w:rPr>
      </w:pPr>
      <w:hyperlink w:anchor="_Toc80802026" w:history="1">
        <w:r w:rsidR="00796048" w:rsidRPr="00A974BF">
          <w:rPr>
            <w:rStyle w:val="Hyperlink"/>
          </w:rPr>
          <w:t>6.1</w:t>
        </w:r>
        <w:r w:rsidR="00796048">
          <w:rPr>
            <w:rFonts w:asciiTheme="minorHAnsi" w:eastAsiaTheme="minorEastAsia" w:hAnsiTheme="minorHAnsi" w:cstheme="minorBidi"/>
            <w:sz w:val="22"/>
            <w:szCs w:val="22"/>
          </w:rPr>
          <w:tab/>
        </w:r>
        <w:r w:rsidR="00796048" w:rsidRPr="00A974BF">
          <w:rPr>
            <w:rStyle w:val="Hyperlink"/>
          </w:rPr>
          <w:t>Technische bestanden</w:t>
        </w:r>
        <w:r w:rsidR="00796048">
          <w:rPr>
            <w:webHidden/>
          </w:rPr>
          <w:tab/>
        </w:r>
        <w:r w:rsidR="00796048">
          <w:rPr>
            <w:webHidden/>
          </w:rPr>
          <w:fldChar w:fldCharType="begin"/>
        </w:r>
        <w:r w:rsidR="00796048">
          <w:rPr>
            <w:webHidden/>
          </w:rPr>
          <w:instrText xml:space="preserve"> PAGEREF _Toc80802026 \h </w:instrText>
        </w:r>
        <w:r w:rsidR="00796048">
          <w:rPr>
            <w:webHidden/>
          </w:rPr>
        </w:r>
        <w:r w:rsidR="00796048">
          <w:rPr>
            <w:webHidden/>
          </w:rPr>
          <w:fldChar w:fldCharType="separate"/>
        </w:r>
        <w:r w:rsidR="00796048">
          <w:rPr>
            <w:webHidden/>
          </w:rPr>
          <w:t>15</w:t>
        </w:r>
        <w:r w:rsidR="00796048">
          <w:rPr>
            <w:webHidden/>
          </w:rPr>
          <w:fldChar w:fldCharType="end"/>
        </w:r>
      </w:hyperlink>
    </w:p>
    <w:p w14:paraId="7EBED9AD" w14:textId="5F0723FA" w:rsidR="00796048" w:rsidRDefault="00000000">
      <w:pPr>
        <w:pStyle w:val="Inhopg2"/>
        <w:rPr>
          <w:rFonts w:asciiTheme="minorHAnsi" w:eastAsiaTheme="minorEastAsia" w:hAnsiTheme="minorHAnsi" w:cstheme="minorBidi"/>
          <w:sz w:val="22"/>
          <w:szCs w:val="22"/>
        </w:rPr>
      </w:pPr>
      <w:hyperlink w:anchor="_Toc80802027" w:history="1">
        <w:r w:rsidR="00796048" w:rsidRPr="00A974BF">
          <w:rPr>
            <w:rStyle w:val="Hyperlink"/>
          </w:rPr>
          <w:t>6.2</w:t>
        </w:r>
        <w:r w:rsidR="00796048">
          <w:rPr>
            <w:rFonts w:asciiTheme="minorHAnsi" w:eastAsiaTheme="minorEastAsia" w:hAnsiTheme="minorHAnsi" w:cstheme="minorBidi"/>
            <w:sz w:val="22"/>
            <w:szCs w:val="22"/>
          </w:rPr>
          <w:tab/>
        </w:r>
        <w:r w:rsidR="00796048" w:rsidRPr="00A974BF">
          <w:rPr>
            <w:rStyle w:val="Hyperlink"/>
          </w:rPr>
          <w:t>Validatie en certificatie</w:t>
        </w:r>
        <w:r w:rsidR="00796048">
          <w:rPr>
            <w:webHidden/>
          </w:rPr>
          <w:tab/>
        </w:r>
        <w:r w:rsidR="00796048">
          <w:rPr>
            <w:webHidden/>
          </w:rPr>
          <w:fldChar w:fldCharType="begin"/>
        </w:r>
        <w:r w:rsidR="00796048">
          <w:rPr>
            <w:webHidden/>
          </w:rPr>
          <w:instrText xml:space="preserve"> PAGEREF _Toc80802027 \h </w:instrText>
        </w:r>
        <w:r w:rsidR="00796048">
          <w:rPr>
            <w:webHidden/>
          </w:rPr>
        </w:r>
        <w:r w:rsidR="00796048">
          <w:rPr>
            <w:webHidden/>
          </w:rPr>
          <w:fldChar w:fldCharType="separate"/>
        </w:r>
        <w:r w:rsidR="00796048">
          <w:rPr>
            <w:webHidden/>
          </w:rPr>
          <w:t>15</w:t>
        </w:r>
        <w:r w:rsidR="00796048">
          <w:rPr>
            <w:webHidden/>
          </w:rPr>
          <w:fldChar w:fldCharType="end"/>
        </w:r>
      </w:hyperlink>
    </w:p>
    <w:p w14:paraId="7AB1B16A" w14:textId="1F966689" w:rsidR="00796048" w:rsidRDefault="00000000">
      <w:pPr>
        <w:pStyle w:val="Inhopg2"/>
        <w:rPr>
          <w:rFonts w:asciiTheme="minorHAnsi" w:eastAsiaTheme="minorEastAsia" w:hAnsiTheme="minorHAnsi" w:cstheme="minorBidi"/>
          <w:sz w:val="22"/>
          <w:szCs w:val="22"/>
        </w:rPr>
      </w:pPr>
      <w:hyperlink w:anchor="_Toc80802028" w:history="1">
        <w:r w:rsidR="00796048" w:rsidRPr="00A974BF">
          <w:rPr>
            <w:rStyle w:val="Hyperlink"/>
          </w:rPr>
          <w:t>6.3</w:t>
        </w:r>
        <w:r w:rsidR="00796048">
          <w:rPr>
            <w:rFonts w:asciiTheme="minorHAnsi" w:eastAsiaTheme="minorEastAsia" w:hAnsiTheme="minorHAnsi" w:cstheme="minorBidi"/>
            <w:sz w:val="22"/>
            <w:szCs w:val="22"/>
          </w:rPr>
          <w:tab/>
        </w:r>
        <w:r w:rsidR="00796048" w:rsidRPr="00A974BF">
          <w:rPr>
            <w:rStyle w:val="Hyperlink"/>
          </w:rPr>
          <w:t>Opleiding</w:t>
        </w:r>
        <w:r w:rsidR="00796048">
          <w:rPr>
            <w:webHidden/>
          </w:rPr>
          <w:tab/>
        </w:r>
        <w:r w:rsidR="00796048">
          <w:rPr>
            <w:webHidden/>
          </w:rPr>
          <w:fldChar w:fldCharType="begin"/>
        </w:r>
        <w:r w:rsidR="00796048">
          <w:rPr>
            <w:webHidden/>
          </w:rPr>
          <w:instrText xml:space="preserve"> PAGEREF _Toc80802028 \h </w:instrText>
        </w:r>
        <w:r w:rsidR="00796048">
          <w:rPr>
            <w:webHidden/>
          </w:rPr>
        </w:r>
        <w:r w:rsidR="00796048">
          <w:rPr>
            <w:webHidden/>
          </w:rPr>
          <w:fldChar w:fldCharType="separate"/>
        </w:r>
        <w:r w:rsidR="00796048">
          <w:rPr>
            <w:webHidden/>
          </w:rPr>
          <w:t>15</w:t>
        </w:r>
        <w:r w:rsidR="00796048">
          <w:rPr>
            <w:webHidden/>
          </w:rPr>
          <w:fldChar w:fldCharType="end"/>
        </w:r>
      </w:hyperlink>
    </w:p>
    <w:p w14:paraId="0DF01B2F" w14:textId="3EC7DA93" w:rsidR="00796048" w:rsidRDefault="00000000">
      <w:pPr>
        <w:pStyle w:val="Inhopg2"/>
        <w:rPr>
          <w:rFonts w:asciiTheme="minorHAnsi" w:eastAsiaTheme="minorEastAsia" w:hAnsiTheme="minorHAnsi" w:cstheme="minorBidi"/>
          <w:sz w:val="22"/>
          <w:szCs w:val="22"/>
        </w:rPr>
      </w:pPr>
      <w:hyperlink w:anchor="_Toc80802029" w:history="1">
        <w:r w:rsidR="00796048" w:rsidRPr="00A974BF">
          <w:rPr>
            <w:rStyle w:val="Hyperlink"/>
          </w:rPr>
          <w:t>6.4</w:t>
        </w:r>
        <w:r w:rsidR="00796048">
          <w:rPr>
            <w:rFonts w:asciiTheme="minorHAnsi" w:eastAsiaTheme="minorEastAsia" w:hAnsiTheme="minorHAnsi" w:cstheme="minorBidi"/>
            <w:sz w:val="22"/>
            <w:szCs w:val="22"/>
          </w:rPr>
          <w:tab/>
        </w:r>
        <w:r w:rsidR="00796048" w:rsidRPr="00A974BF">
          <w:rPr>
            <w:rStyle w:val="Hyperlink"/>
          </w:rPr>
          <w:t>Communicatie</w:t>
        </w:r>
        <w:r w:rsidR="00796048">
          <w:rPr>
            <w:webHidden/>
          </w:rPr>
          <w:tab/>
        </w:r>
        <w:r w:rsidR="00796048">
          <w:rPr>
            <w:webHidden/>
          </w:rPr>
          <w:fldChar w:fldCharType="begin"/>
        </w:r>
        <w:r w:rsidR="00796048">
          <w:rPr>
            <w:webHidden/>
          </w:rPr>
          <w:instrText xml:space="preserve"> PAGEREF _Toc80802029 \h </w:instrText>
        </w:r>
        <w:r w:rsidR="00796048">
          <w:rPr>
            <w:webHidden/>
          </w:rPr>
        </w:r>
        <w:r w:rsidR="00796048">
          <w:rPr>
            <w:webHidden/>
          </w:rPr>
          <w:fldChar w:fldCharType="separate"/>
        </w:r>
        <w:r w:rsidR="00796048">
          <w:rPr>
            <w:webHidden/>
          </w:rPr>
          <w:t>16</w:t>
        </w:r>
        <w:r w:rsidR="00796048">
          <w:rPr>
            <w:webHidden/>
          </w:rPr>
          <w:fldChar w:fldCharType="end"/>
        </w:r>
      </w:hyperlink>
    </w:p>
    <w:p w14:paraId="4F4F8E4C" w14:textId="01C97773" w:rsidR="00796048" w:rsidRDefault="00000000">
      <w:pPr>
        <w:pStyle w:val="Inhopg1"/>
        <w:rPr>
          <w:rFonts w:asciiTheme="minorHAnsi" w:eastAsiaTheme="minorEastAsia" w:hAnsiTheme="minorHAnsi" w:cstheme="minorBidi"/>
          <w:sz w:val="22"/>
          <w:szCs w:val="22"/>
        </w:rPr>
      </w:pPr>
      <w:hyperlink w:anchor="_Toc80802030" w:history="1">
        <w:r w:rsidR="00796048" w:rsidRPr="00A974BF">
          <w:rPr>
            <w:rStyle w:val="Hyperlink"/>
          </w:rPr>
          <w:t>Escalatie- en klachtenprocedure</w:t>
        </w:r>
        <w:r w:rsidR="00796048">
          <w:rPr>
            <w:webHidden/>
          </w:rPr>
          <w:tab/>
        </w:r>
        <w:r w:rsidR="00796048">
          <w:rPr>
            <w:webHidden/>
          </w:rPr>
          <w:fldChar w:fldCharType="begin"/>
        </w:r>
        <w:r w:rsidR="00796048">
          <w:rPr>
            <w:webHidden/>
          </w:rPr>
          <w:instrText xml:space="preserve"> PAGEREF _Toc80802030 \h </w:instrText>
        </w:r>
        <w:r w:rsidR="00796048">
          <w:rPr>
            <w:webHidden/>
          </w:rPr>
        </w:r>
        <w:r w:rsidR="00796048">
          <w:rPr>
            <w:webHidden/>
          </w:rPr>
          <w:fldChar w:fldCharType="separate"/>
        </w:r>
        <w:r w:rsidR="00796048">
          <w:rPr>
            <w:webHidden/>
          </w:rPr>
          <w:t>17</w:t>
        </w:r>
        <w:r w:rsidR="00796048">
          <w:rPr>
            <w:webHidden/>
          </w:rPr>
          <w:fldChar w:fldCharType="end"/>
        </w:r>
      </w:hyperlink>
    </w:p>
    <w:p w14:paraId="3A12EA9A" w14:textId="78EAD109" w:rsidR="00796048" w:rsidRDefault="00000000">
      <w:pPr>
        <w:pStyle w:val="Inhopg2"/>
        <w:rPr>
          <w:rFonts w:asciiTheme="minorHAnsi" w:eastAsiaTheme="minorEastAsia" w:hAnsiTheme="minorHAnsi" w:cstheme="minorBidi"/>
          <w:sz w:val="22"/>
          <w:szCs w:val="22"/>
        </w:rPr>
      </w:pPr>
      <w:hyperlink w:anchor="_Toc80802031" w:history="1">
        <w:r w:rsidR="00796048" w:rsidRPr="00A974BF">
          <w:rPr>
            <w:rStyle w:val="Hyperlink"/>
          </w:rPr>
          <w:t>7.1</w:t>
        </w:r>
        <w:r w:rsidR="00796048">
          <w:rPr>
            <w:rFonts w:asciiTheme="minorHAnsi" w:eastAsiaTheme="minorEastAsia" w:hAnsiTheme="minorHAnsi" w:cstheme="minorBidi"/>
            <w:sz w:val="22"/>
            <w:szCs w:val="22"/>
          </w:rPr>
          <w:tab/>
        </w:r>
        <w:r w:rsidR="00796048" w:rsidRPr="00A974BF">
          <w:rPr>
            <w:rStyle w:val="Hyperlink"/>
          </w:rPr>
          <w:t>Escalatie- en klachtenprocedure</w:t>
        </w:r>
        <w:r w:rsidR="00796048">
          <w:rPr>
            <w:webHidden/>
          </w:rPr>
          <w:tab/>
        </w:r>
        <w:r w:rsidR="00796048">
          <w:rPr>
            <w:webHidden/>
          </w:rPr>
          <w:fldChar w:fldCharType="begin"/>
        </w:r>
        <w:r w:rsidR="00796048">
          <w:rPr>
            <w:webHidden/>
          </w:rPr>
          <w:instrText xml:space="preserve"> PAGEREF _Toc80802031 \h </w:instrText>
        </w:r>
        <w:r w:rsidR="00796048">
          <w:rPr>
            <w:webHidden/>
          </w:rPr>
        </w:r>
        <w:r w:rsidR="00796048">
          <w:rPr>
            <w:webHidden/>
          </w:rPr>
          <w:fldChar w:fldCharType="separate"/>
        </w:r>
        <w:r w:rsidR="00796048">
          <w:rPr>
            <w:webHidden/>
          </w:rPr>
          <w:t>17</w:t>
        </w:r>
        <w:r w:rsidR="00796048">
          <w:rPr>
            <w:webHidden/>
          </w:rPr>
          <w:fldChar w:fldCharType="end"/>
        </w:r>
      </w:hyperlink>
    </w:p>
    <w:p w14:paraId="02BEEC7E" w14:textId="04BBA487" w:rsidR="00796048" w:rsidRDefault="00000000">
      <w:pPr>
        <w:pStyle w:val="Inhopg3"/>
        <w:rPr>
          <w:rFonts w:asciiTheme="minorHAnsi" w:eastAsiaTheme="minorEastAsia" w:hAnsiTheme="minorHAnsi" w:cstheme="minorBidi"/>
          <w:noProof/>
          <w:sz w:val="22"/>
          <w:szCs w:val="22"/>
        </w:rPr>
      </w:pPr>
      <w:hyperlink w:anchor="_Toc80802032" w:history="1">
        <w:r w:rsidR="00796048" w:rsidRPr="00A974BF">
          <w:rPr>
            <w:rStyle w:val="Hyperlink"/>
            <w:noProof/>
          </w:rPr>
          <w:t>7.1.1</w:t>
        </w:r>
        <w:r w:rsidR="00796048">
          <w:rPr>
            <w:rFonts w:asciiTheme="minorHAnsi" w:eastAsiaTheme="minorEastAsia" w:hAnsiTheme="minorHAnsi" w:cstheme="minorBidi"/>
            <w:noProof/>
            <w:sz w:val="22"/>
            <w:szCs w:val="22"/>
          </w:rPr>
          <w:tab/>
        </w:r>
        <w:r w:rsidR="00796048" w:rsidRPr="00A974BF">
          <w:rPr>
            <w:rStyle w:val="Hyperlink"/>
            <w:noProof/>
          </w:rPr>
          <w:t>Sturende principes bij escalatie</w:t>
        </w:r>
        <w:r w:rsidR="00796048">
          <w:rPr>
            <w:noProof/>
            <w:webHidden/>
          </w:rPr>
          <w:tab/>
        </w:r>
        <w:r w:rsidR="00796048">
          <w:rPr>
            <w:noProof/>
            <w:webHidden/>
          </w:rPr>
          <w:fldChar w:fldCharType="begin"/>
        </w:r>
        <w:r w:rsidR="00796048">
          <w:rPr>
            <w:noProof/>
            <w:webHidden/>
          </w:rPr>
          <w:instrText xml:space="preserve"> PAGEREF _Toc80802032 \h </w:instrText>
        </w:r>
        <w:r w:rsidR="00796048">
          <w:rPr>
            <w:noProof/>
            <w:webHidden/>
          </w:rPr>
        </w:r>
        <w:r w:rsidR="00796048">
          <w:rPr>
            <w:noProof/>
            <w:webHidden/>
          </w:rPr>
          <w:fldChar w:fldCharType="separate"/>
        </w:r>
        <w:r w:rsidR="00796048">
          <w:rPr>
            <w:noProof/>
            <w:webHidden/>
          </w:rPr>
          <w:t>17</w:t>
        </w:r>
        <w:r w:rsidR="00796048">
          <w:rPr>
            <w:noProof/>
            <w:webHidden/>
          </w:rPr>
          <w:fldChar w:fldCharType="end"/>
        </w:r>
      </w:hyperlink>
    </w:p>
    <w:p w14:paraId="71834961" w14:textId="2AA75CE4" w:rsidR="00796048" w:rsidRDefault="00000000">
      <w:pPr>
        <w:pStyle w:val="Inhopg3"/>
        <w:rPr>
          <w:rFonts w:asciiTheme="minorHAnsi" w:eastAsiaTheme="minorEastAsia" w:hAnsiTheme="minorHAnsi" w:cstheme="minorBidi"/>
          <w:noProof/>
          <w:sz w:val="22"/>
          <w:szCs w:val="22"/>
        </w:rPr>
      </w:pPr>
      <w:hyperlink w:anchor="_Toc80802033" w:history="1">
        <w:r w:rsidR="00796048" w:rsidRPr="00A974BF">
          <w:rPr>
            <w:rStyle w:val="Hyperlink"/>
            <w:noProof/>
          </w:rPr>
          <w:t>7.1.2</w:t>
        </w:r>
        <w:r w:rsidR="00796048">
          <w:rPr>
            <w:rFonts w:asciiTheme="minorHAnsi" w:eastAsiaTheme="minorEastAsia" w:hAnsiTheme="minorHAnsi" w:cstheme="minorBidi"/>
            <w:noProof/>
            <w:sz w:val="22"/>
            <w:szCs w:val="22"/>
          </w:rPr>
          <w:tab/>
        </w:r>
        <w:r w:rsidR="00796048" w:rsidRPr="00A974BF">
          <w:rPr>
            <w:rStyle w:val="Hyperlink"/>
            <w:noProof/>
          </w:rPr>
          <w:t>Klachtenafhandeling</w:t>
        </w:r>
        <w:r w:rsidR="00796048">
          <w:rPr>
            <w:noProof/>
            <w:webHidden/>
          </w:rPr>
          <w:tab/>
        </w:r>
        <w:r w:rsidR="00796048">
          <w:rPr>
            <w:noProof/>
            <w:webHidden/>
          </w:rPr>
          <w:fldChar w:fldCharType="begin"/>
        </w:r>
        <w:r w:rsidR="00796048">
          <w:rPr>
            <w:noProof/>
            <w:webHidden/>
          </w:rPr>
          <w:instrText xml:space="preserve"> PAGEREF _Toc80802033 \h </w:instrText>
        </w:r>
        <w:r w:rsidR="00796048">
          <w:rPr>
            <w:noProof/>
            <w:webHidden/>
          </w:rPr>
        </w:r>
        <w:r w:rsidR="00796048">
          <w:rPr>
            <w:noProof/>
            <w:webHidden/>
          </w:rPr>
          <w:fldChar w:fldCharType="separate"/>
        </w:r>
        <w:r w:rsidR="00796048">
          <w:rPr>
            <w:noProof/>
            <w:webHidden/>
          </w:rPr>
          <w:t>18</w:t>
        </w:r>
        <w:r w:rsidR="00796048">
          <w:rPr>
            <w:noProof/>
            <w:webHidden/>
          </w:rPr>
          <w:fldChar w:fldCharType="end"/>
        </w:r>
      </w:hyperlink>
    </w:p>
    <w:p w14:paraId="54A30381" w14:textId="24267B44" w:rsidR="00796048" w:rsidRDefault="00000000">
      <w:pPr>
        <w:pStyle w:val="Inhopg4"/>
        <w:rPr>
          <w:rFonts w:asciiTheme="minorHAnsi" w:eastAsiaTheme="minorEastAsia" w:hAnsiTheme="minorHAnsi" w:cstheme="minorBidi"/>
          <w:sz w:val="22"/>
          <w:szCs w:val="22"/>
        </w:rPr>
      </w:pPr>
      <w:hyperlink w:anchor="_Toc80802034" w:history="1">
        <w:r w:rsidR="00796048" w:rsidRPr="00A974BF">
          <w:rPr>
            <w:rStyle w:val="Hyperlink"/>
          </w:rPr>
          <w:t>Bijlage 1</w:t>
        </w:r>
        <w:r w:rsidR="00796048">
          <w:rPr>
            <w:webHidden/>
          </w:rPr>
          <w:tab/>
        </w:r>
        <w:r w:rsidR="00796048">
          <w:rPr>
            <w:webHidden/>
          </w:rPr>
          <w:fldChar w:fldCharType="begin"/>
        </w:r>
        <w:r w:rsidR="00796048">
          <w:rPr>
            <w:webHidden/>
          </w:rPr>
          <w:instrText xml:space="preserve"> PAGEREF _Toc80802034 \h </w:instrText>
        </w:r>
        <w:r w:rsidR="00796048">
          <w:rPr>
            <w:webHidden/>
          </w:rPr>
        </w:r>
        <w:r w:rsidR="00796048">
          <w:rPr>
            <w:webHidden/>
          </w:rPr>
          <w:fldChar w:fldCharType="separate"/>
        </w:r>
        <w:r w:rsidR="00796048">
          <w:rPr>
            <w:webHidden/>
          </w:rPr>
          <w:t>19</w:t>
        </w:r>
        <w:r w:rsidR="00796048">
          <w:rPr>
            <w:webHidden/>
          </w:rPr>
          <w:fldChar w:fldCharType="end"/>
        </w:r>
      </w:hyperlink>
    </w:p>
    <w:p w14:paraId="4E69BC3A" w14:textId="0CCA409C" w:rsidR="00085436" w:rsidRDefault="00ED7A21" w:rsidP="00B82609">
      <w:pPr>
        <w:pStyle w:val="Inleidingnatitel"/>
        <w:spacing w:after="0"/>
        <w:outlineLvl w:val="0"/>
        <w:rPr>
          <w:b w:val="0"/>
          <w:noProof/>
          <w:szCs w:val="20"/>
        </w:rPr>
      </w:pPr>
      <w:r>
        <w:rPr>
          <w:b w:val="0"/>
          <w:noProof/>
          <w:szCs w:val="20"/>
        </w:rPr>
        <w:fldChar w:fldCharType="end"/>
      </w:r>
    </w:p>
    <w:p w14:paraId="4966C946" w14:textId="6B79724E" w:rsidR="006C540F" w:rsidRDefault="006C540F">
      <w:pPr>
        <w:spacing w:line="240" w:lineRule="auto"/>
        <w:jc w:val="left"/>
      </w:pPr>
    </w:p>
    <w:p w14:paraId="074451DC" w14:textId="77777777" w:rsidR="006C540F" w:rsidRPr="00AC1EC2" w:rsidRDefault="006C540F" w:rsidP="006C540F">
      <w:pPr>
        <w:spacing w:line="240" w:lineRule="auto"/>
        <w:jc w:val="left"/>
      </w:pPr>
      <w:r w:rsidRPr="00AC1EC2">
        <w:rPr>
          <w:sz w:val="24"/>
          <w:szCs w:val="24"/>
        </w:rPr>
        <w:t>Versiebeheer</w:t>
      </w:r>
    </w:p>
    <w:p w14:paraId="630506B6" w14:textId="77777777" w:rsidR="006C540F" w:rsidRPr="00AC1EC2" w:rsidRDefault="006C540F" w:rsidP="006C540F"/>
    <w:p w14:paraId="52DF713F" w14:textId="77777777" w:rsidR="006C540F" w:rsidRPr="00AC1EC2" w:rsidRDefault="006C540F" w:rsidP="006C540F">
      <w:r w:rsidRPr="00AC1EC2">
        <w:t>Dit document is aan verandering onderhevig. Het versiebeheer van het document geeft inzicht in wijzigen en de actualiteit ervan.</w:t>
      </w:r>
    </w:p>
    <w:p w14:paraId="610864C3" w14:textId="77777777" w:rsidR="006C540F" w:rsidRPr="00AC1EC2" w:rsidRDefault="006C540F" w:rsidP="006C540F">
      <w:pPr>
        <w:spacing w:line="240" w:lineRule="auto"/>
        <w:jc w:val="left"/>
        <w:rPr>
          <w:sz w:val="28"/>
          <w:szCs w:val="28"/>
        </w:rPr>
      </w:pPr>
    </w:p>
    <w:tbl>
      <w:tblPr>
        <w:tblW w:w="8165" w:type="dxa"/>
        <w:tblBorders>
          <w:insideH w:val="single" w:sz="4" w:space="0" w:color="auto"/>
          <w:insideV w:val="single" w:sz="4" w:space="0" w:color="auto"/>
        </w:tblBorders>
        <w:tblLayout w:type="fixed"/>
        <w:tblLook w:val="04A0" w:firstRow="1" w:lastRow="0" w:firstColumn="1" w:lastColumn="0" w:noHBand="0" w:noVBand="1"/>
      </w:tblPr>
      <w:tblGrid>
        <w:gridCol w:w="993"/>
        <w:gridCol w:w="1559"/>
        <w:gridCol w:w="1276"/>
        <w:gridCol w:w="992"/>
        <w:gridCol w:w="3345"/>
      </w:tblGrid>
      <w:tr w:rsidR="006C540F" w:rsidRPr="00AC1EC2" w14:paraId="60A75449" w14:textId="77777777" w:rsidTr="00B420CF">
        <w:trPr>
          <w:trHeight w:val="224"/>
        </w:trPr>
        <w:tc>
          <w:tcPr>
            <w:tcW w:w="993" w:type="dxa"/>
          </w:tcPr>
          <w:p w14:paraId="1A0E75BE" w14:textId="77777777" w:rsidR="006C540F" w:rsidRPr="00AC1EC2" w:rsidRDefault="006C540F" w:rsidP="00631FB4">
            <w:pPr>
              <w:spacing w:line="240" w:lineRule="atLeast"/>
              <w:rPr>
                <w:b/>
              </w:rPr>
            </w:pPr>
            <w:r w:rsidRPr="00AC1EC2">
              <w:rPr>
                <w:b/>
              </w:rPr>
              <w:t>Versie</w:t>
            </w:r>
          </w:p>
        </w:tc>
        <w:tc>
          <w:tcPr>
            <w:tcW w:w="1559" w:type="dxa"/>
          </w:tcPr>
          <w:p w14:paraId="37C7B8E4" w14:textId="77777777" w:rsidR="006C540F" w:rsidRPr="00AC1EC2" w:rsidRDefault="006C540F" w:rsidP="00631FB4">
            <w:pPr>
              <w:spacing w:line="240" w:lineRule="atLeast"/>
              <w:rPr>
                <w:b/>
              </w:rPr>
            </w:pPr>
            <w:r w:rsidRPr="00AC1EC2">
              <w:rPr>
                <w:b/>
              </w:rPr>
              <w:t>Datum</w:t>
            </w:r>
          </w:p>
        </w:tc>
        <w:tc>
          <w:tcPr>
            <w:tcW w:w="1276" w:type="dxa"/>
          </w:tcPr>
          <w:p w14:paraId="040CC585" w14:textId="77777777" w:rsidR="006C540F" w:rsidRPr="00AC1EC2" w:rsidRDefault="006C540F" w:rsidP="00631FB4">
            <w:pPr>
              <w:spacing w:line="240" w:lineRule="atLeast"/>
              <w:rPr>
                <w:b/>
              </w:rPr>
            </w:pPr>
            <w:r w:rsidRPr="00AC1EC2">
              <w:rPr>
                <w:b/>
              </w:rPr>
              <w:t>Status</w:t>
            </w:r>
          </w:p>
        </w:tc>
        <w:tc>
          <w:tcPr>
            <w:tcW w:w="992" w:type="dxa"/>
          </w:tcPr>
          <w:p w14:paraId="790225C0" w14:textId="77777777" w:rsidR="006C540F" w:rsidRPr="00AC1EC2" w:rsidRDefault="006C540F" w:rsidP="00631FB4">
            <w:pPr>
              <w:spacing w:line="240" w:lineRule="atLeast"/>
              <w:rPr>
                <w:b/>
              </w:rPr>
            </w:pPr>
            <w:r w:rsidRPr="00AC1EC2">
              <w:rPr>
                <w:b/>
              </w:rPr>
              <w:t>Aanpassing door</w:t>
            </w:r>
          </w:p>
        </w:tc>
        <w:tc>
          <w:tcPr>
            <w:tcW w:w="3345" w:type="dxa"/>
          </w:tcPr>
          <w:p w14:paraId="626F3DEB" w14:textId="77777777" w:rsidR="006C540F" w:rsidRPr="00AC1EC2" w:rsidRDefault="006C540F" w:rsidP="00631FB4">
            <w:pPr>
              <w:spacing w:line="240" w:lineRule="atLeast"/>
              <w:rPr>
                <w:b/>
              </w:rPr>
            </w:pPr>
            <w:r w:rsidRPr="00AC1EC2">
              <w:rPr>
                <w:b/>
              </w:rPr>
              <w:t>Toelichting</w:t>
            </w:r>
          </w:p>
        </w:tc>
      </w:tr>
      <w:tr w:rsidR="006C540F" w:rsidRPr="00AC1EC2" w14:paraId="2CEDAF14" w14:textId="77777777" w:rsidTr="00B420CF">
        <w:trPr>
          <w:trHeight w:val="685"/>
        </w:trPr>
        <w:tc>
          <w:tcPr>
            <w:tcW w:w="993" w:type="dxa"/>
          </w:tcPr>
          <w:p w14:paraId="0E594E49" w14:textId="1E86F7A4" w:rsidR="006C540F" w:rsidRPr="00AC1EC2" w:rsidRDefault="006C540F" w:rsidP="00631FB4">
            <w:pPr>
              <w:spacing w:line="240" w:lineRule="atLeast"/>
              <w:jc w:val="left"/>
            </w:pPr>
            <w:r>
              <w:t>0.</w:t>
            </w:r>
            <w:r w:rsidR="00972CFC">
              <w:t>9</w:t>
            </w:r>
          </w:p>
        </w:tc>
        <w:tc>
          <w:tcPr>
            <w:tcW w:w="1559" w:type="dxa"/>
          </w:tcPr>
          <w:p w14:paraId="131D113A" w14:textId="234FBE60" w:rsidR="006C540F" w:rsidRPr="00AC1EC2" w:rsidRDefault="00C953D7" w:rsidP="00631FB4">
            <w:pPr>
              <w:spacing w:line="240" w:lineRule="atLeast"/>
              <w:jc w:val="left"/>
            </w:pPr>
            <w:r>
              <w:t>8 december</w:t>
            </w:r>
            <w:r w:rsidR="00BC6852">
              <w:t xml:space="preserve"> 2021</w:t>
            </w:r>
          </w:p>
        </w:tc>
        <w:tc>
          <w:tcPr>
            <w:tcW w:w="1276" w:type="dxa"/>
          </w:tcPr>
          <w:p w14:paraId="5D2A9537" w14:textId="641D4CF7" w:rsidR="006C540F" w:rsidRPr="00AC1EC2" w:rsidRDefault="00166EF9" w:rsidP="00631FB4">
            <w:pPr>
              <w:spacing w:line="240" w:lineRule="atLeast"/>
              <w:jc w:val="left"/>
            </w:pPr>
            <w:r>
              <w:t>werkversie</w:t>
            </w:r>
          </w:p>
        </w:tc>
        <w:tc>
          <w:tcPr>
            <w:tcW w:w="992" w:type="dxa"/>
          </w:tcPr>
          <w:p w14:paraId="58A37470" w14:textId="2DAD4268" w:rsidR="006C540F" w:rsidRPr="00AC1EC2" w:rsidRDefault="00166EF9" w:rsidP="00631FB4">
            <w:pPr>
              <w:spacing w:line="240" w:lineRule="atLeast"/>
              <w:jc w:val="left"/>
            </w:pPr>
            <w:r>
              <w:t>Tyora</w:t>
            </w:r>
          </w:p>
        </w:tc>
        <w:tc>
          <w:tcPr>
            <w:tcW w:w="3345" w:type="dxa"/>
          </w:tcPr>
          <w:p w14:paraId="11B6CD46" w14:textId="4E425FBD" w:rsidR="006C540F" w:rsidRPr="00AC1EC2" w:rsidRDefault="00C953D7" w:rsidP="00631FB4">
            <w:pPr>
              <w:spacing w:line="240" w:lineRule="atLeast"/>
              <w:jc w:val="left"/>
            </w:pPr>
            <w:r>
              <w:t>Het wijzigingsprotocol is in een nieuw format gegoten en geactualiseerd.</w:t>
            </w:r>
          </w:p>
        </w:tc>
      </w:tr>
      <w:tr w:rsidR="00E2179E" w:rsidRPr="00AC1EC2" w14:paraId="02A703B8" w14:textId="77777777" w:rsidTr="00B420CF">
        <w:trPr>
          <w:trHeight w:val="235"/>
        </w:trPr>
        <w:tc>
          <w:tcPr>
            <w:tcW w:w="993" w:type="dxa"/>
          </w:tcPr>
          <w:p w14:paraId="0B02EA90" w14:textId="2D29ED18" w:rsidR="00E2179E" w:rsidRDefault="00972CFC" w:rsidP="00631FB4">
            <w:pPr>
              <w:spacing w:line="240" w:lineRule="atLeast"/>
              <w:jc w:val="left"/>
            </w:pPr>
            <w:r>
              <w:t>1.0</w:t>
            </w:r>
          </w:p>
        </w:tc>
        <w:tc>
          <w:tcPr>
            <w:tcW w:w="1559" w:type="dxa"/>
          </w:tcPr>
          <w:p w14:paraId="09ED5050" w14:textId="11880409" w:rsidR="00E2179E" w:rsidRDefault="00B153AB" w:rsidP="00631FB4">
            <w:pPr>
              <w:spacing w:line="240" w:lineRule="atLeast"/>
              <w:jc w:val="left"/>
            </w:pPr>
            <w:r>
              <w:t>24 december 2021</w:t>
            </w:r>
          </w:p>
        </w:tc>
        <w:tc>
          <w:tcPr>
            <w:tcW w:w="1276" w:type="dxa"/>
          </w:tcPr>
          <w:p w14:paraId="702EB0CD" w14:textId="34231D66" w:rsidR="00E2179E" w:rsidRDefault="00972CFC" w:rsidP="00631FB4">
            <w:pPr>
              <w:spacing w:line="240" w:lineRule="atLeast"/>
              <w:jc w:val="left"/>
            </w:pPr>
            <w:r>
              <w:t xml:space="preserve">Definitieve </w:t>
            </w:r>
            <w:r w:rsidR="00B153AB">
              <w:t>versie</w:t>
            </w:r>
          </w:p>
        </w:tc>
        <w:tc>
          <w:tcPr>
            <w:tcW w:w="992" w:type="dxa"/>
          </w:tcPr>
          <w:p w14:paraId="4A419AF6" w14:textId="0457AFEC" w:rsidR="00E2179E" w:rsidRPr="00AC1EC2" w:rsidRDefault="00972CFC" w:rsidP="00631FB4">
            <w:pPr>
              <w:spacing w:line="240" w:lineRule="atLeast"/>
              <w:jc w:val="left"/>
            </w:pPr>
            <w:r>
              <w:t>Tyora</w:t>
            </w:r>
          </w:p>
        </w:tc>
        <w:tc>
          <w:tcPr>
            <w:tcW w:w="3345" w:type="dxa"/>
          </w:tcPr>
          <w:p w14:paraId="51E2BE2F" w14:textId="00ABFCB6" w:rsidR="00E2179E" w:rsidRDefault="00972CFC" w:rsidP="00AC11A0">
            <w:pPr>
              <w:spacing w:line="240" w:lineRule="atLeast"/>
              <w:jc w:val="left"/>
            </w:pPr>
            <w:r>
              <w:t xml:space="preserve">Actualisatie </w:t>
            </w:r>
          </w:p>
        </w:tc>
      </w:tr>
      <w:tr w:rsidR="00AC11A0" w:rsidRPr="00AC1EC2" w14:paraId="73A0DC30" w14:textId="77777777" w:rsidTr="00B420CF">
        <w:trPr>
          <w:trHeight w:val="224"/>
        </w:trPr>
        <w:tc>
          <w:tcPr>
            <w:tcW w:w="993" w:type="dxa"/>
          </w:tcPr>
          <w:p w14:paraId="135AE8B4" w14:textId="2762867B" w:rsidR="00AC11A0" w:rsidRDefault="00AC11A0" w:rsidP="00631FB4">
            <w:pPr>
              <w:spacing w:line="240" w:lineRule="atLeast"/>
              <w:jc w:val="left"/>
            </w:pPr>
          </w:p>
        </w:tc>
        <w:tc>
          <w:tcPr>
            <w:tcW w:w="1559" w:type="dxa"/>
          </w:tcPr>
          <w:p w14:paraId="219E079A" w14:textId="7C100D4A" w:rsidR="00AC11A0" w:rsidRDefault="00AC11A0" w:rsidP="00631FB4">
            <w:pPr>
              <w:spacing w:line="240" w:lineRule="atLeast"/>
              <w:jc w:val="left"/>
            </w:pPr>
          </w:p>
        </w:tc>
        <w:tc>
          <w:tcPr>
            <w:tcW w:w="1276" w:type="dxa"/>
          </w:tcPr>
          <w:p w14:paraId="469659FD" w14:textId="5E158EB1" w:rsidR="00AC11A0" w:rsidRDefault="00AC11A0" w:rsidP="00631FB4">
            <w:pPr>
              <w:spacing w:line="240" w:lineRule="atLeast"/>
              <w:jc w:val="left"/>
            </w:pPr>
          </w:p>
        </w:tc>
        <w:tc>
          <w:tcPr>
            <w:tcW w:w="992" w:type="dxa"/>
          </w:tcPr>
          <w:p w14:paraId="11071DD9" w14:textId="378AACD7" w:rsidR="00AC11A0" w:rsidRDefault="00AC11A0" w:rsidP="00631FB4">
            <w:pPr>
              <w:spacing w:line="240" w:lineRule="atLeast"/>
              <w:jc w:val="left"/>
            </w:pPr>
          </w:p>
        </w:tc>
        <w:tc>
          <w:tcPr>
            <w:tcW w:w="3345" w:type="dxa"/>
          </w:tcPr>
          <w:p w14:paraId="5910C6A0" w14:textId="2F10EE17" w:rsidR="00AC11A0" w:rsidRDefault="00AC11A0" w:rsidP="00AC11A0">
            <w:pPr>
              <w:spacing w:line="240" w:lineRule="atLeast"/>
              <w:jc w:val="left"/>
            </w:pPr>
          </w:p>
        </w:tc>
      </w:tr>
    </w:tbl>
    <w:p w14:paraId="35625208" w14:textId="77777777" w:rsidR="006C540F" w:rsidRPr="006C540F" w:rsidRDefault="006C540F" w:rsidP="006C540F"/>
    <w:p w14:paraId="17F1C67D" w14:textId="77777777" w:rsidR="001E18AC" w:rsidRPr="007C7339" w:rsidRDefault="001E18AC" w:rsidP="005B1DC0">
      <w:pPr>
        <w:pStyle w:val="Hoofdstukx"/>
      </w:pPr>
      <w:bookmarkStart w:id="0" w:name="_Toc188091997"/>
    </w:p>
    <w:p w14:paraId="31586B20" w14:textId="77777777" w:rsidR="00BB25BB" w:rsidRPr="007C7339" w:rsidRDefault="00E510AE" w:rsidP="007C7339">
      <w:pPr>
        <w:pStyle w:val="Kop1"/>
        <w:spacing w:line="240" w:lineRule="atLeast"/>
      </w:pPr>
      <w:bookmarkStart w:id="1" w:name="_Toc80802009"/>
      <w:bookmarkEnd w:id="0"/>
      <w:r>
        <w:t>Leeswijzer</w:t>
      </w:r>
      <w:bookmarkEnd w:id="1"/>
    </w:p>
    <w:p w14:paraId="28126991" w14:textId="07A632D5" w:rsidR="00934D40" w:rsidRPr="007C7339" w:rsidRDefault="00303B74" w:rsidP="007C7339">
      <w:pPr>
        <w:pStyle w:val="Inleidingnatitel"/>
        <w:spacing w:line="240" w:lineRule="atLeast"/>
      </w:pPr>
      <w:r>
        <w:t xml:space="preserve">In het voorliggende </w:t>
      </w:r>
      <w:r w:rsidR="000B3F7B">
        <w:t xml:space="preserve">wijzigingsprotocol </w:t>
      </w:r>
      <w:r w:rsidRPr="00AC1EC2">
        <w:t xml:space="preserve">staan de sturende principes achter het generieke wijzigingsproces van </w:t>
      </w:r>
      <w:r w:rsidR="00CD3A35">
        <w:t xml:space="preserve">het </w:t>
      </w:r>
      <w:r w:rsidR="000067A0">
        <w:t>Informatiemodel</w:t>
      </w:r>
      <w:r w:rsidR="00CD3A35">
        <w:t xml:space="preserve"> </w:t>
      </w:r>
      <w:r w:rsidR="003F21D1">
        <w:t>Geluid</w:t>
      </w:r>
      <w:r>
        <w:t>.</w:t>
      </w:r>
      <w:r w:rsidR="002B7475">
        <w:t xml:space="preserve"> </w:t>
      </w:r>
      <w:r w:rsidR="00E510AE" w:rsidRPr="00AC1EC2">
        <w:t xml:space="preserve">Met dit protocol wordt elke wijziging </w:t>
      </w:r>
      <w:r w:rsidR="00E510AE">
        <w:t xml:space="preserve">van </w:t>
      </w:r>
      <w:r w:rsidR="00003BFD">
        <w:t>het model</w:t>
      </w:r>
      <w:r w:rsidR="00E510AE">
        <w:t xml:space="preserve"> </w:t>
      </w:r>
      <w:r w:rsidR="00E510AE" w:rsidRPr="00AC1EC2">
        <w:t>een voorspelbaar proces voor de ketenpartners.</w:t>
      </w:r>
    </w:p>
    <w:p w14:paraId="5AD7750E" w14:textId="4DC8A6B8" w:rsidR="002B7475" w:rsidRDefault="001740DC" w:rsidP="00E510AE">
      <w:r>
        <w:t>Geonovum</w:t>
      </w:r>
      <w:r w:rsidR="00E510AE" w:rsidRPr="009022CE">
        <w:t xml:space="preserve"> ontwikkelt en beheert </w:t>
      </w:r>
      <w:r w:rsidR="00003BFD">
        <w:t xml:space="preserve">het </w:t>
      </w:r>
      <w:r w:rsidR="000067A0">
        <w:t>Informatiemodel</w:t>
      </w:r>
      <w:r w:rsidR="00003BFD">
        <w:t xml:space="preserve"> </w:t>
      </w:r>
      <w:r w:rsidR="002603C8">
        <w:t>Geluid</w:t>
      </w:r>
      <w:r w:rsidR="00E510AE" w:rsidRPr="009022CE">
        <w:t xml:space="preserve">. </w:t>
      </w:r>
      <w:r w:rsidR="00E510AE">
        <w:t>M</w:t>
      </w:r>
      <w:r w:rsidR="00E510AE" w:rsidRPr="009022CE">
        <w:t>ensen die in de praktijk gebruik maken van d</w:t>
      </w:r>
      <w:r w:rsidR="00003BFD">
        <w:t xml:space="preserve">it </w:t>
      </w:r>
      <w:r w:rsidR="000067A0">
        <w:t>Informatiemodel</w:t>
      </w:r>
      <w:r w:rsidR="00E510AE" w:rsidRPr="009022CE">
        <w:t xml:space="preserve"> hebben vragen</w:t>
      </w:r>
      <w:r w:rsidR="00E510AE">
        <w:t xml:space="preserve"> over de toepassing ervan</w:t>
      </w:r>
      <w:r w:rsidR="00E510AE" w:rsidRPr="009022CE">
        <w:t xml:space="preserve">, willen </w:t>
      </w:r>
      <w:r w:rsidR="00E510AE">
        <w:t>weten</w:t>
      </w:r>
      <w:r w:rsidR="00E510AE" w:rsidRPr="009022CE">
        <w:t xml:space="preserve"> </w:t>
      </w:r>
      <w:r w:rsidR="00E510AE">
        <w:t>welke ontwikkelingen er spelen</w:t>
      </w:r>
      <w:r w:rsidR="00AC4DB0">
        <w:t>,</w:t>
      </w:r>
      <w:r w:rsidR="00E510AE">
        <w:t xml:space="preserve"> </w:t>
      </w:r>
      <w:r w:rsidR="00E510AE" w:rsidRPr="009022CE">
        <w:t xml:space="preserve">en </w:t>
      </w:r>
      <w:r w:rsidR="00E510AE">
        <w:t xml:space="preserve">hebben mogelijk suggesties voor aanpassingen van </w:t>
      </w:r>
      <w:r w:rsidR="00003BFD">
        <w:t xml:space="preserve">het </w:t>
      </w:r>
      <w:r w:rsidR="000067A0">
        <w:t>Informatiemodel</w:t>
      </w:r>
      <w:r w:rsidR="00E510AE" w:rsidRPr="009022CE">
        <w:t>.</w:t>
      </w:r>
    </w:p>
    <w:p w14:paraId="1B8DA21F" w14:textId="16B286F6" w:rsidR="00AC4DB0" w:rsidRDefault="00AC4DB0" w:rsidP="00E510AE"/>
    <w:p w14:paraId="172E6D7C" w14:textId="5C84ED74" w:rsidR="00AC4DB0" w:rsidRDefault="00AC4DB0" w:rsidP="00AC4DB0">
      <w:r w:rsidRPr="00AC4DB0">
        <w:t xml:space="preserve">In </w:t>
      </w:r>
      <w:r>
        <w:t>dit</w:t>
      </w:r>
      <w:r w:rsidRPr="00AC4DB0">
        <w:t xml:space="preserve"> wijzigingsprotocol staan de sturende principes achter het wijzigingsproces voor de standaard die Geonovum beheert: </w:t>
      </w:r>
      <w:r>
        <w:t xml:space="preserve">de manier waarop wijzigingen in het </w:t>
      </w:r>
      <w:r w:rsidR="000067A0">
        <w:t>Informatiemodel</w:t>
      </w:r>
      <w:r>
        <w:t xml:space="preserve"> </w:t>
      </w:r>
      <w:r w:rsidR="001740DC">
        <w:t>Geluid</w:t>
      </w:r>
      <w:r>
        <w:t xml:space="preserve"> plaatsvinden. Met het protocol wordt elke wijziging van de standaard een voorspelbaar proces voor de ketenpartners. In het protocol zijn basisbegrippen en uitgangspunten uiteengezet voor het wijzigingsproces, bijvoorbeeld wat onder nieuwe en volgende versies verstaan wordt, en wanneer deze nieuwe versie(s) verwacht mogen worden.</w:t>
      </w:r>
    </w:p>
    <w:p w14:paraId="08FB66DB" w14:textId="77777777" w:rsidR="002B7475" w:rsidRDefault="00AC4DB0" w:rsidP="00E510AE">
      <w:r>
        <w:t xml:space="preserve">Het opstellen en gebruik van het protocol </w:t>
      </w:r>
      <w:r w:rsidR="00976043">
        <w:t>onderdeel van het beheer</w:t>
      </w:r>
      <w:r>
        <w:t xml:space="preserve">proces van een standaard. Geonovum voert het beheer en de doorontwikkeling van standaarden, waaronder het </w:t>
      </w:r>
      <w:r w:rsidR="000067A0">
        <w:t>Informatiemodel</w:t>
      </w:r>
      <w:r>
        <w:t xml:space="preserve"> </w:t>
      </w:r>
      <w:r w:rsidR="00253619">
        <w:t>Geluid</w:t>
      </w:r>
      <w:r>
        <w:t xml:space="preserve">, uit conform het beheer- en ontwikkelmodel voor open standaarden: </w:t>
      </w:r>
      <w:hyperlink r:id="rId15" w:history="1">
        <w:r w:rsidRPr="00AC4DB0">
          <w:rPr>
            <w:rStyle w:val="Hyperlink"/>
          </w:rPr>
          <w:t>BOMOS</w:t>
        </w:r>
      </w:hyperlink>
      <w:r>
        <w:t>.</w:t>
      </w:r>
    </w:p>
    <w:p w14:paraId="71904F74" w14:textId="2FA5894C" w:rsidR="002B7475" w:rsidRDefault="002B7475" w:rsidP="00E510AE"/>
    <w:p w14:paraId="5C8CC2D8" w14:textId="77777777" w:rsidR="00ED54B0" w:rsidRPr="009022CE" w:rsidRDefault="00ED54B0" w:rsidP="00ED54B0">
      <w:r w:rsidRPr="009022CE">
        <w:t>Wijziging</w:t>
      </w:r>
      <w:r>
        <w:t>en</w:t>
      </w:r>
      <w:r w:rsidRPr="009022CE">
        <w:t xml:space="preserve"> in </w:t>
      </w:r>
      <w:r w:rsidR="00003BFD">
        <w:t xml:space="preserve">het </w:t>
      </w:r>
      <w:r w:rsidR="000067A0">
        <w:t>Informatiemodel</w:t>
      </w:r>
      <w:r w:rsidR="00003BFD">
        <w:t xml:space="preserve"> </w:t>
      </w:r>
      <w:r w:rsidR="00C51863">
        <w:t>Geluid</w:t>
      </w:r>
      <w:r>
        <w:t xml:space="preserve"> worden </w:t>
      </w:r>
      <w:r w:rsidRPr="009022CE">
        <w:t xml:space="preserve">niet zomaar doorgevoerd. Voor de ene gebruiker van </w:t>
      </w:r>
      <w:r w:rsidR="00003BFD">
        <w:t>het model zal de wijzing gering zi</w:t>
      </w:r>
      <w:r w:rsidRPr="009022CE">
        <w:t xml:space="preserve">jn, voor de ander kan het grote </w:t>
      </w:r>
      <w:r>
        <w:t>gevolgen</w:t>
      </w:r>
      <w:r w:rsidRPr="009022CE">
        <w:t xml:space="preserve"> hebben. </w:t>
      </w:r>
      <w:r>
        <w:t xml:space="preserve">Daar houden wij rekening mee. </w:t>
      </w:r>
      <w:r w:rsidRPr="009022CE">
        <w:t>De gebruikers</w:t>
      </w:r>
      <w:r>
        <w:t xml:space="preserve">groepen </w:t>
      </w:r>
      <w:r w:rsidRPr="009022CE">
        <w:t xml:space="preserve">van de standaarden </w:t>
      </w:r>
      <w:r>
        <w:t>en andere actoren</w:t>
      </w:r>
      <w:r w:rsidRPr="009022CE">
        <w:t xml:space="preserve"> </w:t>
      </w:r>
      <w:r>
        <w:t xml:space="preserve">in het wijzigingsproces </w:t>
      </w:r>
      <w:r w:rsidRPr="009022CE">
        <w:t xml:space="preserve">zijn </w:t>
      </w:r>
      <w:r>
        <w:t>vastgelegd, evenals de belangrijkste taken en verantwoordelijkheden en de momenten waarop zij betrokken zijn in dit proces.</w:t>
      </w:r>
    </w:p>
    <w:p w14:paraId="484507A2" w14:textId="77777777" w:rsidR="00ED54B0" w:rsidRDefault="00ED54B0" w:rsidP="007C7339">
      <w:pPr>
        <w:spacing w:line="240" w:lineRule="atLeast"/>
      </w:pPr>
    </w:p>
    <w:p w14:paraId="40144FEB" w14:textId="6580B795" w:rsidR="002B7475" w:rsidRDefault="004E3688">
      <w:r>
        <w:t xml:space="preserve">We starten </w:t>
      </w:r>
      <w:r w:rsidR="00ED54B0">
        <w:t>dit</w:t>
      </w:r>
      <w:r>
        <w:t xml:space="preserve"> wijzigingsprotocol met een samenvatting</w:t>
      </w:r>
      <w:r w:rsidR="00335B93">
        <w:t xml:space="preserve"> duid</w:t>
      </w:r>
      <w:r>
        <w:t>en we de gehanteerde begrippen</w:t>
      </w:r>
      <w:r w:rsidR="000326F4">
        <w:t xml:space="preserve">. In </w:t>
      </w:r>
      <w:r w:rsidR="000326F4">
        <w:fldChar w:fldCharType="begin"/>
      </w:r>
      <w:r w:rsidR="000326F4">
        <w:instrText xml:space="preserve"> REF _Ref479668298 \r \h </w:instrText>
      </w:r>
      <w:r w:rsidR="000326F4">
        <w:fldChar w:fldCharType="separate"/>
      </w:r>
      <w:r w:rsidR="00433CF2">
        <w:t>Hoofdstuk 3</w:t>
      </w:r>
      <w:r w:rsidR="000326F4">
        <w:fldChar w:fldCharType="end"/>
      </w:r>
      <w:r w:rsidR="000326F4">
        <w:t xml:space="preserve"> zetten we het gebruik van het wijzigingsprotocol uiteen met onder andere uitgangspunten en betrokkenen. </w:t>
      </w:r>
      <w:r w:rsidR="000326F4">
        <w:fldChar w:fldCharType="begin"/>
      </w:r>
      <w:r w:rsidR="000326F4">
        <w:instrText xml:space="preserve"> REF _Ref479668347 \r \h </w:instrText>
      </w:r>
      <w:r w:rsidR="000326F4">
        <w:fldChar w:fldCharType="separate"/>
      </w:r>
      <w:r w:rsidR="00433CF2">
        <w:t>Hoofdstuk 4</w:t>
      </w:r>
      <w:r w:rsidR="000326F4">
        <w:fldChar w:fldCharType="end"/>
      </w:r>
      <w:r w:rsidR="000326F4">
        <w:t xml:space="preserve"> beschrijft vervolgens de stappen in het wijzigingsproces. Wanneer een nieuwe versie van </w:t>
      </w:r>
      <w:r w:rsidR="00805CD0">
        <w:t>het model</w:t>
      </w:r>
      <w:r w:rsidR="000326F4">
        <w:t xml:space="preserve"> wordt opgeleverd, zijn dit een aantal producten. </w:t>
      </w:r>
      <w:r w:rsidR="00114493">
        <w:fldChar w:fldCharType="begin"/>
      </w:r>
      <w:r w:rsidR="00114493">
        <w:instrText xml:space="preserve"> REF _Ref503261469 \r \h </w:instrText>
      </w:r>
      <w:r w:rsidR="00114493">
        <w:fldChar w:fldCharType="separate"/>
      </w:r>
      <w:r w:rsidR="00433CF2">
        <w:t>Hoofdstuk 5</w:t>
      </w:r>
      <w:r w:rsidR="00114493">
        <w:fldChar w:fldCharType="end"/>
      </w:r>
      <w:r w:rsidR="00114493">
        <w:t xml:space="preserve"> </w:t>
      </w:r>
      <w:r w:rsidR="000326F4">
        <w:t xml:space="preserve">maakt dat inzichtelijk. In </w:t>
      </w:r>
      <w:r w:rsidR="000326F4">
        <w:fldChar w:fldCharType="begin"/>
      </w:r>
      <w:r w:rsidR="000326F4">
        <w:instrText xml:space="preserve"> REF _Ref479668455 \r \h </w:instrText>
      </w:r>
      <w:r w:rsidR="000326F4">
        <w:fldChar w:fldCharType="separate"/>
      </w:r>
      <w:r w:rsidR="00433CF2">
        <w:t>Hoofdstuk 6</w:t>
      </w:r>
      <w:r w:rsidR="000326F4">
        <w:fldChar w:fldCharType="end"/>
      </w:r>
      <w:r w:rsidR="000326F4">
        <w:t xml:space="preserve"> is beschreven hoe we handelen in het geval van escalatie. In de bijlage is tot slot een </w:t>
      </w:r>
      <w:r w:rsidR="00870018">
        <w:t>o</w:t>
      </w:r>
      <w:r w:rsidR="00870018" w:rsidRPr="00870018">
        <w:t xml:space="preserve">verzicht </w:t>
      </w:r>
      <w:r w:rsidR="00870018">
        <w:t xml:space="preserve">van de </w:t>
      </w:r>
      <w:r w:rsidR="00870018" w:rsidRPr="00870018">
        <w:t>status</w:t>
      </w:r>
      <w:r w:rsidR="00870018">
        <w:t>sen</w:t>
      </w:r>
      <w:r w:rsidR="00870018" w:rsidRPr="00870018">
        <w:t xml:space="preserve"> van wijzigingsverzoeken </w:t>
      </w:r>
      <w:r w:rsidR="000326F4">
        <w:t>opgenomen.</w:t>
      </w:r>
    </w:p>
    <w:p w14:paraId="160FB050" w14:textId="77777777" w:rsidR="00C63792" w:rsidRDefault="00C63792"/>
    <w:p w14:paraId="45841002" w14:textId="664AAE55" w:rsidR="00832BF2" w:rsidRPr="007C7339" w:rsidRDefault="00832BF2" w:rsidP="00832BF2">
      <w:pPr>
        <w:pStyle w:val="Hoofdstukx"/>
      </w:pPr>
    </w:p>
    <w:p w14:paraId="76670553" w14:textId="77777777" w:rsidR="00832BF2" w:rsidRPr="007C7339" w:rsidRDefault="00832BF2" w:rsidP="00C63792">
      <w:pPr>
        <w:pStyle w:val="Kop1"/>
      </w:pPr>
      <w:bookmarkStart w:id="2" w:name="_Toc80802010"/>
      <w:r>
        <w:t>Samenvatting</w:t>
      </w:r>
      <w:bookmarkEnd w:id="2"/>
    </w:p>
    <w:p w14:paraId="694430DE" w14:textId="23F90600" w:rsidR="00967AD4" w:rsidRPr="007C7339" w:rsidRDefault="00967AD4" w:rsidP="00967AD4">
      <w:pPr>
        <w:pStyle w:val="Inleidingnatitel"/>
        <w:spacing w:line="240" w:lineRule="atLeast"/>
      </w:pPr>
      <w:r>
        <w:t>Een</w:t>
      </w:r>
      <w:r w:rsidRPr="009022CE">
        <w:t xml:space="preserve"> </w:t>
      </w:r>
      <w:r>
        <w:t>wijzigings</w:t>
      </w:r>
      <w:r w:rsidRPr="009022CE">
        <w:t xml:space="preserve">protocol beschrijft de manier waarop wijzigingen </w:t>
      </w:r>
      <w:r>
        <w:t xml:space="preserve">in </w:t>
      </w:r>
      <w:r w:rsidR="00003BFD">
        <w:t xml:space="preserve">het </w:t>
      </w:r>
      <w:r w:rsidR="000067A0">
        <w:t>Informatiemodel</w:t>
      </w:r>
      <w:r w:rsidR="00003BFD">
        <w:t xml:space="preserve"> </w:t>
      </w:r>
      <w:r w:rsidR="0030442A">
        <w:t>Geluid</w:t>
      </w:r>
      <w:r>
        <w:t xml:space="preserve"> plaatsvinden: het wijzigingsproces. </w:t>
      </w:r>
      <w:r w:rsidRPr="009022CE">
        <w:t xml:space="preserve">In het protocol zijn basisbegrippen en uitgangspunten uiteengezet </w:t>
      </w:r>
      <w:r>
        <w:t xml:space="preserve">voor </w:t>
      </w:r>
      <w:r w:rsidRPr="009022CE">
        <w:t xml:space="preserve">het </w:t>
      </w:r>
      <w:r>
        <w:t>wijzigings</w:t>
      </w:r>
      <w:r w:rsidRPr="009022CE">
        <w:t>proces</w:t>
      </w:r>
      <w:r>
        <w:t xml:space="preserve">, bijvoorbeeld </w:t>
      </w:r>
      <w:r w:rsidRPr="009022CE">
        <w:t>wat onder nieuw</w:t>
      </w:r>
      <w:r>
        <w:t>e</w:t>
      </w:r>
      <w:r w:rsidRPr="009022CE">
        <w:t xml:space="preserve"> en volgende versie</w:t>
      </w:r>
      <w:r>
        <w:t>s</w:t>
      </w:r>
      <w:r w:rsidRPr="009022CE">
        <w:t xml:space="preserve"> verstaan word</w:t>
      </w:r>
      <w:r>
        <w:t>t,</w:t>
      </w:r>
      <w:r w:rsidRPr="009022CE">
        <w:t xml:space="preserve"> en wanneer deze verwacht m</w:t>
      </w:r>
      <w:r>
        <w:t xml:space="preserve">ogen </w:t>
      </w:r>
      <w:r w:rsidRPr="009022CE">
        <w:t>worden.</w:t>
      </w:r>
    </w:p>
    <w:p w14:paraId="1C5D9FEE" w14:textId="77777777" w:rsidR="00832BF2" w:rsidRDefault="0026080B" w:rsidP="006A0D76">
      <w:pPr>
        <w:pStyle w:val="Kop2"/>
        <w:spacing w:line="240" w:lineRule="atLeast"/>
        <w:ind w:left="0"/>
      </w:pPr>
      <w:bookmarkStart w:id="3" w:name="_Toc80802012"/>
      <w:r>
        <w:t>Begrippen</w:t>
      </w:r>
      <w:bookmarkEnd w:id="3"/>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9"/>
        <w:gridCol w:w="6535"/>
      </w:tblGrid>
      <w:tr w:rsidR="00FD3E0D" w14:paraId="5B901012" w14:textId="77777777" w:rsidTr="005E5B36">
        <w:tc>
          <w:tcPr>
            <w:tcW w:w="2019" w:type="dxa"/>
          </w:tcPr>
          <w:p w14:paraId="65C2302A" w14:textId="7F24D662" w:rsidR="00FD3E0D" w:rsidRDefault="002B352C" w:rsidP="00F73274">
            <w:pPr>
              <w:jc w:val="left"/>
              <w:rPr>
                <w:b/>
              </w:rPr>
            </w:pPr>
            <w:r>
              <w:rPr>
                <w:b/>
              </w:rPr>
              <w:t>Adviesgroep</w:t>
            </w:r>
          </w:p>
        </w:tc>
        <w:tc>
          <w:tcPr>
            <w:tcW w:w="6535" w:type="dxa"/>
          </w:tcPr>
          <w:p w14:paraId="0DCB5EE3" w14:textId="1731F24B" w:rsidR="00FD3E0D" w:rsidRDefault="00467F00" w:rsidP="00805CD0">
            <w:r>
              <w:t xml:space="preserve">Groep stakeholders/gebruikers/deskundigen </w:t>
            </w:r>
            <w:r w:rsidR="00081499">
              <w:t xml:space="preserve">plus RIVM en Geonovum </w:t>
            </w:r>
            <w:r w:rsidR="003B4921">
              <w:t>waaraan het wijzigingsvoorstel ter advisering wordt voorgele</w:t>
            </w:r>
            <w:r w:rsidR="00C74072">
              <w:t>gd. Tijdens het overleg van de Adviesgroep</w:t>
            </w:r>
            <w:r w:rsidR="00344AAC">
              <w:t xml:space="preserve"> worden alle wijzigingsverzoeken besproken</w:t>
            </w:r>
            <w:r w:rsidR="00081499">
              <w:t xml:space="preserve">. </w:t>
            </w:r>
            <w:r w:rsidR="00831F9D">
              <w:t xml:space="preserve">De Adviesgroep adviseert slechts, </w:t>
            </w:r>
            <w:r w:rsidR="00B47B30">
              <w:t>het RIVM als functioneel beheerder besluit.</w:t>
            </w:r>
          </w:p>
          <w:p w14:paraId="65BE9612" w14:textId="7CD4E112" w:rsidR="00BB2368" w:rsidRPr="00BB1417" w:rsidRDefault="00BB2368" w:rsidP="00805CD0"/>
        </w:tc>
      </w:tr>
      <w:tr w:rsidR="00F73274" w14:paraId="391A30C5" w14:textId="77777777" w:rsidTr="005E5B36">
        <w:tc>
          <w:tcPr>
            <w:tcW w:w="2019" w:type="dxa"/>
          </w:tcPr>
          <w:p w14:paraId="609319E2" w14:textId="47762F8E" w:rsidR="00F73274" w:rsidRDefault="00BB1417" w:rsidP="00F73274">
            <w:pPr>
              <w:jc w:val="left"/>
              <w:rPr>
                <w:b/>
              </w:rPr>
            </w:pPr>
            <w:r>
              <w:rPr>
                <w:b/>
              </w:rPr>
              <w:t>I</w:t>
            </w:r>
            <w:r w:rsidR="002B352C">
              <w:rPr>
                <w:b/>
              </w:rPr>
              <w:t>MG</w:t>
            </w:r>
          </w:p>
          <w:p w14:paraId="065102A2" w14:textId="5F7D2F79" w:rsidR="00805CD0" w:rsidRPr="00FD4413" w:rsidRDefault="00805CD0" w:rsidP="00F73274">
            <w:pPr>
              <w:jc w:val="left"/>
              <w:rPr>
                <w:b/>
              </w:rPr>
            </w:pPr>
          </w:p>
        </w:tc>
        <w:tc>
          <w:tcPr>
            <w:tcW w:w="6535" w:type="dxa"/>
          </w:tcPr>
          <w:p w14:paraId="69683C5E" w14:textId="6638B4D9" w:rsidR="008E0A6C" w:rsidRDefault="000067A0" w:rsidP="00805CD0">
            <w:r>
              <w:t>Informatiemodel</w:t>
            </w:r>
            <w:r w:rsidR="00BB1417" w:rsidRPr="00BB1417">
              <w:t xml:space="preserve"> </w:t>
            </w:r>
            <w:r w:rsidR="003F21D1">
              <w:t>Geluid</w:t>
            </w:r>
            <w:r w:rsidR="00BB1417">
              <w:t xml:space="preserve"> </w:t>
            </w:r>
            <w:r w:rsidR="002A6CCA">
              <w:t xml:space="preserve">voor de gegevensuitwisseling met </w:t>
            </w:r>
            <w:r w:rsidR="003F21D1">
              <w:t xml:space="preserve">de </w:t>
            </w:r>
            <w:r w:rsidR="00BB210E">
              <w:t>Centrale Voorziening Geluidgegevens en andere gebruikers.</w:t>
            </w:r>
          </w:p>
          <w:p w14:paraId="6CDEC436" w14:textId="067C4B7A" w:rsidR="00BB1417" w:rsidRDefault="00BB1417" w:rsidP="00805CD0"/>
        </w:tc>
      </w:tr>
      <w:tr w:rsidR="00285433" w14:paraId="249DC18B" w14:textId="77777777" w:rsidTr="005E5B36">
        <w:tc>
          <w:tcPr>
            <w:tcW w:w="2019" w:type="dxa"/>
          </w:tcPr>
          <w:p w14:paraId="4ECD2D39" w14:textId="77777777" w:rsidR="00285433" w:rsidRPr="00FD4413" w:rsidRDefault="00285433" w:rsidP="00FD130F">
            <w:pPr>
              <w:rPr>
                <w:b/>
              </w:rPr>
            </w:pPr>
            <w:r w:rsidRPr="00FD4413">
              <w:rPr>
                <w:b/>
              </w:rPr>
              <w:t>Wijzigingsprotocol</w:t>
            </w:r>
          </w:p>
        </w:tc>
        <w:tc>
          <w:tcPr>
            <w:tcW w:w="6535" w:type="dxa"/>
          </w:tcPr>
          <w:p w14:paraId="353F4847" w14:textId="041F7455" w:rsidR="00BB1417" w:rsidRDefault="007900E4" w:rsidP="00285433">
            <w:r w:rsidRPr="007900E4">
              <w:t>Hiermee wordt het geheel van vastgelegde regels en afspraken voor het wijzigen van de standaard vastgelegd.</w:t>
            </w:r>
          </w:p>
          <w:p w14:paraId="0E606F62" w14:textId="4D93AC21" w:rsidR="007900E4" w:rsidRDefault="007900E4" w:rsidP="00285433"/>
        </w:tc>
      </w:tr>
      <w:tr w:rsidR="00930463" w14:paraId="1BF8B87C" w14:textId="77777777" w:rsidTr="005E5B36">
        <w:tc>
          <w:tcPr>
            <w:tcW w:w="2019" w:type="dxa"/>
          </w:tcPr>
          <w:p w14:paraId="5316BB26" w14:textId="77777777" w:rsidR="00930463" w:rsidRPr="00FD4413" w:rsidRDefault="00930463" w:rsidP="00463683">
            <w:pPr>
              <w:rPr>
                <w:b/>
              </w:rPr>
            </w:pPr>
            <w:r w:rsidRPr="00FD4413">
              <w:rPr>
                <w:b/>
              </w:rPr>
              <w:t>Wijzigingsproces</w:t>
            </w:r>
          </w:p>
        </w:tc>
        <w:tc>
          <w:tcPr>
            <w:tcW w:w="6535" w:type="dxa"/>
          </w:tcPr>
          <w:p w14:paraId="4F1EBF49" w14:textId="0EE60DF8" w:rsidR="002B7475" w:rsidRDefault="007900E4" w:rsidP="00382F6A">
            <w:r w:rsidRPr="007900E4">
              <w:t xml:space="preserve">Het wijzigingsproces is de daadwerkelijke wijziging van </w:t>
            </w:r>
            <w:r>
              <w:t>het IM</w:t>
            </w:r>
            <w:r w:rsidR="00B95CCA">
              <w:t>G</w:t>
            </w:r>
            <w:r w:rsidRPr="007900E4">
              <w:t xml:space="preserve"> op een bepaald moment. Het volledige wijzigingsproces doorloopt de fasen van het wijzigingsprotocol met een datum van inwerkingtreding van de nieuwe </w:t>
            </w:r>
            <w:r>
              <w:t>versie van het IM</w:t>
            </w:r>
            <w:r w:rsidR="00B95CCA">
              <w:t>G</w:t>
            </w:r>
            <w:r w:rsidRPr="007900E4">
              <w:t>.</w:t>
            </w:r>
          </w:p>
          <w:p w14:paraId="3E995904" w14:textId="699D38BF" w:rsidR="007900E4" w:rsidRDefault="007900E4" w:rsidP="00382F6A"/>
        </w:tc>
      </w:tr>
      <w:tr w:rsidR="00930463" w14:paraId="4F547E25" w14:textId="77777777" w:rsidTr="005E5B36">
        <w:tc>
          <w:tcPr>
            <w:tcW w:w="2019" w:type="dxa"/>
          </w:tcPr>
          <w:p w14:paraId="2FCA3235" w14:textId="77777777" w:rsidR="00930463" w:rsidRPr="00FD4413" w:rsidRDefault="00930463" w:rsidP="00463683">
            <w:pPr>
              <w:rPr>
                <w:b/>
              </w:rPr>
            </w:pPr>
            <w:r w:rsidRPr="00FD4413">
              <w:rPr>
                <w:b/>
              </w:rPr>
              <w:t>Wijzigingsverzoek</w:t>
            </w:r>
          </w:p>
        </w:tc>
        <w:tc>
          <w:tcPr>
            <w:tcW w:w="6535" w:type="dxa"/>
          </w:tcPr>
          <w:p w14:paraId="74111374" w14:textId="259CA884" w:rsidR="00723E8F" w:rsidRDefault="00723E8F" w:rsidP="00382F6A">
            <w:r w:rsidRPr="00723E8F">
              <w:t xml:space="preserve">Wijzigingsverzoeken zijn wensen of eisen voor aanpassing van de standaard. </w:t>
            </w:r>
            <w:r w:rsidRPr="00AC1EC2">
              <w:t xml:space="preserve">Een wijzigingsverzoek </w:t>
            </w:r>
            <w:r>
              <w:t>wordt</w:t>
            </w:r>
            <w:r w:rsidRPr="00AC1EC2">
              <w:t xml:space="preserve"> door een </w:t>
            </w:r>
            <w:r>
              <w:t>gebruiker van de standaard</w:t>
            </w:r>
            <w:r w:rsidRPr="00AC1EC2">
              <w:t xml:space="preserve"> ingediend </w:t>
            </w:r>
            <w:r>
              <w:t>bij de helpdesk van IM</w:t>
            </w:r>
            <w:r w:rsidR="00B95CCA">
              <w:t>G</w:t>
            </w:r>
            <w:r>
              <w:t xml:space="preserve"> bij Geonovum. Volgens de gebruiker moet het </w:t>
            </w:r>
            <w:r w:rsidR="000067A0">
              <w:t>Informatiemodel</w:t>
            </w:r>
            <w:r>
              <w:t xml:space="preserve"> </w:t>
            </w:r>
            <w:r w:rsidRPr="00AC1EC2">
              <w:t xml:space="preserve">op een bepaald </w:t>
            </w:r>
            <w:r>
              <w:t xml:space="preserve">onderdeel </w:t>
            </w:r>
            <w:r w:rsidRPr="00AC1EC2">
              <w:t>met reden worden aangepast of aangevuld</w:t>
            </w:r>
            <w:r>
              <w:t xml:space="preserve"> voor een betere werking van de standaard. </w:t>
            </w:r>
            <w:r w:rsidRPr="00723E8F">
              <w:t xml:space="preserve">Het wijzigingsverzoek wordt door de helpdesk medewerker </w:t>
            </w:r>
            <w:r>
              <w:t xml:space="preserve">beoordeeld, ingeschat en </w:t>
            </w:r>
            <w:r w:rsidRPr="00723E8F">
              <w:t>aan de wensen- en eisenlijst toegevoegd</w:t>
            </w:r>
            <w:r>
              <w:t>, die inclusief status inzichtelijk is via de Geonovum website</w:t>
            </w:r>
            <w:r w:rsidRPr="00723E8F">
              <w:t xml:space="preserve">. </w:t>
            </w:r>
            <w:r w:rsidRPr="00AC1EC2">
              <w:t xml:space="preserve">Een wijzigingsverzoek </w:t>
            </w:r>
            <w:r>
              <w:t>dat niet wordt ingewilligd, wordt be</w:t>
            </w:r>
            <w:r w:rsidRPr="00870018">
              <w:t>argumente</w:t>
            </w:r>
            <w:r>
              <w:t>erd</w:t>
            </w:r>
            <w:r w:rsidRPr="00870018">
              <w:t xml:space="preserve"> afgewezen</w:t>
            </w:r>
            <w:r>
              <w:t>.</w:t>
            </w:r>
          </w:p>
          <w:p w14:paraId="206EA249" w14:textId="77777777" w:rsidR="00FD4413" w:rsidRDefault="00FD4413" w:rsidP="00382F6A"/>
        </w:tc>
      </w:tr>
      <w:tr w:rsidR="00285433" w14:paraId="39088A10" w14:textId="77777777" w:rsidTr="005E5B36">
        <w:tc>
          <w:tcPr>
            <w:tcW w:w="2019" w:type="dxa"/>
          </w:tcPr>
          <w:p w14:paraId="7778310C" w14:textId="77777777" w:rsidR="00285433" w:rsidRPr="00FD4413" w:rsidRDefault="00285433" w:rsidP="00FD130F">
            <w:pPr>
              <w:rPr>
                <w:b/>
              </w:rPr>
            </w:pPr>
            <w:r w:rsidRPr="00FD4413">
              <w:rPr>
                <w:b/>
              </w:rPr>
              <w:t xml:space="preserve">Wijzigingsvoorstel </w:t>
            </w:r>
          </w:p>
        </w:tc>
        <w:tc>
          <w:tcPr>
            <w:tcW w:w="6535" w:type="dxa"/>
          </w:tcPr>
          <w:p w14:paraId="58FE90DE" w14:textId="0A5A6E1C" w:rsidR="00285433" w:rsidRDefault="00930463" w:rsidP="00FD130F">
            <w:r w:rsidRPr="00AC1EC2">
              <w:t xml:space="preserve">In het wijzigingsproces worden </w:t>
            </w:r>
            <w:r w:rsidR="00723E8F">
              <w:t>meerdere</w:t>
            </w:r>
            <w:r w:rsidRPr="00AC1EC2">
              <w:t xml:space="preserve"> wijzigingsverzoeken meegenomen gebundeld tot één wijzigingsvoorstel</w:t>
            </w:r>
            <w:r w:rsidR="00723E8F">
              <w:t xml:space="preserve"> voor het wijzigen van de standaard. </w:t>
            </w:r>
          </w:p>
        </w:tc>
      </w:tr>
    </w:tbl>
    <w:p w14:paraId="06EB6EAA" w14:textId="77777777" w:rsidR="00D53B4C" w:rsidRPr="009022CE" w:rsidRDefault="00D53B4C" w:rsidP="00D53B4C">
      <w:pPr>
        <w:pStyle w:val="Bijschrift"/>
        <w:spacing w:line="240" w:lineRule="atLeast"/>
        <w:rPr>
          <w:b/>
        </w:rPr>
      </w:pPr>
    </w:p>
    <w:p w14:paraId="11013585" w14:textId="77777777" w:rsidR="00A53ECB" w:rsidRPr="007C7339" w:rsidRDefault="00A53ECB" w:rsidP="005B1DC0">
      <w:pPr>
        <w:pStyle w:val="Hoofdstukx"/>
      </w:pPr>
      <w:bookmarkStart w:id="4" w:name="_Ref479668298"/>
    </w:p>
    <w:p w14:paraId="7FE63AE4" w14:textId="2AB29E10" w:rsidR="002B7475" w:rsidRDefault="009565CF" w:rsidP="007C7339">
      <w:pPr>
        <w:pStyle w:val="Kop1"/>
        <w:spacing w:line="240" w:lineRule="atLeast"/>
      </w:pPr>
      <w:bookmarkStart w:id="5" w:name="_Toc80802013"/>
      <w:bookmarkEnd w:id="4"/>
      <w:r>
        <w:t xml:space="preserve">Gebruik van </w:t>
      </w:r>
      <w:r w:rsidR="0026080B">
        <w:t>het</w:t>
      </w:r>
      <w:r>
        <w:t xml:space="preserve"> wijzigingsprotocol</w:t>
      </w:r>
      <w:bookmarkEnd w:id="5"/>
    </w:p>
    <w:p w14:paraId="57DA2344" w14:textId="2166A3C8" w:rsidR="002B7475" w:rsidRPr="007C7339" w:rsidRDefault="0026080B" w:rsidP="00E43079">
      <w:pPr>
        <w:pStyle w:val="Inleidingnatitel"/>
        <w:spacing w:line="240" w:lineRule="atLeast"/>
      </w:pPr>
      <w:r>
        <w:t xml:space="preserve">Het protocol schrijft een vast stramien voor </w:t>
      </w:r>
      <w:r w:rsidR="009067BB">
        <w:t xml:space="preserve">het wijziging van de standaard voor. Het protocol benoemt de </w:t>
      </w:r>
      <w:r>
        <w:t>fasen en op te leveren resultaten. Belangrijk zijn de randvoorwaarden</w:t>
      </w:r>
      <w:r w:rsidR="009067BB">
        <w:t xml:space="preserve"> en</w:t>
      </w:r>
      <w:r>
        <w:t xml:space="preserve"> uitgangspunten. De gebruikers van </w:t>
      </w:r>
      <w:r w:rsidR="00805CD0">
        <w:t xml:space="preserve">het </w:t>
      </w:r>
      <w:r w:rsidR="000067A0">
        <w:t>Informatiemodel</w:t>
      </w:r>
      <w:r w:rsidR="00805CD0">
        <w:t xml:space="preserve"> </w:t>
      </w:r>
      <w:r>
        <w:t xml:space="preserve">betrekken wij bij het wijzigen van </w:t>
      </w:r>
      <w:r w:rsidR="00805CD0">
        <w:t>het model</w:t>
      </w:r>
      <w:r>
        <w:t>. We zetten op en rij welke betrokkenen er zijn.</w:t>
      </w:r>
      <w:bookmarkStart w:id="6" w:name="_Toc80802014"/>
    </w:p>
    <w:p w14:paraId="0DEA3D53" w14:textId="6687CFA0" w:rsidR="00A53ECB" w:rsidRPr="007C7339" w:rsidRDefault="00B21D90" w:rsidP="006A0D76">
      <w:pPr>
        <w:pStyle w:val="Kop2"/>
        <w:spacing w:line="240" w:lineRule="atLeast"/>
        <w:ind w:left="0"/>
      </w:pPr>
      <w:r>
        <w:t>Protocol versus proces</w:t>
      </w:r>
      <w:bookmarkEnd w:id="6"/>
    </w:p>
    <w:p w14:paraId="6A26D8BA" w14:textId="17924BD3" w:rsidR="002B7475" w:rsidRDefault="005C4F3B" w:rsidP="00ED54B0">
      <w:pPr>
        <w:spacing w:line="240" w:lineRule="atLeast"/>
      </w:pPr>
      <w:r w:rsidRPr="00AC1EC2">
        <w:t xml:space="preserve">De titel van dit document geeft aan dat het hier om een protocol gaat. Toch wordt in dit document ook gesproken over processen. </w:t>
      </w:r>
      <w:r w:rsidR="007D4FFF">
        <w:t>Een</w:t>
      </w:r>
      <w:r w:rsidR="007D4FFF" w:rsidRPr="009022CE">
        <w:t xml:space="preserve"> </w:t>
      </w:r>
      <w:r w:rsidR="007D4FFF">
        <w:t>wijzigings</w:t>
      </w:r>
      <w:r w:rsidR="007D4FFF" w:rsidRPr="009022CE">
        <w:t xml:space="preserve">protocol beschrijft de manier waarop wijzigingen </w:t>
      </w:r>
      <w:r w:rsidR="007D4FFF">
        <w:t xml:space="preserve">in </w:t>
      </w:r>
      <w:r w:rsidR="00003BFD">
        <w:t xml:space="preserve">het </w:t>
      </w:r>
      <w:r w:rsidR="000067A0">
        <w:t>Informatiemodel</w:t>
      </w:r>
      <w:r w:rsidR="00003BFD">
        <w:t xml:space="preserve"> </w:t>
      </w:r>
      <w:r w:rsidR="00545EAC">
        <w:t xml:space="preserve">Geluid </w:t>
      </w:r>
      <w:r w:rsidR="007D4FFF">
        <w:t xml:space="preserve">plaatsvinden: het wijzigingsproces. </w:t>
      </w:r>
      <w:r w:rsidR="007D4FFF" w:rsidRPr="009022CE">
        <w:t xml:space="preserve">In het protocol zijn basisbegrippen en uitgangspunten uiteengezet </w:t>
      </w:r>
      <w:r w:rsidR="007D4FFF">
        <w:t xml:space="preserve">voor </w:t>
      </w:r>
      <w:r w:rsidR="007D4FFF" w:rsidRPr="009022CE">
        <w:t xml:space="preserve">het </w:t>
      </w:r>
      <w:r w:rsidR="007D4FFF">
        <w:t>wijzigings</w:t>
      </w:r>
      <w:r w:rsidR="007D4FFF" w:rsidRPr="009022CE">
        <w:t>proces</w:t>
      </w:r>
      <w:r w:rsidR="007D4FFF">
        <w:t xml:space="preserve">, bijvoorbeeld </w:t>
      </w:r>
      <w:r w:rsidR="007D4FFF" w:rsidRPr="009022CE">
        <w:t>wat onder nieuw</w:t>
      </w:r>
      <w:r w:rsidR="007D4FFF">
        <w:t>e</w:t>
      </w:r>
      <w:r w:rsidR="007D4FFF" w:rsidRPr="009022CE">
        <w:t xml:space="preserve"> en volgende versie</w:t>
      </w:r>
      <w:r w:rsidR="007D4FFF">
        <w:t>s</w:t>
      </w:r>
      <w:r w:rsidR="007D4FFF" w:rsidRPr="009022CE">
        <w:t xml:space="preserve"> verstaan word</w:t>
      </w:r>
      <w:r w:rsidR="007D4FFF">
        <w:t>t</w:t>
      </w:r>
      <w:r w:rsidR="007D4FFF" w:rsidRPr="009022CE">
        <w:t xml:space="preserve"> en wanneer deze verwacht m</w:t>
      </w:r>
      <w:r w:rsidR="007D4FFF">
        <w:t xml:space="preserve">ogen </w:t>
      </w:r>
      <w:r w:rsidR="007D4FFF" w:rsidRPr="009022CE">
        <w:t xml:space="preserve">worden. De daadwerkelijke planning van een nieuwe versie </w:t>
      </w:r>
      <w:r w:rsidR="006A0D76">
        <w:t>wordt in overleg met de opdrachtgever en eigenaar van de standaard, het ministerie van Infrastructuur en Waterstaat,</w:t>
      </w:r>
      <w:r w:rsidR="000A7817">
        <w:t xml:space="preserve"> en RIVM, d</w:t>
      </w:r>
      <w:r w:rsidR="006A0D76">
        <w:t xml:space="preserve">e beheerder van de </w:t>
      </w:r>
      <w:r w:rsidR="000A7817">
        <w:t>Centrale Voorziening Geluidgegevens</w:t>
      </w:r>
      <w:r w:rsidR="006A0D76">
        <w:t xml:space="preserve"> jaarlijks opgesteld</w:t>
      </w:r>
      <w:r w:rsidR="007D4FFF" w:rsidRPr="009022CE">
        <w:t>.</w:t>
      </w:r>
    </w:p>
    <w:p w14:paraId="7F0B2FFB" w14:textId="6F554F27" w:rsidR="00F460D1" w:rsidRDefault="00F460D1" w:rsidP="007D4FFF"/>
    <w:p w14:paraId="4D8ABB93" w14:textId="1620BAD5" w:rsidR="00805CD0" w:rsidRPr="009022CE" w:rsidRDefault="007D4FFF" w:rsidP="007D4FFF">
      <w:r w:rsidRPr="009022CE">
        <w:t>Met behulp van een wijziging</w:t>
      </w:r>
      <w:r>
        <w:t>s</w:t>
      </w:r>
      <w:r w:rsidRPr="009022CE">
        <w:t xml:space="preserve">protocol </w:t>
      </w:r>
      <w:r>
        <w:t xml:space="preserve">voor </w:t>
      </w:r>
      <w:r w:rsidR="00003BFD">
        <w:t xml:space="preserve">het </w:t>
      </w:r>
      <w:r w:rsidR="000067A0">
        <w:t>Informatiemodel</w:t>
      </w:r>
      <w:r w:rsidR="00003BFD">
        <w:t xml:space="preserve"> </w:t>
      </w:r>
      <w:r w:rsidR="00DD7007">
        <w:t>Geluid</w:t>
      </w:r>
      <w:r>
        <w:t xml:space="preserve"> </w:t>
      </w:r>
      <w:r w:rsidRPr="009022CE">
        <w:t>geeft Geonovum:</w:t>
      </w:r>
    </w:p>
    <w:p w14:paraId="32CFAF12" w14:textId="77777777" w:rsidR="007D4FFF" w:rsidRPr="009022CE" w:rsidRDefault="007D4FFF" w:rsidP="007D4FFF">
      <w:pPr>
        <w:numPr>
          <w:ilvl w:val="0"/>
          <w:numId w:val="17"/>
        </w:numPr>
        <w:spacing w:line="240" w:lineRule="atLeast"/>
      </w:pPr>
      <w:r>
        <w:t>inzicht in het behandel- en besluitproces dat ten grondslag ligt aan het versiebeheer;</w:t>
      </w:r>
    </w:p>
    <w:p w14:paraId="647C1DCD" w14:textId="77777777" w:rsidR="007D4FFF" w:rsidRPr="009022CE" w:rsidRDefault="007D4FFF" w:rsidP="007D4FFF">
      <w:pPr>
        <w:numPr>
          <w:ilvl w:val="0"/>
          <w:numId w:val="17"/>
        </w:numPr>
        <w:tabs>
          <w:tab w:val="clear" w:pos="567"/>
        </w:tabs>
        <w:spacing w:line="240" w:lineRule="atLeast"/>
      </w:pPr>
      <w:r>
        <w:t>i</w:t>
      </w:r>
      <w:r w:rsidRPr="009022CE">
        <w:t xml:space="preserve">nzicht in </w:t>
      </w:r>
      <w:r>
        <w:t xml:space="preserve">de </w:t>
      </w:r>
      <w:r w:rsidRPr="009022CE">
        <w:t>aangeboden wijziging</w:t>
      </w:r>
      <w:r>
        <w:t>s</w:t>
      </w:r>
      <w:r w:rsidRPr="009022CE">
        <w:t>voorstellen</w:t>
      </w:r>
      <w:r>
        <w:t>;</w:t>
      </w:r>
    </w:p>
    <w:p w14:paraId="089040A1" w14:textId="77777777" w:rsidR="007D4FFF" w:rsidRPr="009022CE" w:rsidRDefault="007D4FFF" w:rsidP="007D4FFF">
      <w:pPr>
        <w:numPr>
          <w:ilvl w:val="0"/>
          <w:numId w:val="17"/>
        </w:numPr>
        <w:tabs>
          <w:tab w:val="clear" w:pos="567"/>
        </w:tabs>
        <w:spacing w:line="240" w:lineRule="atLeast"/>
      </w:pPr>
      <w:r>
        <w:t>s</w:t>
      </w:r>
      <w:r w:rsidRPr="009022CE">
        <w:t xml:space="preserve">tabiliteit </w:t>
      </w:r>
      <w:r>
        <w:t>a</w:t>
      </w:r>
      <w:r w:rsidRPr="009022CE">
        <w:t>an de standaard</w:t>
      </w:r>
      <w:r>
        <w:t>;</w:t>
      </w:r>
    </w:p>
    <w:p w14:paraId="1B232203" w14:textId="1A68DE32" w:rsidR="00601F3B" w:rsidRDefault="007D4FFF" w:rsidP="007D4FFF">
      <w:pPr>
        <w:numPr>
          <w:ilvl w:val="0"/>
          <w:numId w:val="17"/>
        </w:numPr>
        <w:tabs>
          <w:tab w:val="clear" w:pos="567"/>
        </w:tabs>
        <w:spacing w:line="240" w:lineRule="atLeast"/>
      </w:pPr>
      <w:r>
        <w:t>continuïteit a</w:t>
      </w:r>
      <w:r w:rsidRPr="009022CE">
        <w:t>an de standaard</w:t>
      </w:r>
      <w:r w:rsidR="00601F3B">
        <w:t>;</w:t>
      </w:r>
    </w:p>
    <w:p w14:paraId="210C1D55" w14:textId="1556D200" w:rsidR="007D4FFF" w:rsidRPr="009022CE" w:rsidRDefault="00601F3B" w:rsidP="00601F3B">
      <w:pPr>
        <w:numPr>
          <w:ilvl w:val="0"/>
          <w:numId w:val="17"/>
        </w:numPr>
        <w:spacing w:line="240" w:lineRule="atLeast"/>
      </w:pPr>
      <w:r>
        <w:t>e</w:t>
      </w:r>
      <w:r w:rsidRPr="00601F3B">
        <w:t>en eenduidige aanpak</w:t>
      </w:r>
      <w:r w:rsidR="007D4FFF">
        <w:t>.</w:t>
      </w:r>
    </w:p>
    <w:p w14:paraId="40DDD899" w14:textId="77777777" w:rsidR="003C6217" w:rsidRDefault="003C6217" w:rsidP="007D4FFF"/>
    <w:p w14:paraId="3B174BCE" w14:textId="62738B95" w:rsidR="002B7475" w:rsidRDefault="00F73274" w:rsidP="006A0D76">
      <w:pPr>
        <w:pStyle w:val="Kop2"/>
        <w:ind w:left="0"/>
      </w:pPr>
      <w:bookmarkStart w:id="7" w:name="_Ref503261397"/>
      <w:bookmarkStart w:id="8" w:name="_Ref503261402"/>
      <w:bookmarkStart w:id="9" w:name="_Ref503261548"/>
      <w:bookmarkStart w:id="10" w:name="_Toc80802015"/>
      <w:r w:rsidRPr="00F73274">
        <w:t>Releasebeleid</w:t>
      </w:r>
      <w:bookmarkStart w:id="11" w:name="_Toc80802016"/>
      <w:bookmarkEnd w:id="7"/>
      <w:bookmarkEnd w:id="8"/>
      <w:bookmarkEnd w:id="9"/>
      <w:bookmarkEnd w:id="10"/>
    </w:p>
    <w:p w14:paraId="1B43875A" w14:textId="07C3E146" w:rsidR="006D5667" w:rsidRDefault="00805CD0" w:rsidP="006D5667">
      <w:pPr>
        <w:pStyle w:val="Kop3"/>
      </w:pPr>
      <w:r>
        <w:t>W</w:t>
      </w:r>
      <w:r w:rsidR="006D5667">
        <w:t xml:space="preserve">ijziging van </w:t>
      </w:r>
      <w:r>
        <w:t xml:space="preserve">het </w:t>
      </w:r>
      <w:r w:rsidR="000067A0">
        <w:t>Informatiemodel</w:t>
      </w:r>
      <w:r>
        <w:t xml:space="preserve"> (standaard)</w:t>
      </w:r>
      <w:bookmarkEnd w:id="11"/>
    </w:p>
    <w:p w14:paraId="51A75075" w14:textId="77777777" w:rsidR="00CF2A16" w:rsidRDefault="00CF2A16" w:rsidP="00546239">
      <w:pPr>
        <w:autoSpaceDE w:val="0"/>
        <w:autoSpaceDN w:val="0"/>
        <w:adjustRightInd w:val="0"/>
      </w:pPr>
    </w:p>
    <w:p w14:paraId="4996D112" w14:textId="78CC40F1" w:rsidR="002B7475" w:rsidRDefault="00CF2A16" w:rsidP="00546239">
      <w:pPr>
        <w:autoSpaceDE w:val="0"/>
        <w:autoSpaceDN w:val="0"/>
        <w:adjustRightInd w:val="0"/>
      </w:pPr>
      <w:r w:rsidRPr="00CF2A16">
        <w:t xml:space="preserve">Een release van een standaard is een nieuwe uitgave van de standaard. De nieuwe release kenmerkt zich ten opzichte van de oude versie door een hoger versienummer. Een release betreft 1 product van een standaard of is een bundel van meerdere producten van de betreffende standaard. Bij de release is ieder product is voorzien een nieuw versienummer conform X.Y.Z schrijfwijze (zie </w:t>
      </w:r>
      <w:r>
        <w:t>hierna</w:t>
      </w:r>
      <w:r w:rsidRPr="00CF2A16">
        <w:t>) en een status.</w:t>
      </w:r>
    </w:p>
    <w:p w14:paraId="259331BC" w14:textId="39DF83DE" w:rsidR="00CF2A16" w:rsidRDefault="00CF2A16" w:rsidP="00546239">
      <w:pPr>
        <w:autoSpaceDE w:val="0"/>
        <w:autoSpaceDN w:val="0"/>
        <w:adjustRightInd w:val="0"/>
      </w:pPr>
    </w:p>
    <w:p w14:paraId="0FDAC0C6" w14:textId="1AC672A5" w:rsidR="00546239" w:rsidRPr="009022CE" w:rsidRDefault="00546239" w:rsidP="00546239">
      <w:pPr>
        <w:autoSpaceDE w:val="0"/>
        <w:autoSpaceDN w:val="0"/>
        <w:adjustRightInd w:val="0"/>
      </w:pPr>
      <w:r>
        <w:t>Bij een</w:t>
      </w:r>
      <w:r w:rsidR="00805CD0">
        <w:t xml:space="preserve"> </w:t>
      </w:r>
      <w:r>
        <w:t xml:space="preserve">standaard in beheer horen ook afspraken over het versiebeheer. Versies </w:t>
      </w:r>
      <w:r w:rsidRPr="009022CE">
        <w:t xml:space="preserve">van een standaard </w:t>
      </w:r>
      <w:r>
        <w:t xml:space="preserve">zijn er in verschillende gradaties die elk </w:t>
      </w:r>
      <w:r w:rsidRPr="009022CE">
        <w:t xml:space="preserve">een relatie </w:t>
      </w:r>
      <w:r>
        <w:t xml:space="preserve">hebben </w:t>
      </w:r>
      <w:r w:rsidRPr="009022CE">
        <w:t>met een voorgaande versie</w:t>
      </w:r>
      <w:r>
        <w:t>.</w:t>
      </w:r>
      <w:r w:rsidRPr="009022CE">
        <w:t xml:space="preserve"> De wijzigingen </w:t>
      </w:r>
      <w:r>
        <w:t xml:space="preserve">documenteren wij </w:t>
      </w:r>
      <w:r w:rsidRPr="009022CE">
        <w:t xml:space="preserve">en </w:t>
      </w:r>
      <w:r>
        <w:t xml:space="preserve">leggen wij vast </w:t>
      </w:r>
      <w:r w:rsidR="001B2F7F">
        <w:t xml:space="preserve">in een apart document </w:t>
      </w:r>
      <w:r w:rsidR="00D15A92">
        <w:t>bij</w:t>
      </w:r>
      <w:r w:rsidR="00D15A92" w:rsidRPr="009022CE">
        <w:t xml:space="preserve"> </w:t>
      </w:r>
      <w:r w:rsidRPr="009022CE">
        <w:t xml:space="preserve">de uitgebrachte versie van de standaard. De gebruiker kan </w:t>
      </w:r>
      <w:r>
        <w:t xml:space="preserve">zo nagaan op welke </w:t>
      </w:r>
      <w:r w:rsidRPr="009022CE">
        <w:t xml:space="preserve">plaatsen </w:t>
      </w:r>
      <w:r>
        <w:t xml:space="preserve">de </w:t>
      </w:r>
      <w:r w:rsidR="00DB2608">
        <w:t xml:space="preserve">betreffende </w:t>
      </w:r>
      <w:r>
        <w:t>standaard gewijzigd is</w:t>
      </w:r>
      <w:r w:rsidRPr="009022CE">
        <w:t>.</w:t>
      </w:r>
    </w:p>
    <w:p w14:paraId="56222579" w14:textId="77777777" w:rsidR="00546239" w:rsidRDefault="00546239" w:rsidP="00546239"/>
    <w:p w14:paraId="77047FFA" w14:textId="3F0E9B04" w:rsidR="00546239" w:rsidRPr="009022CE" w:rsidRDefault="009F08B1" w:rsidP="009F08B1">
      <w:r w:rsidRPr="009F08B1">
        <w:t>Elk product van onze standaarden voorzien wij van een versienummer. Dit doen wij conform Semantic Versioning (SemVer). Elk product heeft zijn eigen versienummer conform X.Y.Z schrijfwijze</w:t>
      </w:r>
      <w:r>
        <w:t>, b</w:t>
      </w:r>
      <w:r w:rsidR="00546239" w:rsidRPr="009022CE">
        <w:t>ijvoorbeeld</w:t>
      </w:r>
      <w:r>
        <w:t xml:space="preserve"> </w:t>
      </w:r>
      <w:r w:rsidR="00546239" w:rsidRPr="009022CE">
        <w:t>versie 2.1.0 (=X.Y.Z)</w:t>
      </w:r>
      <w:r w:rsidR="00546239">
        <w:t>:</w:t>
      </w:r>
    </w:p>
    <w:p w14:paraId="02AE7EAE" w14:textId="5EC60BC9" w:rsidR="00546239" w:rsidRPr="00C375FE" w:rsidRDefault="00546239" w:rsidP="00546239">
      <w:pPr>
        <w:pStyle w:val="Lijstalinea"/>
        <w:numPr>
          <w:ilvl w:val="0"/>
          <w:numId w:val="23"/>
        </w:numPr>
        <w:spacing w:line="240" w:lineRule="atLeast"/>
        <w:rPr>
          <w:b/>
        </w:rPr>
      </w:pPr>
      <w:r w:rsidRPr="00C375FE">
        <w:rPr>
          <w:b/>
        </w:rPr>
        <w:t xml:space="preserve">X-wijzigingen </w:t>
      </w:r>
      <w:r w:rsidRPr="009022CE">
        <w:t>Deze wijzigingen veranderen de structuur van de standaard. Hierdoor zijn X-wijzigi</w:t>
      </w:r>
      <w:r>
        <w:t>ngen niet backwards compatible.</w:t>
      </w:r>
    </w:p>
    <w:p w14:paraId="7B3E7934" w14:textId="5C7DBA21" w:rsidR="00546239" w:rsidRPr="009022CE" w:rsidRDefault="00546239" w:rsidP="00CF2A16">
      <w:pPr>
        <w:pStyle w:val="Lijstalinea"/>
        <w:spacing w:line="240" w:lineRule="atLeast"/>
        <w:ind w:left="360"/>
      </w:pPr>
      <w:r w:rsidRPr="00CF2A16">
        <w:rPr>
          <w:u w:val="single"/>
        </w:rPr>
        <w:t>Frequentie</w:t>
      </w:r>
      <w:r w:rsidRPr="009022CE">
        <w:t xml:space="preserve">: maximaal 1 keer per </w:t>
      </w:r>
      <w:r w:rsidR="00E833EE">
        <w:t xml:space="preserve">3 </w:t>
      </w:r>
      <w:r w:rsidRPr="009022CE">
        <w:t>jaar.</w:t>
      </w:r>
    </w:p>
    <w:p w14:paraId="26BCAF3D" w14:textId="42EC65E9" w:rsidR="00546239" w:rsidRPr="00C375FE" w:rsidRDefault="00546239" w:rsidP="00546239">
      <w:pPr>
        <w:pStyle w:val="Lijstalinea"/>
        <w:numPr>
          <w:ilvl w:val="0"/>
          <w:numId w:val="23"/>
        </w:numPr>
        <w:spacing w:line="240" w:lineRule="atLeast"/>
        <w:rPr>
          <w:b/>
        </w:rPr>
      </w:pPr>
      <w:r w:rsidRPr="00C375FE">
        <w:rPr>
          <w:b/>
        </w:rPr>
        <w:lastRenderedPageBreak/>
        <w:t xml:space="preserve">Y-wijzigingen </w:t>
      </w:r>
      <w:r w:rsidRPr="009022CE">
        <w:t xml:space="preserve">Dit zijn wijzigingen die niet de structuur veranderen. Dit kunnen bijvoorbeeld updates zijn of inhoudelijke aanpassingen aan objecten, attributen of </w:t>
      </w:r>
      <w:r w:rsidR="009F65FE" w:rsidRPr="009022CE">
        <w:t>waarde lijsten</w:t>
      </w:r>
      <w:r w:rsidRPr="009022CE">
        <w:t xml:space="preserve"> of de reikwijdte van de standaard. Deze wijzigingen zijn backwards compatible.</w:t>
      </w:r>
    </w:p>
    <w:p w14:paraId="2F9B7E91" w14:textId="4AFF6900" w:rsidR="00546239" w:rsidRPr="009022CE" w:rsidRDefault="00546239" w:rsidP="00CF2A16">
      <w:pPr>
        <w:pStyle w:val="Lijstalinea"/>
        <w:spacing w:line="240" w:lineRule="atLeast"/>
        <w:ind w:left="360"/>
      </w:pPr>
      <w:r w:rsidRPr="00CF2A16">
        <w:rPr>
          <w:u w:val="single"/>
        </w:rPr>
        <w:t>Frequentie</w:t>
      </w:r>
      <w:r w:rsidRPr="009022CE">
        <w:t xml:space="preserve">: maximaal </w:t>
      </w:r>
      <w:r w:rsidR="00E833EE">
        <w:t>1</w:t>
      </w:r>
      <w:r w:rsidRPr="009022CE">
        <w:t xml:space="preserve"> keer per jaar.</w:t>
      </w:r>
    </w:p>
    <w:p w14:paraId="7B535E7C" w14:textId="77777777" w:rsidR="00546239" w:rsidRPr="00C375FE" w:rsidRDefault="00546239" w:rsidP="00546239">
      <w:pPr>
        <w:pStyle w:val="Lijstalinea"/>
        <w:numPr>
          <w:ilvl w:val="0"/>
          <w:numId w:val="23"/>
        </w:numPr>
        <w:spacing w:line="240" w:lineRule="atLeast"/>
        <w:rPr>
          <w:b/>
        </w:rPr>
      </w:pPr>
      <w:r w:rsidRPr="00C375FE">
        <w:rPr>
          <w:b/>
        </w:rPr>
        <w:t>Z-wijzigingen</w:t>
      </w:r>
      <w:r w:rsidRPr="000D2F39">
        <w:t xml:space="preserve"> Dit </w:t>
      </w:r>
      <w:r w:rsidRPr="009022CE">
        <w:t xml:space="preserve">zijn in feite </w:t>
      </w:r>
      <w:r>
        <w:t xml:space="preserve">oplossingen van </w:t>
      </w:r>
      <w:r w:rsidRPr="009022CE">
        <w:t xml:space="preserve">technische fouten of verbeteringen </w:t>
      </w:r>
      <w:r>
        <w:t xml:space="preserve">van </w:t>
      </w:r>
      <w:r w:rsidRPr="009022CE">
        <w:t>technisch</w:t>
      </w:r>
      <w:r>
        <w:t>e</w:t>
      </w:r>
      <w:r w:rsidRPr="009022CE">
        <w:t xml:space="preserve"> aard. Deze wijzigingen zijn backwards compatible.</w:t>
      </w:r>
    </w:p>
    <w:p w14:paraId="485CA4C5" w14:textId="77777777" w:rsidR="00546239" w:rsidRPr="009022CE" w:rsidRDefault="00546239" w:rsidP="00CF2A16">
      <w:pPr>
        <w:pStyle w:val="Lijstalinea"/>
        <w:spacing w:line="240" w:lineRule="atLeast"/>
        <w:ind w:left="360"/>
      </w:pPr>
      <w:r w:rsidRPr="00CF2A16">
        <w:rPr>
          <w:u w:val="single"/>
        </w:rPr>
        <w:t>Frequentie</w:t>
      </w:r>
      <w:r w:rsidRPr="009022CE">
        <w:t>: zo spoedig mogelijk</w:t>
      </w:r>
      <w:r>
        <w:t xml:space="preserve"> na constatering</w:t>
      </w:r>
      <w:r w:rsidRPr="009022CE">
        <w:t>.</w:t>
      </w:r>
    </w:p>
    <w:p w14:paraId="19B24121" w14:textId="3C03E93E" w:rsidR="006D5667" w:rsidRDefault="006D5667" w:rsidP="006D5667">
      <w:pPr>
        <w:pStyle w:val="Kop3"/>
      </w:pPr>
      <w:bookmarkStart w:id="12" w:name="_Toc80802017"/>
      <w:r>
        <w:t>Oude</w:t>
      </w:r>
      <w:r w:rsidR="009F08B1">
        <w:t>re</w:t>
      </w:r>
      <w:r>
        <w:t xml:space="preserve"> versie van een standaard</w:t>
      </w:r>
      <w:bookmarkEnd w:id="12"/>
    </w:p>
    <w:p w14:paraId="57209ACB" w14:textId="510CF7BF" w:rsidR="00546239" w:rsidRDefault="00546239" w:rsidP="00546239">
      <w:pPr>
        <w:autoSpaceDE w:val="0"/>
        <w:autoSpaceDN w:val="0"/>
        <w:adjustRightInd w:val="0"/>
      </w:pPr>
      <w:r w:rsidRPr="009022CE">
        <w:t xml:space="preserve">Na het uitbrengen van een </w:t>
      </w:r>
      <w:r>
        <w:t>nieuwe versie van een bij Geonovum in beheer zijn</w:t>
      </w:r>
      <w:r w:rsidR="00854FD1">
        <w:t>de standaard</w:t>
      </w:r>
      <w:r w:rsidRPr="009022CE">
        <w:t xml:space="preserve"> oudere versies beschikbaar</w:t>
      </w:r>
      <w:r>
        <w:t xml:space="preserve"> en zijn vindbaar via de Geonovum website en </w:t>
      </w:r>
      <w:r w:rsidR="00D17BE7">
        <w:t>de registers (de c</w:t>
      </w:r>
      <w:r w:rsidR="00D17BE7" w:rsidRPr="00D17BE7">
        <w:t>onceptenbibliotheek</w:t>
      </w:r>
      <w:r w:rsidR="00D17BE7">
        <w:rPr>
          <w:rStyle w:val="Voetnootmarkering"/>
        </w:rPr>
        <w:footnoteReference w:id="1"/>
      </w:r>
      <w:r w:rsidR="00D17BE7">
        <w:t xml:space="preserve">, </w:t>
      </w:r>
      <w:r>
        <w:t>het technisch register</w:t>
      </w:r>
      <w:r>
        <w:rPr>
          <w:rStyle w:val="Voetnootmarkering"/>
        </w:rPr>
        <w:footnoteReference w:id="2"/>
      </w:r>
      <w:r w:rsidR="00D17BE7">
        <w:t xml:space="preserve"> en het </w:t>
      </w:r>
      <w:r w:rsidR="00D17BE7" w:rsidRPr="00D17BE7">
        <w:t>documentenregister</w:t>
      </w:r>
      <w:r w:rsidR="00E833EE">
        <w:rPr>
          <w:rStyle w:val="Voetnootmarkering"/>
        </w:rPr>
        <w:footnoteReference w:id="3"/>
      </w:r>
      <w:r w:rsidR="00B90B85">
        <w:t>)</w:t>
      </w:r>
      <w:r w:rsidRPr="009022CE">
        <w:t>. Een nieuwe versie dwingt daarmee geen directe overstap af bij de gebruiker</w:t>
      </w:r>
      <w:r>
        <w:t>s, tenzij anders (bijvoorbeeld wettelijk)</w:t>
      </w:r>
      <w:r w:rsidR="00D17BE7">
        <w:t xml:space="preserve"> </w:t>
      </w:r>
      <w:r>
        <w:t>bepaald</w:t>
      </w:r>
      <w:r w:rsidRPr="009022CE">
        <w:t xml:space="preserve">. </w:t>
      </w:r>
      <w:r>
        <w:t>N</w:t>
      </w:r>
      <w:r w:rsidRPr="009022CE">
        <w:t xml:space="preserve">a het uitbrengen van de nieuwe versie </w:t>
      </w:r>
      <w:r>
        <w:t xml:space="preserve">van een </w:t>
      </w:r>
      <w:r w:rsidR="00854FD1">
        <w:t xml:space="preserve">standaard </w:t>
      </w:r>
      <w:r>
        <w:t>wordt d</w:t>
      </w:r>
      <w:r w:rsidRPr="009022CE">
        <w:t>e ontwikkeling van de oude</w:t>
      </w:r>
      <w:r>
        <w:t xml:space="preserve"> versie </w:t>
      </w:r>
      <w:r w:rsidRPr="009022CE">
        <w:t>stopgezet</w:t>
      </w:r>
      <w:r>
        <w:t>.</w:t>
      </w:r>
    </w:p>
    <w:p w14:paraId="7989477B" w14:textId="22882582" w:rsidR="009F08B1" w:rsidRDefault="009F08B1" w:rsidP="00546239">
      <w:pPr>
        <w:autoSpaceDE w:val="0"/>
        <w:autoSpaceDN w:val="0"/>
        <w:adjustRightInd w:val="0"/>
      </w:pPr>
    </w:p>
    <w:p w14:paraId="6FC40D91" w14:textId="77777777" w:rsidR="009F08B1" w:rsidRDefault="009F08B1" w:rsidP="009F08B1">
      <w:pPr>
        <w:autoSpaceDE w:val="0"/>
        <w:autoSpaceDN w:val="0"/>
        <w:adjustRightInd w:val="0"/>
      </w:pPr>
      <w:r>
        <w:t>De SemVer-methodiek schrijft backwards compatibility voor op het Y-niveau. Na het uitbrengen van een nieuwe versie van een bij Geonovum in beheer zijnde standaard blijven oudere versies beschikbaar en zijn vindbaar via de Geonovum website. Een nieuwe versie dwingt daarmee geen directe overstap af bij de gebruikers, tenzij anders (bijvoorbeeld wettelijk) bepaald. Na het uitbrengen van de nieuwe versie van een standaard wordt de ontwikkeling van de oude versie stop gezet.</w:t>
      </w:r>
    </w:p>
    <w:p w14:paraId="4F49541C" w14:textId="77777777" w:rsidR="009F08B1" w:rsidRDefault="009F08B1" w:rsidP="009F08B1">
      <w:pPr>
        <w:autoSpaceDE w:val="0"/>
        <w:autoSpaceDN w:val="0"/>
        <w:adjustRightInd w:val="0"/>
      </w:pPr>
    </w:p>
    <w:p w14:paraId="4B2C8752" w14:textId="77777777" w:rsidR="009F08B1" w:rsidRDefault="009F08B1" w:rsidP="009F08B1">
      <w:pPr>
        <w:autoSpaceDE w:val="0"/>
        <w:autoSpaceDN w:val="0"/>
        <w:adjustRightInd w:val="0"/>
      </w:pPr>
      <w:r>
        <w:t>Voor het onderhoud en de ondersteuning van een oude versie van een standaard gelden de volgende uitgangspunten:</w:t>
      </w:r>
    </w:p>
    <w:p w14:paraId="065023C4" w14:textId="61F39424" w:rsidR="009F08B1" w:rsidRDefault="009F08B1" w:rsidP="009F08B1">
      <w:pPr>
        <w:pStyle w:val="Lijstalinea"/>
        <w:numPr>
          <w:ilvl w:val="0"/>
          <w:numId w:val="39"/>
        </w:numPr>
        <w:autoSpaceDE w:val="0"/>
        <w:autoSpaceDN w:val="0"/>
        <w:adjustRightInd w:val="0"/>
      </w:pPr>
      <w:r>
        <w:t>Aan een oude versie worden geen nieuwe features toegevoegd, geen aanpassingen gedaan op X en Y niveau na het uitbrengen van een nieuwe versie. Verzoeken om aanpassing en wijziging voor nieuwe functionaliteit worden niet meer voor de oude standaard in behandeling genomen maar doorgegeven aan het ontwikkelteam. Correcties (Z-wijzigingen) worden wel uitgevoerd op de vorige versies zolang deze nog ondersteund worden.</w:t>
      </w:r>
    </w:p>
    <w:p w14:paraId="4B78DAE9" w14:textId="4EE3BEE7" w:rsidR="009F08B1" w:rsidRDefault="009F08B1" w:rsidP="009F08B1">
      <w:pPr>
        <w:pStyle w:val="Lijstalinea"/>
        <w:numPr>
          <w:ilvl w:val="0"/>
          <w:numId w:val="39"/>
        </w:numPr>
        <w:autoSpaceDE w:val="0"/>
        <w:autoSpaceDN w:val="0"/>
        <w:adjustRightInd w:val="0"/>
      </w:pPr>
      <w:r>
        <w:t>Bij oplevering van een nieuwe versie wordt de voorgaande versie nog een van te voren vastgestelde periode ondersteund. De duur van de overgangsperiode wordt mede bepaald door de omvang van de wijzigingen (X, Y en Z wijzigingen op de vorige versies), de staat van ontwikkeling van de standaard, en of de standaard in voorlopig dan wel permanent beheer is.</w:t>
      </w:r>
    </w:p>
    <w:p w14:paraId="5C13AE63" w14:textId="0EFEA535" w:rsidR="009F08B1" w:rsidRDefault="009F08B1" w:rsidP="009F08B1">
      <w:pPr>
        <w:pStyle w:val="Lijstalinea"/>
        <w:numPr>
          <w:ilvl w:val="0"/>
          <w:numId w:val="39"/>
        </w:numPr>
        <w:autoSpaceDE w:val="0"/>
        <w:autoSpaceDN w:val="0"/>
        <w:adjustRightInd w:val="0"/>
      </w:pPr>
      <w:r>
        <w:t xml:space="preserve">De duur van de ondersteuningsperiode voor de diverse soorten versies moet nog worden vastgesteld. Tot aan inwerkingtreden van de Omgevingswet, waar de </w:t>
      </w:r>
      <w:r w:rsidR="000067A0">
        <w:t>Informatiemodel</w:t>
      </w:r>
      <w:r>
        <w:t xml:space="preserve"> </w:t>
      </w:r>
      <w:r w:rsidR="00DE6494">
        <w:t>Geluid</w:t>
      </w:r>
      <w:r w:rsidRPr="009F08B1">
        <w:t xml:space="preserve"> </w:t>
      </w:r>
      <w:r>
        <w:t>ook onder valt, zal naar verwachting de ondersteuningsperiode van verschillende versies anders zijn, dan in de periode van permanent beheer zonder dat daarnaast nog grootschalige ontwikkeling van de standaard plaatsvindt.</w:t>
      </w:r>
    </w:p>
    <w:p w14:paraId="6023B812" w14:textId="77777777" w:rsidR="008E0A6C" w:rsidRDefault="008E0A6C" w:rsidP="007D4FFF"/>
    <w:p w14:paraId="321956B8" w14:textId="77777777" w:rsidR="00546239" w:rsidRPr="008169EF" w:rsidRDefault="00546239" w:rsidP="00CB2910">
      <w:pPr>
        <w:pStyle w:val="Kop2"/>
        <w:spacing w:line="240" w:lineRule="atLeast"/>
        <w:ind w:left="0"/>
      </w:pPr>
      <w:bookmarkStart w:id="13" w:name="_Ref482110995"/>
      <w:bookmarkStart w:id="14" w:name="_Toc80802018"/>
      <w:r w:rsidRPr="008169EF">
        <w:t>Proces varianten</w:t>
      </w:r>
      <w:bookmarkEnd w:id="13"/>
      <w:bookmarkEnd w:id="14"/>
    </w:p>
    <w:p w14:paraId="5E32358C" w14:textId="4EE44540" w:rsidR="002B7475" w:rsidRDefault="00782CCD" w:rsidP="00782CCD">
      <w:r>
        <w:t xml:space="preserve">In </w:t>
      </w:r>
      <w:r w:rsidR="008169EF">
        <w:t xml:space="preserve">paragraaf </w:t>
      </w:r>
      <w:r w:rsidR="00DA3A2E">
        <w:fldChar w:fldCharType="begin"/>
      </w:r>
      <w:r w:rsidR="00DA3A2E">
        <w:instrText xml:space="preserve"> REF _Ref503261402 \r \h </w:instrText>
      </w:r>
      <w:r w:rsidR="00DA3A2E">
        <w:fldChar w:fldCharType="separate"/>
      </w:r>
      <w:r w:rsidR="00CB2910">
        <w:t>3.2</w:t>
      </w:r>
      <w:r w:rsidR="00DA3A2E">
        <w:fldChar w:fldCharType="end"/>
      </w:r>
      <w:r>
        <w:t xml:space="preserve"> zijn de X, Y en Z wijzigingen uitgelegd. Voor wijz</w:t>
      </w:r>
      <w:r w:rsidR="00CA75CB">
        <w:t>ig</w:t>
      </w:r>
      <w:r>
        <w:t>ingen kent Geonovum twee proces varianten. Eén voor X en Y wijzigingen en één voor Z wijzigingen.</w:t>
      </w:r>
    </w:p>
    <w:p w14:paraId="15070BFE" w14:textId="473D26C8" w:rsidR="008169EF" w:rsidRDefault="008169EF" w:rsidP="00782CCD">
      <w:pPr>
        <w:rPr>
          <w:b/>
        </w:rPr>
      </w:pPr>
    </w:p>
    <w:p w14:paraId="316213E1" w14:textId="77777777" w:rsidR="00782CCD" w:rsidRPr="0067087E" w:rsidRDefault="00782CCD" w:rsidP="00782CCD">
      <w:pPr>
        <w:rPr>
          <w:b/>
        </w:rPr>
      </w:pPr>
      <w:r w:rsidRPr="0067087E">
        <w:rPr>
          <w:b/>
        </w:rPr>
        <w:t>Proces voor X en Y wijzigingen</w:t>
      </w:r>
    </w:p>
    <w:p w14:paraId="1AA15E5B" w14:textId="5B4AA844" w:rsidR="00782CCD" w:rsidRDefault="00782CCD" w:rsidP="00782CCD">
      <w:r>
        <w:t xml:space="preserve">Deze vergen volledige afstemming en het doorlopen van alle in </w:t>
      </w:r>
      <w:r w:rsidR="00CA75CB">
        <w:t>paragra</w:t>
      </w:r>
      <w:r w:rsidR="00600395">
        <w:t>af 3.4</w:t>
      </w:r>
      <w:r>
        <w:t xml:space="preserve"> beschreven fasen</w:t>
      </w:r>
      <w:r w:rsidR="00CA75CB">
        <w:t xml:space="preserve">: </w:t>
      </w:r>
      <w:r w:rsidR="00CA75CB" w:rsidRPr="00CA75CB">
        <w:t>Inhoud, Toetsing, Besluitvorming en Implementatie</w:t>
      </w:r>
      <w:r>
        <w:t xml:space="preserve">. Voor de inhoudelijke </w:t>
      </w:r>
      <w:r w:rsidRPr="00DF3075">
        <w:t>fase wordt een werkgroep gestart met daarin vertegenwoordiging van belangrijke stakeholders</w:t>
      </w:r>
      <w:r w:rsidR="00067017" w:rsidRPr="00DF3075">
        <w:t>/gebruikers</w:t>
      </w:r>
      <w:r w:rsidRPr="00DF3075">
        <w:t>. Het resultaat van de werkgroep wordt</w:t>
      </w:r>
      <w:r w:rsidR="00DF3075">
        <w:t xml:space="preserve"> tijdens het overleg van </w:t>
      </w:r>
      <w:r w:rsidR="00452BB0">
        <w:t>de Adviesgroep</w:t>
      </w:r>
      <w:r w:rsidR="00DF3075">
        <w:t xml:space="preserve"> besproken</w:t>
      </w:r>
      <w:r w:rsidRPr="00DF3075">
        <w:t>.</w:t>
      </w:r>
      <w:r w:rsidR="00DF3075">
        <w:t xml:space="preserve"> </w:t>
      </w:r>
      <w:r w:rsidR="00452BB0">
        <w:t>De Adviesgroep</w:t>
      </w:r>
      <w:r w:rsidR="00DF3075">
        <w:t xml:space="preserve"> adviseert de functioneel beheerder.</w:t>
      </w:r>
      <w:r>
        <w:t xml:space="preserve"> </w:t>
      </w:r>
      <w:r>
        <w:lastRenderedPageBreak/>
        <w:t xml:space="preserve">Besluitvorming </w:t>
      </w:r>
      <w:r w:rsidR="00CA75CB">
        <w:t>over vaststelling van ee</w:t>
      </w:r>
      <w:r w:rsidR="00854FD1">
        <w:t>n nieuwe versie van het model</w:t>
      </w:r>
      <w:r w:rsidR="00067017">
        <w:t xml:space="preserve"> vindt plaats in overleg tussen functioneel en operationeel beheerder</w:t>
      </w:r>
      <w:r>
        <w:t xml:space="preserve">. </w:t>
      </w:r>
      <w:r w:rsidR="00CA75CB" w:rsidRPr="00452BB0">
        <w:t xml:space="preserve">Indien nodig </w:t>
      </w:r>
      <w:r w:rsidRPr="00452BB0">
        <w:t xml:space="preserve">wordt </w:t>
      </w:r>
      <w:r w:rsidR="00CA75CB" w:rsidRPr="00452BB0">
        <w:t xml:space="preserve">met softwareleveranciers </w:t>
      </w:r>
      <w:r w:rsidRPr="00452BB0">
        <w:t>een convenant afgesloten of een bestaand convenant uitgebreid</w:t>
      </w:r>
      <w:r w:rsidR="00CA75CB" w:rsidRPr="00452BB0">
        <w:t>, waarin wordt afgesproken dat z</w:t>
      </w:r>
      <w:r w:rsidR="0091224B" w:rsidRPr="00452BB0">
        <w:t>ij</w:t>
      </w:r>
      <w:r w:rsidR="00CA75CB" w:rsidRPr="00452BB0">
        <w:t xml:space="preserve"> (onderdelen van) de standaard gaan ondersteunen</w:t>
      </w:r>
      <w:r w:rsidRPr="00452BB0">
        <w:t>.</w:t>
      </w:r>
    </w:p>
    <w:p w14:paraId="4A63BBA1" w14:textId="77777777" w:rsidR="008169EF" w:rsidRDefault="008169EF" w:rsidP="00782CCD">
      <w:pPr>
        <w:spacing w:line="240" w:lineRule="atLeast"/>
        <w:rPr>
          <w:b/>
        </w:rPr>
      </w:pPr>
    </w:p>
    <w:p w14:paraId="3BAD84B4" w14:textId="77777777" w:rsidR="00782CCD" w:rsidRDefault="00782CCD" w:rsidP="00782CCD">
      <w:pPr>
        <w:spacing w:line="240" w:lineRule="atLeast"/>
        <w:rPr>
          <w:b/>
        </w:rPr>
      </w:pPr>
      <w:r w:rsidRPr="0067087E">
        <w:rPr>
          <w:b/>
        </w:rPr>
        <w:t>Proces voor Z wijzigingen</w:t>
      </w:r>
    </w:p>
    <w:p w14:paraId="1C0DDAF8" w14:textId="26419114" w:rsidR="002B7475" w:rsidRDefault="00782CCD" w:rsidP="00782CCD">
      <w:r>
        <w:t xml:space="preserve">Deze dienen zo snel als mogelijk uitgevoerd te worden. De inhoudelijke fase wordt door </w:t>
      </w:r>
      <w:r w:rsidR="00067017">
        <w:t xml:space="preserve">een </w:t>
      </w:r>
      <w:r>
        <w:t xml:space="preserve">medewerker van Geonovum gedaan. Toetsing vindt plaats d.m.v. </w:t>
      </w:r>
      <w:r w:rsidR="00067017">
        <w:t>werksessies met de werkgroep</w:t>
      </w:r>
      <w:r>
        <w:t xml:space="preserve">. Besluitvorming vindt plaats </w:t>
      </w:r>
      <w:r w:rsidR="0054389C">
        <w:t>in afstemming met het RIVM.</w:t>
      </w:r>
      <w:r w:rsidR="00067017">
        <w:t xml:space="preserve"> </w:t>
      </w:r>
      <w:r w:rsidRPr="0067087E">
        <w:t xml:space="preserve">Implementatie vindt plaats door het publiceren van </w:t>
      </w:r>
      <w:r w:rsidRPr="0028617B">
        <w:t>de wijziging op de website van G</w:t>
      </w:r>
      <w:r w:rsidRPr="0067087E">
        <w:t>eonovum.</w:t>
      </w:r>
    </w:p>
    <w:p w14:paraId="3E794707" w14:textId="5A961663" w:rsidR="006525ED" w:rsidRDefault="006525ED" w:rsidP="006525ED">
      <w:pPr>
        <w:spacing w:line="240" w:lineRule="atLeast"/>
      </w:pPr>
    </w:p>
    <w:p w14:paraId="25754505" w14:textId="77777777" w:rsidR="00B21D90" w:rsidRPr="007C7339" w:rsidRDefault="00B21D90" w:rsidP="00AC2321">
      <w:pPr>
        <w:pStyle w:val="Kop2"/>
        <w:spacing w:line="240" w:lineRule="atLeast"/>
        <w:ind w:left="0"/>
      </w:pPr>
      <w:bookmarkStart w:id="15" w:name="_Ref503261432"/>
      <w:bookmarkStart w:id="16" w:name="_Toc80802019"/>
      <w:r>
        <w:t>Fasen en resultaten</w:t>
      </w:r>
      <w:bookmarkEnd w:id="15"/>
      <w:bookmarkEnd w:id="16"/>
    </w:p>
    <w:p w14:paraId="5D57DE27" w14:textId="77777777" w:rsidR="002B7475" w:rsidRDefault="008318CE" w:rsidP="008318CE">
      <w:pPr>
        <w:autoSpaceDE w:val="0"/>
        <w:autoSpaceDN w:val="0"/>
        <w:adjustRightInd w:val="0"/>
      </w:pPr>
      <w:r w:rsidRPr="009022CE">
        <w:t>Het volledig</w:t>
      </w:r>
      <w:r w:rsidR="0091224B">
        <w:t>e</w:t>
      </w:r>
      <w:r w:rsidRPr="009022CE">
        <w:t xml:space="preserve"> wijziging</w:t>
      </w:r>
      <w:r>
        <w:t>s</w:t>
      </w:r>
      <w:r w:rsidRPr="009022CE">
        <w:t xml:space="preserve">proces </w:t>
      </w:r>
      <w:r>
        <w:t xml:space="preserve">doorloopt de fasen </w:t>
      </w:r>
      <w:r w:rsidRPr="0040773A">
        <w:t>Inhoud, Toetsing, Besluitvorming en Implementatie,</w:t>
      </w:r>
      <w:r>
        <w:t xml:space="preserve"> zoals weergegeven in </w:t>
      </w:r>
      <w:r w:rsidR="002E5A00" w:rsidRPr="00AC2321">
        <w:fldChar w:fldCharType="begin"/>
      </w:r>
      <w:r w:rsidR="002E5A00" w:rsidRPr="00AC2321">
        <w:instrText xml:space="preserve"> REF _Ref503260625 \h </w:instrText>
      </w:r>
      <w:r w:rsidR="00AC2321" w:rsidRPr="00AC2321">
        <w:instrText xml:space="preserve"> \* MERGEFORMAT </w:instrText>
      </w:r>
      <w:r w:rsidR="002E5A00" w:rsidRPr="00AC2321">
        <w:fldChar w:fldCharType="separate"/>
      </w:r>
      <w:r w:rsidR="00433CF2" w:rsidRPr="00AC2321">
        <w:t xml:space="preserve">Figuur </w:t>
      </w:r>
      <w:r w:rsidR="00433CF2" w:rsidRPr="00AC2321">
        <w:rPr>
          <w:noProof/>
        </w:rPr>
        <w:t>1</w:t>
      </w:r>
      <w:r w:rsidR="002E5A00" w:rsidRPr="00AC2321">
        <w:fldChar w:fldCharType="end"/>
      </w:r>
      <w:r>
        <w:t>.</w:t>
      </w:r>
    </w:p>
    <w:p w14:paraId="1D539195" w14:textId="77777777" w:rsidR="002B7475" w:rsidRDefault="0040773A" w:rsidP="002B7475">
      <w:pPr>
        <w:autoSpaceDE w:val="0"/>
        <w:autoSpaceDN w:val="0"/>
        <w:adjustRightInd w:val="0"/>
        <w:spacing w:line="240" w:lineRule="atLeast"/>
        <w:jc w:val="center"/>
      </w:pPr>
      <w:r>
        <w:rPr>
          <w:noProof/>
        </w:rPr>
        <w:drawing>
          <wp:inline distT="0" distB="0" distL="0" distR="0" wp14:anchorId="10BCE77E" wp14:editId="09D68FAD">
            <wp:extent cx="1767840" cy="1767840"/>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pic:spPr>
                </pic:pic>
              </a:graphicData>
            </a:graphic>
          </wp:inline>
        </w:drawing>
      </w:r>
    </w:p>
    <w:p w14:paraId="3486E071" w14:textId="1D9EBE49" w:rsidR="002B7475" w:rsidRDefault="002B7475" w:rsidP="00C63792">
      <w:pPr>
        <w:pStyle w:val="Bijschrift"/>
      </w:pPr>
      <w:bookmarkStart w:id="17" w:name="_Ref503260625"/>
      <w:r w:rsidRPr="00FD130F">
        <w:t xml:space="preserve">Figuur </w:t>
      </w:r>
      <w:fldSimple w:instr=" SEQ Figuur \* ARABIC ">
        <w:r>
          <w:rPr>
            <w:noProof/>
          </w:rPr>
          <w:t>1</w:t>
        </w:r>
      </w:fldSimple>
      <w:bookmarkEnd w:id="17"/>
      <w:r w:rsidRPr="004A78D6">
        <w:t xml:space="preserve"> </w:t>
      </w:r>
      <w:r w:rsidRPr="009022CE">
        <w:t>Fasen wijziging</w:t>
      </w:r>
      <w:r>
        <w:t>s</w:t>
      </w:r>
      <w:r w:rsidRPr="009022CE">
        <w:t>proces</w:t>
      </w:r>
    </w:p>
    <w:p w14:paraId="6DF6BD19" w14:textId="77777777" w:rsidR="002B7475" w:rsidRDefault="002B7475" w:rsidP="002B7475"/>
    <w:p w14:paraId="695B3D06" w14:textId="51C8C0F1" w:rsidR="00546239" w:rsidRPr="0040773A" w:rsidRDefault="0040773A" w:rsidP="008318CE">
      <w:pPr>
        <w:autoSpaceDE w:val="0"/>
        <w:autoSpaceDN w:val="0"/>
        <w:adjustRightInd w:val="0"/>
        <w:rPr>
          <w:b/>
        </w:rPr>
      </w:pPr>
      <w:r>
        <w:rPr>
          <w:b/>
        </w:rPr>
        <w:t>I</w:t>
      </w:r>
      <w:r w:rsidR="00546239">
        <w:rPr>
          <w:b/>
        </w:rPr>
        <w:t>nhoud</w:t>
      </w:r>
    </w:p>
    <w:p w14:paraId="1C8A4E61" w14:textId="657A6610" w:rsidR="002B7475" w:rsidRDefault="000A39CC" w:rsidP="005F15BD">
      <w:pPr>
        <w:autoSpaceDE w:val="0"/>
        <w:autoSpaceDN w:val="0"/>
        <w:adjustRightInd w:val="0"/>
      </w:pPr>
      <w:r>
        <w:t xml:space="preserve">In de fase inhoud wordt </w:t>
      </w:r>
      <w:r w:rsidR="005F15BD">
        <w:t>voor iedere</w:t>
      </w:r>
      <w:r w:rsidR="005F15BD" w:rsidRPr="005F15BD">
        <w:t xml:space="preserve"> melding </w:t>
      </w:r>
      <w:r w:rsidR="005F15BD">
        <w:t>bepaald of deze wordt</w:t>
      </w:r>
      <w:r w:rsidR="005F15BD" w:rsidRPr="005F15BD">
        <w:t xml:space="preserve"> opgenomen in de nieuwe versie van de standaard</w:t>
      </w:r>
      <w:r w:rsidR="005F15BD">
        <w:t xml:space="preserve"> of niet.</w:t>
      </w:r>
      <w:r>
        <w:t xml:space="preserve"> </w:t>
      </w:r>
      <w:r w:rsidR="005F15BD">
        <w:t xml:space="preserve">Dit wordt </w:t>
      </w:r>
      <w:r w:rsidR="009C7DD0">
        <w:t xml:space="preserve">door Geonovum intern </w:t>
      </w:r>
      <w:r w:rsidR="005F15BD">
        <w:t>vastgelegd i</w:t>
      </w:r>
      <w:r w:rsidR="005F15BD" w:rsidRPr="005F15BD">
        <w:t xml:space="preserve">n </w:t>
      </w:r>
      <w:r w:rsidR="009C7DD0">
        <w:t xml:space="preserve">Jira </w:t>
      </w:r>
      <w:r w:rsidR="005F15BD">
        <w:t xml:space="preserve">en is </w:t>
      </w:r>
      <w:r w:rsidR="009C7DD0">
        <w:t>raadpleegbaar</w:t>
      </w:r>
      <w:r w:rsidR="005F15BD">
        <w:t xml:space="preserve"> op de website van Geonovum.</w:t>
      </w:r>
      <w:r w:rsidR="005F15BD" w:rsidRPr="005F15BD">
        <w:t xml:space="preserve"> </w:t>
      </w:r>
      <w:r w:rsidR="0064398E">
        <w:t>Voor m</w:t>
      </w:r>
      <w:r w:rsidR="005F15BD" w:rsidRPr="005F15BD">
        <w:t>elding</w:t>
      </w:r>
      <w:r w:rsidR="005F15BD">
        <w:t>en</w:t>
      </w:r>
      <w:r w:rsidR="005F15BD" w:rsidRPr="005F15BD">
        <w:t xml:space="preserve"> </w:t>
      </w:r>
      <w:r w:rsidR="005F15BD">
        <w:t xml:space="preserve">die worden meegenomen </w:t>
      </w:r>
      <w:r w:rsidR="0064398E">
        <w:t>in de</w:t>
      </w:r>
      <w:r w:rsidR="005F15BD" w:rsidRPr="005F15BD">
        <w:t xml:space="preserve"> nieuwe versie van </w:t>
      </w:r>
      <w:r w:rsidR="0064398E">
        <w:t>de</w:t>
      </w:r>
      <w:r w:rsidR="005F15BD" w:rsidRPr="005F15BD">
        <w:t xml:space="preserve"> standaard</w:t>
      </w:r>
      <w:r w:rsidR="0064398E">
        <w:t xml:space="preserve">, worden oplossingen uitgewerkt, </w:t>
      </w:r>
      <w:r w:rsidR="005F15BD">
        <w:t xml:space="preserve">op basis </w:t>
      </w:r>
      <w:r w:rsidR="0064398E">
        <w:t>waar</w:t>
      </w:r>
      <w:r w:rsidR="005F15BD">
        <w:t xml:space="preserve">van </w:t>
      </w:r>
      <w:r w:rsidR="0064398E">
        <w:t xml:space="preserve">vervolgens </w:t>
      </w:r>
      <w:r w:rsidR="005F15BD">
        <w:t xml:space="preserve">de specificatie </w:t>
      </w:r>
      <w:r w:rsidR="0064398E">
        <w:t xml:space="preserve">wordt aangepast. </w:t>
      </w:r>
      <w:r>
        <w:t>Dit gebeur</w:t>
      </w:r>
      <w:r w:rsidR="00CA75CB">
        <w:t>t</w:t>
      </w:r>
      <w:r>
        <w:t xml:space="preserve"> door </w:t>
      </w:r>
      <w:r w:rsidR="006C3438">
        <w:t>Geonovum in samenwerking met inhoudelijke experts</w:t>
      </w:r>
      <w:r w:rsidR="00C166DF">
        <w:t xml:space="preserve"> in de werkgroep</w:t>
      </w:r>
      <w:r w:rsidR="006C3438">
        <w:t>. A</w:t>
      </w:r>
      <w:r>
        <w:t xml:space="preserve">fhankelijk van de omvang van </w:t>
      </w:r>
      <w:r w:rsidR="0064398E">
        <w:t xml:space="preserve">de </w:t>
      </w:r>
      <w:r>
        <w:t xml:space="preserve">wijziging </w:t>
      </w:r>
      <w:r w:rsidR="00562112">
        <w:t xml:space="preserve">ten opzichte van de voorgaande versie </w:t>
      </w:r>
      <w:r>
        <w:t>is de groep van experts evenredig groter of kleiner.</w:t>
      </w:r>
    </w:p>
    <w:p w14:paraId="492068EF" w14:textId="00EDA706" w:rsidR="006C3438" w:rsidRDefault="006C3438" w:rsidP="008318CE">
      <w:pPr>
        <w:autoSpaceDE w:val="0"/>
        <w:autoSpaceDN w:val="0"/>
        <w:adjustRightInd w:val="0"/>
        <w:rPr>
          <w:b/>
        </w:rPr>
      </w:pPr>
    </w:p>
    <w:p w14:paraId="142C347B" w14:textId="5D67EC2B" w:rsidR="00546239" w:rsidRPr="0040773A" w:rsidRDefault="0040773A" w:rsidP="008318CE">
      <w:pPr>
        <w:autoSpaceDE w:val="0"/>
        <w:autoSpaceDN w:val="0"/>
        <w:adjustRightInd w:val="0"/>
        <w:rPr>
          <w:b/>
        </w:rPr>
      </w:pPr>
      <w:r>
        <w:rPr>
          <w:b/>
        </w:rPr>
        <w:t>T</w:t>
      </w:r>
      <w:r w:rsidR="00546239">
        <w:rPr>
          <w:b/>
        </w:rPr>
        <w:t>oetsing</w:t>
      </w:r>
    </w:p>
    <w:p w14:paraId="58AC804F" w14:textId="23AA669B" w:rsidR="002B7475" w:rsidRDefault="008318CE" w:rsidP="008318CE">
      <w:pPr>
        <w:autoSpaceDE w:val="0"/>
        <w:autoSpaceDN w:val="0"/>
        <w:adjustRightInd w:val="0"/>
      </w:pPr>
      <w:r w:rsidRPr="009022CE">
        <w:t xml:space="preserve">De fase </w:t>
      </w:r>
      <w:r>
        <w:t>T</w:t>
      </w:r>
      <w:r w:rsidRPr="009022CE">
        <w:t xml:space="preserve">oetsing vormt een brug tussen de inhoud, besluitvorming en </w:t>
      </w:r>
      <w:r>
        <w:t xml:space="preserve">de </w:t>
      </w:r>
      <w:r w:rsidRPr="009022CE">
        <w:t xml:space="preserve">implementatie. </w:t>
      </w:r>
      <w:r>
        <w:t xml:space="preserve">In deze fase wordt </w:t>
      </w:r>
      <w:r w:rsidR="005F15BD">
        <w:t xml:space="preserve">eenieder </w:t>
      </w:r>
      <w:r w:rsidR="00562112">
        <w:t xml:space="preserve">(X, Y wijziging) of een </w:t>
      </w:r>
      <w:r w:rsidR="00562112" w:rsidRPr="00562112">
        <w:t xml:space="preserve">beperkte groep belanghebbenden </w:t>
      </w:r>
      <w:r w:rsidR="00562112">
        <w:t xml:space="preserve">(Z wijziging) </w:t>
      </w:r>
      <w:r w:rsidR="0064398E">
        <w:t>uitg</w:t>
      </w:r>
      <w:r w:rsidR="0064398E" w:rsidRPr="0091224B">
        <w:t>enodi</w:t>
      </w:r>
      <w:r w:rsidR="0064398E">
        <w:t>gd</w:t>
      </w:r>
      <w:r w:rsidR="0091224B" w:rsidRPr="0091224B">
        <w:t xml:space="preserve"> </w:t>
      </w:r>
      <w:r w:rsidR="005F15BD">
        <w:t>om</w:t>
      </w:r>
      <w:r w:rsidR="0091224B" w:rsidRPr="0091224B">
        <w:t xml:space="preserve"> </w:t>
      </w:r>
      <w:r w:rsidR="005F15BD">
        <w:t>zijn</w:t>
      </w:r>
      <w:r w:rsidR="0091224B" w:rsidRPr="0091224B">
        <w:t xml:space="preserve"> visie te geven op </w:t>
      </w:r>
      <w:r w:rsidR="005F15BD">
        <w:t xml:space="preserve">de </w:t>
      </w:r>
      <w:r w:rsidR="0091224B" w:rsidRPr="0091224B">
        <w:t>nieuwe versie van de</w:t>
      </w:r>
      <w:r w:rsidR="005F15BD">
        <w:t xml:space="preserve"> standaard</w:t>
      </w:r>
      <w:r w:rsidRPr="009022CE">
        <w:t xml:space="preserve">. </w:t>
      </w:r>
      <w:r w:rsidR="00562112" w:rsidRPr="00562112">
        <w:t xml:space="preserve">De reacties </w:t>
      </w:r>
      <w:r w:rsidR="00562112">
        <w:t xml:space="preserve">uit de consultatie </w:t>
      </w:r>
      <w:r w:rsidR="00562112" w:rsidRPr="00562112">
        <w:t xml:space="preserve">worden verwerkt in de </w:t>
      </w:r>
      <w:r w:rsidR="00562112">
        <w:t>specificatie</w:t>
      </w:r>
      <w:r w:rsidR="006C3438">
        <w:t>.</w:t>
      </w:r>
    </w:p>
    <w:p w14:paraId="7B66719C" w14:textId="6CC34969" w:rsidR="006C3438" w:rsidRDefault="006C3438" w:rsidP="008318CE">
      <w:pPr>
        <w:autoSpaceDE w:val="0"/>
        <w:autoSpaceDN w:val="0"/>
        <w:adjustRightInd w:val="0"/>
        <w:rPr>
          <w:b/>
        </w:rPr>
      </w:pPr>
    </w:p>
    <w:p w14:paraId="5805F5E5" w14:textId="77777777" w:rsidR="00546239" w:rsidRDefault="00FF4C71" w:rsidP="008318CE">
      <w:pPr>
        <w:autoSpaceDE w:val="0"/>
        <w:autoSpaceDN w:val="0"/>
        <w:adjustRightInd w:val="0"/>
        <w:rPr>
          <w:b/>
        </w:rPr>
      </w:pPr>
      <w:r>
        <w:rPr>
          <w:b/>
        </w:rPr>
        <w:t>B</w:t>
      </w:r>
      <w:r w:rsidR="00546239">
        <w:rPr>
          <w:b/>
        </w:rPr>
        <w:t>esluitvorming</w:t>
      </w:r>
    </w:p>
    <w:p w14:paraId="3D4A626F" w14:textId="77777777" w:rsidR="00C166DF" w:rsidRDefault="00562112" w:rsidP="008318CE">
      <w:pPr>
        <w:autoSpaceDE w:val="0"/>
        <w:autoSpaceDN w:val="0"/>
        <w:adjustRightInd w:val="0"/>
      </w:pPr>
      <w:r>
        <w:t>B</w:t>
      </w:r>
      <w:r w:rsidR="006C3438" w:rsidRPr="009022CE">
        <w:t xml:space="preserve">ij </w:t>
      </w:r>
      <w:r>
        <w:t>B</w:t>
      </w:r>
      <w:r w:rsidR="006C3438" w:rsidRPr="009022CE">
        <w:t xml:space="preserve">esluitvorming </w:t>
      </w:r>
      <w:r>
        <w:t xml:space="preserve">wordt besloten om </w:t>
      </w:r>
      <w:r w:rsidRPr="00562112">
        <w:t xml:space="preserve">de </w:t>
      </w:r>
      <w:r>
        <w:t>gewijzigde specificatie</w:t>
      </w:r>
      <w:r w:rsidRPr="00562112">
        <w:t xml:space="preserve"> vast te stellen en te publiceren</w:t>
      </w:r>
      <w:r w:rsidR="006C3438">
        <w:t xml:space="preserve">. Afhankelijk van </w:t>
      </w:r>
      <w:r w:rsidR="00084CEB">
        <w:t xml:space="preserve">het </w:t>
      </w:r>
      <w:r w:rsidR="006C3438">
        <w:t>type wijziging (X</w:t>
      </w:r>
      <w:r w:rsidR="00084CEB">
        <w:t xml:space="preserve">, </w:t>
      </w:r>
      <w:r w:rsidR="006C3438">
        <w:t xml:space="preserve">Y of Z, zie paragraaf </w:t>
      </w:r>
      <w:r w:rsidR="006C3438">
        <w:fldChar w:fldCharType="begin"/>
      </w:r>
      <w:r w:rsidR="006C3438">
        <w:instrText xml:space="preserve"> REF _Ref482110995 \r \h </w:instrText>
      </w:r>
      <w:r w:rsidR="006C3438">
        <w:fldChar w:fldCharType="separate"/>
      </w:r>
      <w:r w:rsidR="00433CF2">
        <w:t>3.3</w:t>
      </w:r>
      <w:r w:rsidR="006C3438">
        <w:fldChar w:fldCharType="end"/>
      </w:r>
      <w:r w:rsidR="006C3438">
        <w:t>)</w:t>
      </w:r>
      <w:r w:rsidR="00DD2022">
        <w:t xml:space="preserve">, besluit </w:t>
      </w:r>
      <w:r w:rsidR="00B6076B">
        <w:t>het ministerie</w:t>
      </w:r>
      <w:r w:rsidR="006C3438">
        <w:t xml:space="preserve"> </w:t>
      </w:r>
      <w:r w:rsidR="00DD2022">
        <w:t xml:space="preserve">dan wel </w:t>
      </w:r>
      <w:r w:rsidR="00B6076B">
        <w:t>de functioneel beheerder</w:t>
      </w:r>
      <w:r w:rsidR="00DD2022">
        <w:t>.</w:t>
      </w:r>
    </w:p>
    <w:p w14:paraId="2421773E" w14:textId="541D8DD6" w:rsidR="006C3438" w:rsidRDefault="006C3438" w:rsidP="002B7475"/>
    <w:p w14:paraId="4B54673B" w14:textId="77777777" w:rsidR="00FF4C71" w:rsidRDefault="00FF4C71" w:rsidP="008318CE">
      <w:pPr>
        <w:autoSpaceDE w:val="0"/>
        <w:autoSpaceDN w:val="0"/>
        <w:adjustRightInd w:val="0"/>
        <w:rPr>
          <w:b/>
        </w:rPr>
      </w:pPr>
      <w:r>
        <w:rPr>
          <w:b/>
        </w:rPr>
        <w:t>Implementatie</w:t>
      </w:r>
    </w:p>
    <w:p w14:paraId="000919E1" w14:textId="33A672B6" w:rsidR="00FF4C71" w:rsidRPr="00DC5EDA" w:rsidRDefault="00DC5EDA" w:rsidP="00862F6C">
      <w:pPr>
        <w:autoSpaceDE w:val="0"/>
        <w:autoSpaceDN w:val="0"/>
        <w:adjustRightInd w:val="0"/>
      </w:pPr>
      <w:r w:rsidRPr="004358BB">
        <w:t xml:space="preserve">Het in gebruik nemen van </w:t>
      </w:r>
      <w:r w:rsidR="00805CD0" w:rsidRPr="004358BB">
        <w:t xml:space="preserve">het </w:t>
      </w:r>
      <w:r w:rsidR="000067A0">
        <w:t>Informatiemodel</w:t>
      </w:r>
      <w:r w:rsidR="00B6076B" w:rsidRPr="004358BB">
        <w:t xml:space="preserve"> </w:t>
      </w:r>
      <w:r w:rsidRPr="004358BB">
        <w:t xml:space="preserve">in de praktijk </w:t>
      </w:r>
      <w:r w:rsidR="00827E94" w:rsidRPr="004358BB">
        <w:t xml:space="preserve">staat centraal in deze fase. Hiervoor leveren we </w:t>
      </w:r>
      <w:r w:rsidR="001F6D52" w:rsidRPr="004358BB">
        <w:t xml:space="preserve">verschillende </w:t>
      </w:r>
      <w:r w:rsidR="00862F6C" w:rsidRPr="004358BB">
        <w:t xml:space="preserve">technische </w:t>
      </w:r>
      <w:r w:rsidR="001F6D52" w:rsidRPr="004358BB">
        <w:t>bestanden op</w:t>
      </w:r>
      <w:r w:rsidR="00862F6C" w:rsidRPr="004358BB">
        <w:t>,</w:t>
      </w:r>
      <w:r w:rsidR="001F6D52" w:rsidRPr="004358BB">
        <w:t xml:space="preserve"> zoals </w:t>
      </w:r>
      <w:r w:rsidR="00862F6C" w:rsidRPr="004358BB">
        <w:t>implementatiebestanden, voorbeeldbestanden en voorbeeldberichten</w:t>
      </w:r>
      <w:r w:rsidR="001F6D52" w:rsidRPr="004358BB">
        <w:t>. De</w:t>
      </w:r>
      <w:r w:rsidR="00862F6C" w:rsidRPr="004358BB">
        <w:t>ze bestanden ondersteunen</w:t>
      </w:r>
      <w:r w:rsidR="001F6D52" w:rsidRPr="004358BB">
        <w:t xml:space="preserve"> softwareleveranciers</w:t>
      </w:r>
      <w:r w:rsidR="00862F6C" w:rsidRPr="004358BB">
        <w:t xml:space="preserve"> bij de</w:t>
      </w:r>
      <w:r w:rsidR="001F6D52" w:rsidRPr="004358BB">
        <w:t xml:space="preserve"> implement</w:t>
      </w:r>
      <w:r w:rsidR="00862F6C" w:rsidRPr="004358BB">
        <w:t>atie</w:t>
      </w:r>
      <w:r w:rsidR="001F6D52" w:rsidRPr="004358BB">
        <w:t xml:space="preserve"> </w:t>
      </w:r>
      <w:r w:rsidR="00862F6C" w:rsidRPr="004358BB">
        <w:t xml:space="preserve">van </w:t>
      </w:r>
      <w:r w:rsidR="001F6D52" w:rsidRPr="004358BB">
        <w:t xml:space="preserve">de standaard in </w:t>
      </w:r>
      <w:r w:rsidR="00862F6C" w:rsidRPr="004358BB">
        <w:t xml:space="preserve">hun </w:t>
      </w:r>
      <w:r w:rsidR="001F6D52" w:rsidRPr="004358BB">
        <w:t xml:space="preserve">software. Beheerders van de voorziening/ </w:t>
      </w:r>
      <w:r w:rsidR="00084CEB" w:rsidRPr="004358BB">
        <w:t xml:space="preserve">het </w:t>
      </w:r>
      <w:r w:rsidR="001F6D52" w:rsidRPr="004358BB">
        <w:t>register e</w:t>
      </w:r>
      <w:r w:rsidR="00084CEB" w:rsidRPr="004358BB">
        <w:t>.</w:t>
      </w:r>
      <w:r w:rsidR="001F6D52" w:rsidRPr="004358BB">
        <w:t xml:space="preserve">d. nemen </w:t>
      </w:r>
      <w:r w:rsidR="00805CD0" w:rsidRPr="004358BB">
        <w:t xml:space="preserve">het </w:t>
      </w:r>
      <w:r w:rsidR="000067A0">
        <w:t>Informatiemodel</w:t>
      </w:r>
      <w:r w:rsidR="004358BB">
        <w:t xml:space="preserve"> in </w:t>
      </w:r>
      <w:r w:rsidR="004358BB">
        <w:lastRenderedPageBreak/>
        <w:t>gebruik</w:t>
      </w:r>
      <w:r w:rsidR="001F6D52" w:rsidRPr="004358BB">
        <w:t>.</w:t>
      </w:r>
      <w:r w:rsidR="00862F6C" w:rsidRPr="004358BB">
        <w:t xml:space="preserve"> </w:t>
      </w:r>
      <w:r w:rsidR="00EB03AE" w:rsidRPr="004358BB">
        <w:t xml:space="preserve">Wij ondersteunen de implementatie </w:t>
      </w:r>
      <w:r w:rsidR="006B0D7C" w:rsidRPr="004358BB">
        <w:t xml:space="preserve">bovendien </w:t>
      </w:r>
      <w:r w:rsidR="00EB03AE" w:rsidRPr="004358BB">
        <w:t xml:space="preserve">door de werking van </w:t>
      </w:r>
      <w:r w:rsidR="00805CD0" w:rsidRPr="004358BB">
        <w:t xml:space="preserve">het </w:t>
      </w:r>
      <w:r w:rsidR="000067A0">
        <w:t>Informatiemodel</w:t>
      </w:r>
      <w:r w:rsidR="004358BB">
        <w:t xml:space="preserve"> </w:t>
      </w:r>
      <w:r w:rsidR="00EB03AE" w:rsidRPr="004358BB">
        <w:t>toe te lichten</w:t>
      </w:r>
      <w:r w:rsidR="006B0D7C" w:rsidRPr="004358BB">
        <w:t xml:space="preserve"> op bijvoorbeeld </w:t>
      </w:r>
      <w:r w:rsidR="004358BB">
        <w:t>tijdens bijeenkomsten en bijvoorbeeld ‘inloopspreekuren’ voor de softwareleveranciers</w:t>
      </w:r>
      <w:r w:rsidR="00EB03AE" w:rsidRPr="004358BB">
        <w:t xml:space="preserve">. </w:t>
      </w:r>
      <w:r w:rsidR="001F6D52" w:rsidRPr="004358BB">
        <w:t xml:space="preserve">Resultaat van deze fase is dat de gebruikers data kunnen maken </w:t>
      </w:r>
      <w:r w:rsidR="00084CEB" w:rsidRPr="004358BB">
        <w:t xml:space="preserve">en uitwisselen </w:t>
      </w:r>
      <w:r w:rsidR="001F6D52" w:rsidRPr="004358BB">
        <w:t xml:space="preserve">conform de nieuwe standaard. </w:t>
      </w:r>
      <w:r w:rsidR="00E137B2" w:rsidRPr="004358BB">
        <w:t xml:space="preserve">In </w:t>
      </w:r>
      <w:r w:rsidR="001C05C2" w:rsidRPr="004358BB">
        <w:fldChar w:fldCharType="begin"/>
      </w:r>
      <w:r w:rsidR="001C05C2" w:rsidRPr="004358BB">
        <w:instrText xml:space="preserve"> REF _Ref503261469 \r \h </w:instrText>
      </w:r>
      <w:r w:rsidR="00B6076B" w:rsidRPr="004358BB">
        <w:instrText xml:space="preserve"> \* MERGEFORMAT </w:instrText>
      </w:r>
      <w:r w:rsidR="001C05C2" w:rsidRPr="004358BB">
        <w:fldChar w:fldCharType="separate"/>
      </w:r>
      <w:r w:rsidR="00433CF2" w:rsidRPr="004358BB">
        <w:t>Hoofdstuk 5</w:t>
      </w:r>
      <w:r w:rsidR="001C05C2" w:rsidRPr="004358BB">
        <w:fldChar w:fldCharType="end"/>
      </w:r>
      <w:r w:rsidR="00E137B2" w:rsidRPr="004358BB">
        <w:t xml:space="preserve"> lichten we de implementatie verder toe.</w:t>
      </w:r>
    </w:p>
    <w:p w14:paraId="78327F3D" w14:textId="77777777" w:rsidR="00FF4C71" w:rsidRPr="0040773A" w:rsidRDefault="00FF4C71" w:rsidP="008318CE">
      <w:pPr>
        <w:autoSpaceDE w:val="0"/>
        <w:autoSpaceDN w:val="0"/>
        <w:adjustRightInd w:val="0"/>
        <w:rPr>
          <w:b/>
        </w:rPr>
      </w:pPr>
    </w:p>
    <w:p w14:paraId="79F3C32D" w14:textId="77777777" w:rsidR="00B21D90" w:rsidRPr="007C7339" w:rsidRDefault="00B21D90" w:rsidP="00EC7D90">
      <w:pPr>
        <w:pStyle w:val="Kop2"/>
        <w:spacing w:line="240" w:lineRule="atLeast"/>
        <w:ind w:left="0"/>
      </w:pPr>
      <w:bookmarkStart w:id="18" w:name="_Toc80802020"/>
      <w:r>
        <w:t>Betrokkenen</w:t>
      </w:r>
      <w:bookmarkEnd w:id="18"/>
    </w:p>
    <w:p w14:paraId="17938824" w14:textId="698C00F1" w:rsidR="00B21D90" w:rsidRDefault="00077E74" w:rsidP="00B21D90">
      <w:pPr>
        <w:spacing w:line="240" w:lineRule="atLeast"/>
      </w:pPr>
      <w:r w:rsidRPr="00077E74">
        <w:t xml:space="preserve">De </w:t>
      </w:r>
      <w:r w:rsidR="00084CEB">
        <w:t xml:space="preserve">volgende </w:t>
      </w:r>
      <w:r w:rsidR="00F618CC">
        <w:t xml:space="preserve">organisaties en </w:t>
      </w:r>
      <w:r w:rsidRPr="00077E74">
        <w:t xml:space="preserve">instanties </w:t>
      </w:r>
      <w:r w:rsidR="004C2FE2">
        <w:t xml:space="preserve">(actoren) </w:t>
      </w:r>
      <w:r w:rsidRPr="00077E74">
        <w:t xml:space="preserve">zijn betrokken bij het wijzigingsproces van </w:t>
      </w:r>
      <w:r w:rsidR="00B6076B">
        <w:t xml:space="preserve">het </w:t>
      </w:r>
      <w:r w:rsidR="000067A0">
        <w:t>Informatiemodel</w:t>
      </w:r>
      <w:r w:rsidRPr="00077E74">
        <w:t>:</w:t>
      </w:r>
    </w:p>
    <w:p w14:paraId="626D5531" w14:textId="176A17AA" w:rsidR="00B511E4" w:rsidRDefault="00B511E4" w:rsidP="00B21D90">
      <w:pPr>
        <w:spacing w:line="240" w:lineRule="atLeast"/>
      </w:pPr>
    </w:p>
    <w:p w14:paraId="10690451" w14:textId="300AADB2" w:rsidR="008059BC" w:rsidRDefault="008059BC" w:rsidP="008059BC">
      <w:pPr>
        <w:spacing w:line="240" w:lineRule="auto"/>
        <w:jc w:val="left"/>
        <w:rPr>
          <w:sz w:val="18"/>
          <w:szCs w:val="18"/>
        </w:rPr>
      </w:pPr>
      <w:r w:rsidRPr="008059BC">
        <w:rPr>
          <w:sz w:val="18"/>
          <w:szCs w:val="18"/>
        </w:rPr>
        <w:t>Samenstelling Adviesgroep IMG</w:t>
      </w:r>
    </w:p>
    <w:p w14:paraId="24B66427" w14:textId="77777777" w:rsidR="007C684D" w:rsidRPr="008059BC" w:rsidRDefault="007C684D" w:rsidP="008059BC">
      <w:pPr>
        <w:spacing w:line="240" w:lineRule="auto"/>
        <w:jc w:val="left"/>
        <w:rPr>
          <w:sz w:val="18"/>
          <w:szCs w:val="18"/>
        </w:rPr>
      </w:pPr>
    </w:p>
    <w:tbl>
      <w:tblPr>
        <w:tblStyle w:val="Tabelraster"/>
        <w:tblW w:w="9493" w:type="dxa"/>
        <w:tblLook w:val="04A0" w:firstRow="1" w:lastRow="0" w:firstColumn="1" w:lastColumn="0" w:noHBand="0" w:noVBand="1"/>
      </w:tblPr>
      <w:tblGrid>
        <w:gridCol w:w="2830"/>
        <w:gridCol w:w="2694"/>
        <w:gridCol w:w="3969"/>
      </w:tblGrid>
      <w:tr w:rsidR="008059BC" w:rsidRPr="008059BC" w14:paraId="06734412"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27D7547F" w14:textId="77777777" w:rsidR="008059BC" w:rsidRPr="008059BC" w:rsidRDefault="008059BC" w:rsidP="008059BC">
            <w:pPr>
              <w:spacing w:line="240" w:lineRule="auto"/>
              <w:rPr>
                <w:b/>
                <w:bCs/>
                <w:sz w:val="18"/>
                <w:szCs w:val="18"/>
              </w:rPr>
            </w:pPr>
            <w:r w:rsidRPr="008059BC">
              <w:rPr>
                <w:rFonts w:eastAsia="Calibri"/>
                <w:b/>
                <w:bCs/>
                <w:sz w:val="18"/>
                <w:szCs w:val="18"/>
              </w:rPr>
              <w:t>Organisatie</w:t>
            </w:r>
          </w:p>
        </w:tc>
        <w:tc>
          <w:tcPr>
            <w:tcW w:w="2694" w:type="dxa"/>
            <w:tcBorders>
              <w:top w:val="single" w:sz="4" w:space="0" w:color="auto"/>
              <w:left w:val="single" w:sz="4" w:space="0" w:color="auto"/>
              <w:bottom w:val="single" w:sz="4" w:space="0" w:color="auto"/>
              <w:right w:val="single" w:sz="4" w:space="0" w:color="auto"/>
            </w:tcBorders>
            <w:hideMark/>
          </w:tcPr>
          <w:p w14:paraId="0AD1410A" w14:textId="77777777" w:rsidR="008059BC" w:rsidRPr="008059BC" w:rsidRDefault="008059BC" w:rsidP="008059BC">
            <w:pPr>
              <w:spacing w:line="240" w:lineRule="auto"/>
              <w:rPr>
                <w:rFonts w:eastAsia="Calibri"/>
                <w:b/>
                <w:bCs/>
                <w:sz w:val="18"/>
                <w:szCs w:val="18"/>
              </w:rPr>
            </w:pPr>
            <w:r w:rsidRPr="008059BC">
              <w:rPr>
                <w:rFonts w:eastAsia="Calibri"/>
                <w:b/>
                <w:bCs/>
                <w:sz w:val="18"/>
                <w:szCs w:val="18"/>
              </w:rPr>
              <w:t>Wie</w:t>
            </w:r>
          </w:p>
        </w:tc>
        <w:tc>
          <w:tcPr>
            <w:tcW w:w="3969" w:type="dxa"/>
            <w:tcBorders>
              <w:top w:val="single" w:sz="4" w:space="0" w:color="auto"/>
              <w:left w:val="single" w:sz="4" w:space="0" w:color="auto"/>
              <w:bottom w:val="single" w:sz="4" w:space="0" w:color="auto"/>
              <w:right w:val="single" w:sz="4" w:space="0" w:color="auto"/>
            </w:tcBorders>
            <w:hideMark/>
          </w:tcPr>
          <w:p w14:paraId="18B8D941" w14:textId="77777777" w:rsidR="008059BC" w:rsidRPr="008059BC" w:rsidRDefault="008059BC" w:rsidP="008059BC">
            <w:pPr>
              <w:spacing w:line="240" w:lineRule="auto"/>
              <w:rPr>
                <w:rFonts w:eastAsia="Calibri"/>
                <w:b/>
                <w:bCs/>
                <w:sz w:val="18"/>
                <w:szCs w:val="18"/>
              </w:rPr>
            </w:pPr>
            <w:r w:rsidRPr="008059BC">
              <w:rPr>
                <w:rFonts w:eastAsia="Calibri"/>
                <w:b/>
                <w:bCs/>
                <w:sz w:val="18"/>
                <w:szCs w:val="18"/>
              </w:rPr>
              <w:t>Rol</w:t>
            </w:r>
          </w:p>
        </w:tc>
      </w:tr>
      <w:tr w:rsidR="008059BC" w:rsidRPr="008059BC" w14:paraId="090D1184"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0F071586" w14:textId="77777777" w:rsidR="008059BC" w:rsidRPr="008059BC" w:rsidRDefault="008059BC" w:rsidP="008059BC">
            <w:pPr>
              <w:spacing w:line="240" w:lineRule="auto"/>
              <w:rPr>
                <w:rFonts w:eastAsia="Calibri"/>
                <w:sz w:val="18"/>
                <w:szCs w:val="18"/>
              </w:rPr>
            </w:pPr>
            <w:r w:rsidRPr="008059BC">
              <w:rPr>
                <w:rFonts w:eastAsia="Calibri"/>
                <w:sz w:val="18"/>
                <w:szCs w:val="18"/>
              </w:rPr>
              <w:t xml:space="preserve">RIVM </w:t>
            </w:r>
          </w:p>
        </w:tc>
        <w:tc>
          <w:tcPr>
            <w:tcW w:w="2694" w:type="dxa"/>
            <w:tcBorders>
              <w:top w:val="single" w:sz="4" w:space="0" w:color="auto"/>
              <w:left w:val="single" w:sz="4" w:space="0" w:color="auto"/>
              <w:bottom w:val="single" w:sz="4" w:space="0" w:color="auto"/>
              <w:right w:val="single" w:sz="4" w:space="0" w:color="auto"/>
            </w:tcBorders>
            <w:hideMark/>
          </w:tcPr>
          <w:p w14:paraId="1DD164E3" w14:textId="771948CD" w:rsidR="008059BC" w:rsidRPr="008059BC" w:rsidRDefault="00B4112E" w:rsidP="008059BC">
            <w:pPr>
              <w:spacing w:line="240" w:lineRule="auto"/>
              <w:rPr>
                <w:rFonts w:eastAsia="Calibri"/>
                <w:sz w:val="18"/>
                <w:szCs w:val="18"/>
              </w:rPr>
            </w:pPr>
            <w:r>
              <w:rPr>
                <w:rFonts w:eastAsia="Calibri"/>
                <w:sz w:val="18"/>
                <w:szCs w:val="18"/>
              </w:rPr>
              <w:t>Thomas Hofman</w:t>
            </w:r>
          </w:p>
        </w:tc>
        <w:tc>
          <w:tcPr>
            <w:tcW w:w="3969" w:type="dxa"/>
            <w:tcBorders>
              <w:top w:val="single" w:sz="4" w:space="0" w:color="auto"/>
              <w:left w:val="single" w:sz="4" w:space="0" w:color="auto"/>
              <w:bottom w:val="single" w:sz="4" w:space="0" w:color="auto"/>
              <w:right w:val="single" w:sz="4" w:space="0" w:color="auto"/>
            </w:tcBorders>
            <w:hideMark/>
          </w:tcPr>
          <w:p w14:paraId="05181C94" w14:textId="77777777" w:rsidR="008059BC" w:rsidRPr="008059BC" w:rsidRDefault="008059BC" w:rsidP="008059BC">
            <w:pPr>
              <w:spacing w:line="240" w:lineRule="auto"/>
              <w:rPr>
                <w:rFonts w:eastAsia="Calibri"/>
                <w:sz w:val="18"/>
                <w:szCs w:val="18"/>
              </w:rPr>
            </w:pPr>
            <w:r w:rsidRPr="008059BC">
              <w:rPr>
                <w:rFonts w:eastAsia="Calibri"/>
                <w:sz w:val="18"/>
                <w:szCs w:val="18"/>
              </w:rPr>
              <w:t>Functioneel beheerder, voorzitter Adviesgroep</w:t>
            </w:r>
          </w:p>
        </w:tc>
      </w:tr>
      <w:tr w:rsidR="008059BC" w:rsidRPr="008059BC" w14:paraId="54E00459"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5565ADD3" w14:textId="77777777" w:rsidR="008059BC" w:rsidRPr="008059BC" w:rsidRDefault="008059BC" w:rsidP="008059BC">
            <w:pPr>
              <w:spacing w:line="240" w:lineRule="auto"/>
              <w:rPr>
                <w:rFonts w:eastAsia="Calibri"/>
                <w:sz w:val="18"/>
                <w:szCs w:val="18"/>
              </w:rPr>
            </w:pPr>
            <w:r w:rsidRPr="008059BC">
              <w:rPr>
                <w:rFonts w:eastAsia="Calibri"/>
                <w:sz w:val="18"/>
                <w:szCs w:val="18"/>
              </w:rPr>
              <w:t>RIVM</w:t>
            </w:r>
          </w:p>
        </w:tc>
        <w:tc>
          <w:tcPr>
            <w:tcW w:w="2694" w:type="dxa"/>
            <w:tcBorders>
              <w:top w:val="single" w:sz="4" w:space="0" w:color="auto"/>
              <w:left w:val="single" w:sz="4" w:space="0" w:color="auto"/>
              <w:bottom w:val="single" w:sz="4" w:space="0" w:color="auto"/>
              <w:right w:val="single" w:sz="4" w:space="0" w:color="auto"/>
            </w:tcBorders>
            <w:hideMark/>
          </w:tcPr>
          <w:p w14:paraId="38CA4C52" w14:textId="77777777" w:rsidR="008059BC" w:rsidRPr="008059BC" w:rsidRDefault="008059BC" w:rsidP="008059BC">
            <w:pPr>
              <w:spacing w:line="240" w:lineRule="auto"/>
              <w:rPr>
                <w:rFonts w:eastAsia="Calibri"/>
                <w:sz w:val="18"/>
                <w:szCs w:val="18"/>
              </w:rPr>
            </w:pPr>
            <w:r w:rsidRPr="008059BC">
              <w:rPr>
                <w:rFonts w:eastAsia="Calibri"/>
                <w:sz w:val="18"/>
                <w:szCs w:val="18"/>
              </w:rPr>
              <w:t>Jos Rippe</w:t>
            </w:r>
          </w:p>
        </w:tc>
        <w:tc>
          <w:tcPr>
            <w:tcW w:w="3969" w:type="dxa"/>
            <w:tcBorders>
              <w:top w:val="single" w:sz="4" w:space="0" w:color="auto"/>
              <w:left w:val="single" w:sz="4" w:space="0" w:color="auto"/>
              <w:bottom w:val="single" w:sz="4" w:space="0" w:color="auto"/>
              <w:right w:val="single" w:sz="4" w:space="0" w:color="auto"/>
            </w:tcBorders>
            <w:hideMark/>
          </w:tcPr>
          <w:p w14:paraId="43DEC95E" w14:textId="70BE1C61" w:rsidR="008059BC" w:rsidRPr="008059BC" w:rsidRDefault="009F6DA0" w:rsidP="008059BC">
            <w:pPr>
              <w:spacing w:line="240" w:lineRule="auto"/>
              <w:rPr>
                <w:rFonts w:eastAsia="Calibri"/>
                <w:sz w:val="18"/>
                <w:szCs w:val="18"/>
              </w:rPr>
            </w:pPr>
            <w:r>
              <w:rPr>
                <w:rFonts w:eastAsia="Calibri"/>
                <w:sz w:val="18"/>
                <w:szCs w:val="18"/>
              </w:rPr>
              <w:t xml:space="preserve">Opdrachtgever/ </w:t>
            </w:r>
            <w:r w:rsidR="008059BC" w:rsidRPr="008059BC">
              <w:rPr>
                <w:rFonts w:eastAsia="Calibri"/>
                <w:sz w:val="18"/>
                <w:szCs w:val="18"/>
              </w:rPr>
              <w:t>Functioneel beheerder</w:t>
            </w:r>
          </w:p>
        </w:tc>
      </w:tr>
      <w:tr w:rsidR="008059BC" w:rsidRPr="008059BC" w14:paraId="2BA992E5"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3113A512" w14:textId="77777777" w:rsidR="008059BC" w:rsidRPr="008059BC" w:rsidRDefault="008059BC" w:rsidP="008059BC">
            <w:pPr>
              <w:spacing w:line="240" w:lineRule="auto"/>
              <w:rPr>
                <w:rFonts w:eastAsia="Calibri"/>
                <w:sz w:val="18"/>
                <w:szCs w:val="18"/>
              </w:rPr>
            </w:pPr>
            <w:r w:rsidRPr="008059BC">
              <w:rPr>
                <w:rFonts w:eastAsia="Calibri"/>
                <w:sz w:val="18"/>
                <w:szCs w:val="18"/>
              </w:rPr>
              <w:t>RIVM</w:t>
            </w:r>
          </w:p>
        </w:tc>
        <w:tc>
          <w:tcPr>
            <w:tcW w:w="2694" w:type="dxa"/>
            <w:tcBorders>
              <w:top w:val="single" w:sz="4" w:space="0" w:color="auto"/>
              <w:left w:val="single" w:sz="4" w:space="0" w:color="auto"/>
              <w:bottom w:val="single" w:sz="4" w:space="0" w:color="auto"/>
              <w:right w:val="single" w:sz="4" w:space="0" w:color="auto"/>
            </w:tcBorders>
            <w:hideMark/>
          </w:tcPr>
          <w:p w14:paraId="59B07C1A" w14:textId="77777777" w:rsidR="008059BC" w:rsidRPr="008059BC" w:rsidRDefault="008059BC" w:rsidP="008059BC">
            <w:pPr>
              <w:spacing w:line="240" w:lineRule="auto"/>
              <w:rPr>
                <w:rFonts w:eastAsia="Calibri"/>
                <w:sz w:val="18"/>
                <w:szCs w:val="18"/>
              </w:rPr>
            </w:pPr>
            <w:r w:rsidRPr="008059BC">
              <w:rPr>
                <w:rFonts w:eastAsia="Calibri"/>
                <w:sz w:val="18"/>
                <w:szCs w:val="18"/>
              </w:rPr>
              <w:t>Arnaud Kok</w:t>
            </w:r>
          </w:p>
        </w:tc>
        <w:tc>
          <w:tcPr>
            <w:tcW w:w="3969" w:type="dxa"/>
            <w:tcBorders>
              <w:top w:val="single" w:sz="4" w:space="0" w:color="auto"/>
              <w:left w:val="single" w:sz="4" w:space="0" w:color="auto"/>
              <w:bottom w:val="single" w:sz="4" w:space="0" w:color="auto"/>
              <w:right w:val="single" w:sz="4" w:space="0" w:color="auto"/>
            </w:tcBorders>
            <w:hideMark/>
          </w:tcPr>
          <w:p w14:paraId="6295E61B" w14:textId="77777777" w:rsidR="008059BC" w:rsidRPr="008059BC" w:rsidRDefault="008059BC" w:rsidP="008059BC">
            <w:pPr>
              <w:spacing w:line="240" w:lineRule="auto"/>
              <w:rPr>
                <w:rFonts w:eastAsia="Calibri"/>
                <w:sz w:val="18"/>
                <w:szCs w:val="18"/>
              </w:rPr>
            </w:pPr>
            <w:r w:rsidRPr="008059BC">
              <w:rPr>
                <w:rFonts w:eastAsia="Calibri"/>
                <w:sz w:val="18"/>
                <w:szCs w:val="18"/>
              </w:rPr>
              <w:t>Deskundige rekenvoorschriften</w:t>
            </w:r>
          </w:p>
        </w:tc>
      </w:tr>
      <w:tr w:rsidR="008059BC" w:rsidRPr="008059BC" w14:paraId="16F25418"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2375230D" w14:textId="77777777" w:rsidR="008059BC" w:rsidRPr="008059BC" w:rsidRDefault="008059BC" w:rsidP="008059BC">
            <w:pPr>
              <w:spacing w:line="240" w:lineRule="auto"/>
              <w:rPr>
                <w:rFonts w:eastAsia="Calibri"/>
                <w:sz w:val="18"/>
                <w:szCs w:val="18"/>
              </w:rPr>
            </w:pPr>
            <w:r w:rsidRPr="008059BC">
              <w:rPr>
                <w:rFonts w:eastAsia="Calibri"/>
                <w:sz w:val="18"/>
                <w:szCs w:val="18"/>
              </w:rPr>
              <w:t>Geonovum</w:t>
            </w:r>
          </w:p>
        </w:tc>
        <w:tc>
          <w:tcPr>
            <w:tcW w:w="2694" w:type="dxa"/>
            <w:tcBorders>
              <w:top w:val="single" w:sz="4" w:space="0" w:color="auto"/>
              <w:left w:val="single" w:sz="4" w:space="0" w:color="auto"/>
              <w:bottom w:val="single" w:sz="4" w:space="0" w:color="auto"/>
              <w:right w:val="single" w:sz="4" w:space="0" w:color="auto"/>
            </w:tcBorders>
            <w:hideMark/>
          </w:tcPr>
          <w:p w14:paraId="5FCE649D" w14:textId="77777777" w:rsidR="008059BC" w:rsidRPr="008059BC" w:rsidRDefault="008059BC" w:rsidP="008059BC">
            <w:pPr>
              <w:spacing w:line="240" w:lineRule="auto"/>
              <w:rPr>
                <w:rFonts w:eastAsia="Calibri"/>
                <w:sz w:val="18"/>
                <w:szCs w:val="18"/>
              </w:rPr>
            </w:pPr>
            <w:r w:rsidRPr="008059BC">
              <w:rPr>
                <w:rFonts w:eastAsia="Calibri"/>
                <w:sz w:val="18"/>
                <w:szCs w:val="18"/>
              </w:rPr>
              <w:t>Tyora van der Meulen</w:t>
            </w:r>
          </w:p>
        </w:tc>
        <w:tc>
          <w:tcPr>
            <w:tcW w:w="3969" w:type="dxa"/>
            <w:tcBorders>
              <w:top w:val="single" w:sz="4" w:space="0" w:color="auto"/>
              <w:left w:val="single" w:sz="4" w:space="0" w:color="auto"/>
              <w:bottom w:val="single" w:sz="4" w:space="0" w:color="auto"/>
              <w:right w:val="single" w:sz="4" w:space="0" w:color="auto"/>
            </w:tcBorders>
            <w:hideMark/>
          </w:tcPr>
          <w:p w14:paraId="0BF6D266" w14:textId="6D1303DC" w:rsidR="008059BC" w:rsidRPr="008059BC" w:rsidRDefault="008059BC" w:rsidP="008059BC">
            <w:pPr>
              <w:spacing w:line="240" w:lineRule="auto"/>
              <w:rPr>
                <w:rFonts w:eastAsia="Calibri"/>
                <w:sz w:val="18"/>
                <w:szCs w:val="18"/>
              </w:rPr>
            </w:pPr>
            <w:r w:rsidRPr="008059BC">
              <w:rPr>
                <w:rFonts w:eastAsia="Calibri"/>
                <w:sz w:val="18"/>
                <w:szCs w:val="18"/>
              </w:rPr>
              <w:t>Project</w:t>
            </w:r>
            <w:r w:rsidR="00970801">
              <w:rPr>
                <w:rFonts w:eastAsia="Calibri"/>
                <w:sz w:val="18"/>
                <w:szCs w:val="18"/>
              </w:rPr>
              <w:t>leider</w:t>
            </w:r>
            <w:r w:rsidRPr="008059BC">
              <w:rPr>
                <w:rFonts w:eastAsia="Calibri"/>
                <w:sz w:val="18"/>
                <w:szCs w:val="18"/>
              </w:rPr>
              <w:t xml:space="preserve"> beheer IMG</w:t>
            </w:r>
          </w:p>
        </w:tc>
      </w:tr>
      <w:tr w:rsidR="008059BC" w:rsidRPr="008059BC" w14:paraId="5B38E197"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6990E9AB" w14:textId="77777777" w:rsidR="008059BC" w:rsidRPr="008059BC" w:rsidRDefault="008059BC" w:rsidP="008059BC">
            <w:pPr>
              <w:spacing w:line="240" w:lineRule="auto"/>
              <w:rPr>
                <w:rFonts w:eastAsia="Calibri"/>
                <w:sz w:val="18"/>
                <w:szCs w:val="18"/>
              </w:rPr>
            </w:pPr>
            <w:r w:rsidRPr="008059BC">
              <w:rPr>
                <w:rFonts w:eastAsia="Calibri"/>
                <w:sz w:val="18"/>
                <w:szCs w:val="18"/>
              </w:rPr>
              <w:t>Geonovum</w:t>
            </w:r>
          </w:p>
        </w:tc>
        <w:tc>
          <w:tcPr>
            <w:tcW w:w="2694" w:type="dxa"/>
            <w:tcBorders>
              <w:top w:val="single" w:sz="4" w:space="0" w:color="auto"/>
              <w:left w:val="single" w:sz="4" w:space="0" w:color="auto"/>
              <w:bottom w:val="single" w:sz="4" w:space="0" w:color="auto"/>
              <w:right w:val="single" w:sz="4" w:space="0" w:color="auto"/>
            </w:tcBorders>
            <w:hideMark/>
          </w:tcPr>
          <w:p w14:paraId="776133DD" w14:textId="77777777" w:rsidR="008059BC" w:rsidRPr="008059BC" w:rsidRDefault="008059BC" w:rsidP="008059BC">
            <w:pPr>
              <w:spacing w:line="240" w:lineRule="auto"/>
              <w:rPr>
                <w:rFonts w:eastAsia="Calibri"/>
                <w:sz w:val="18"/>
                <w:szCs w:val="18"/>
              </w:rPr>
            </w:pPr>
            <w:r w:rsidRPr="008059BC">
              <w:rPr>
                <w:rFonts w:eastAsia="Calibri"/>
                <w:sz w:val="18"/>
                <w:szCs w:val="18"/>
              </w:rPr>
              <w:t>Pieter Bresters</w:t>
            </w:r>
          </w:p>
        </w:tc>
        <w:tc>
          <w:tcPr>
            <w:tcW w:w="3969" w:type="dxa"/>
            <w:tcBorders>
              <w:top w:val="single" w:sz="4" w:space="0" w:color="auto"/>
              <w:left w:val="single" w:sz="4" w:space="0" w:color="auto"/>
              <w:bottom w:val="single" w:sz="4" w:space="0" w:color="auto"/>
              <w:right w:val="single" w:sz="4" w:space="0" w:color="auto"/>
            </w:tcBorders>
            <w:hideMark/>
          </w:tcPr>
          <w:p w14:paraId="670F90F4" w14:textId="77777777" w:rsidR="008059BC" w:rsidRPr="008059BC" w:rsidRDefault="008059BC" w:rsidP="008059BC">
            <w:pPr>
              <w:spacing w:line="240" w:lineRule="auto"/>
              <w:rPr>
                <w:rFonts w:eastAsia="Calibri"/>
                <w:sz w:val="18"/>
                <w:szCs w:val="18"/>
              </w:rPr>
            </w:pPr>
            <w:r w:rsidRPr="008059BC">
              <w:rPr>
                <w:rFonts w:eastAsia="Calibri"/>
                <w:sz w:val="18"/>
                <w:szCs w:val="18"/>
              </w:rPr>
              <w:t>Beheer standaard IMG</w:t>
            </w:r>
          </w:p>
        </w:tc>
      </w:tr>
      <w:tr w:rsidR="008059BC" w:rsidRPr="008059BC" w14:paraId="058330BC"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30334ED9" w14:textId="77777777" w:rsidR="008059BC" w:rsidRPr="008059BC" w:rsidRDefault="008059BC" w:rsidP="008059BC">
            <w:pPr>
              <w:spacing w:line="240" w:lineRule="auto"/>
              <w:rPr>
                <w:rFonts w:eastAsia="Calibri"/>
                <w:sz w:val="18"/>
                <w:szCs w:val="18"/>
              </w:rPr>
            </w:pPr>
            <w:r w:rsidRPr="008059BC">
              <w:rPr>
                <w:rFonts w:eastAsia="Calibri"/>
                <w:sz w:val="18"/>
                <w:szCs w:val="18"/>
              </w:rPr>
              <w:t>Geonovum</w:t>
            </w:r>
          </w:p>
        </w:tc>
        <w:tc>
          <w:tcPr>
            <w:tcW w:w="2694" w:type="dxa"/>
            <w:tcBorders>
              <w:top w:val="single" w:sz="4" w:space="0" w:color="auto"/>
              <w:left w:val="single" w:sz="4" w:space="0" w:color="auto"/>
              <w:bottom w:val="single" w:sz="4" w:space="0" w:color="auto"/>
              <w:right w:val="single" w:sz="4" w:space="0" w:color="auto"/>
            </w:tcBorders>
            <w:hideMark/>
          </w:tcPr>
          <w:p w14:paraId="3B64B160" w14:textId="77777777" w:rsidR="008059BC" w:rsidRPr="008059BC" w:rsidRDefault="008059BC" w:rsidP="008059BC">
            <w:pPr>
              <w:spacing w:line="240" w:lineRule="auto"/>
              <w:rPr>
                <w:rFonts w:eastAsia="Calibri"/>
                <w:sz w:val="18"/>
                <w:szCs w:val="18"/>
              </w:rPr>
            </w:pPr>
            <w:r w:rsidRPr="008059BC">
              <w:rPr>
                <w:rFonts w:eastAsia="Calibri"/>
                <w:sz w:val="18"/>
                <w:szCs w:val="18"/>
              </w:rPr>
              <w:t>Wilko Quak</w:t>
            </w:r>
          </w:p>
        </w:tc>
        <w:tc>
          <w:tcPr>
            <w:tcW w:w="3969" w:type="dxa"/>
            <w:tcBorders>
              <w:top w:val="single" w:sz="4" w:space="0" w:color="auto"/>
              <w:left w:val="single" w:sz="4" w:space="0" w:color="auto"/>
              <w:bottom w:val="single" w:sz="4" w:space="0" w:color="auto"/>
              <w:right w:val="single" w:sz="4" w:space="0" w:color="auto"/>
            </w:tcBorders>
            <w:hideMark/>
          </w:tcPr>
          <w:p w14:paraId="20F581D9" w14:textId="77777777" w:rsidR="008059BC" w:rsidRPr="008059BC" w:rsidRDefault="008059BC" w:rsidP="008059BC">
            <w:pPr>
              <w:spacing w:line="240" w:lineRule="auto"/>
              <w:rPr>
                <w:rFonts w:eastAsia="Calibri"/>
                <w:sz w:val="18"/>
                <w:szCs w:val="18"/>
              </w:rPr>
            </w:pPr>
            <w:r w:rsidRPr="008059BC">
              <w:rPr>
                <w:rFonts w:eastAsia="Calibri"/>
                <w:sz w:val="18"/>
                <w:szCs w:val="18"/>
              </w:rPr>
              <w:t>Beheer Standaard IMG</w:t>
            </w:r>
          </w:p>
        </w:tc>
      </w:tr>
      <w:tr w:rsidR="008059BC" w:rsidRPr="008059BC" w14:paraId="113F6640"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14F15A0A" w14:textId="77777777" w:rsidR="008059BC" w:rsidRPr="008059BC" w:rsidRDefault="008059BC" w:rsidP="008059BC">
            <w:pPr>
              <w:spacing w:line="240" w:lineRule="auto"/>
              <w:rPr>
                <w:rFonts w:eastAsia="Calibri"/>
                <w:sz w:val="18"/>
                <w:szCs w:val="18"/>
              </w:rPr>
            </w:pPr>
            <w:r w:rsidRPr="008059BC">
              <w:rPr>
                <w:rFonts w:eastAsia="Calibri"/>
                <w:sz w:val="18"/>
                <w:szCs w:val="18"/>
              </w:rPr>
              <w:t>Ministerie I&amp;W</w:t>
            </w:r>
          </w:p>
        </w:tc>
        <w:tc>
          <w:tcPr>
            <w:tcW w:w="2694" w:type="dxa"/>
            <w:tcBorders>
              <w:top w:val="single" w:sz="4" w:space="0" w:color="auto"/>
              <w:left w:val="single" w:sz="4" w:space="0" w:color="auto"/>
              <w:bottom w:val="single" w:sz="4" w:space="0" w:color="auto"/>
              <w:right w:val="single" w:sz="4" w:space="0" w:color="auto"/>
            </w:tcBorders>
            <w:hideMark/>
          </w:tcPr>
          <w:p w14:paraId="0A17FEE3" w14:textId="77777777" w:rsidR="008059BC" w:rsidRPr="008059BC" w:rsidRDefault="008059BC" w:rsidP="008059BC">
            <w:pPr>
              <w:spacing w:line="240" w:lineRule="auto"/>
              <w:rPr>
                <w:rFonts w:eastAsia="Calibri"/>
                <w:sz w:val="18"/>
                <w:szCs w:val="18"/>
              </w:rPr>
            </w:pPr>
            <w:r w:rsidRPr="008059BC">
              <w:rPr>
                <w:rFonts w:eastAsia="Calibri"/>
                <w:sz w:val="18"/>
                <w:szCs w:val="18"/>
              </w:rPr>
              <w:t>Gerda de Vries</w:t>
            </w:r>
          </w:p>
        </w:tc>
        <w:tc>
          <w:tcPr>
            <w:tcW w:w="3969" w:type="dxa"/>
            <w:tcBorders>
              <w:top w:val="single" w:sz="4" w:space="0" w:color="auto"/>
              <w:left w:val="single" w:sz="4" w:space="0" w:color="auto"/>
              <w:bottom w:val="single" w:sz="4" w:space="0" w:color="auto"/>
              <w:right w:val="single" w:sz="4" w:space="0" w:color="auto"/>
            </w:tcBorders>
            <w:hideMark/>
          </w:tcPr>
          <w:p w14:paraId="559A085B" w14:textId="77777777" w:rsidR="008059BC" w:rsidRPr="008059BC" w:rsidRDefault="008059BC" w:rsidP="008059BC">
            <w:pPr>
              <w:spacing w:line="240" w:lineRule="auto"/>
              <w:rPr>
                <w:rFonts w:eastAsia="Calibri"/>
                <w:sz w:val="18"/>
                <w:szCs w:val="18"/>
              </w:rPr>
            </w:pPr>
            <w:r w:rsidRPr="008059BC">
              <w:rPr>
                <w:rFonts w:eastAsia="Calibri"/>
                <w:sz w:val="18"/>
                <w:szCs w:val="18"/>
              </w:rPr>
              <w:t>Opdrachtgever</w:t>
            </w:r>
          </w:p>
        </w:tc>
      </w:tr>
      <w:tr w:rsidR="008059BC" w:rsidRPr="008059BC" w14:paraId="4DBD5D1D"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48425AE6" w14:textId="77777777" w:rsidR="008059BC" w:rsidRPr="008059BC" w:rsidRDefault="008059BC" w:rsidP="008059BC">
            <w:pPr>
              <w:spacing w:line="240" w:lineRule="auto"/>
              <w:rPr>
                <w:rFonts w:eastAsia="Calibri"/>
                <w:sz w:val="18"/>
                <w:szCs w:val="18"/>
              </w:rPr>
            </w:pPr>
            <w:r w:rsidRPr="008059BC">
              <w:rPr>
                <w:rFonts w:eastAsia="Calibri"/>
                <w:sz w:val="18"/>
                <w:szCs w:val="18"/>
              </w:rPr>
              <w:t>Ministerie I&amp;W</w:t>
            </w:r>
          </w:p>
        </w:tc>
        <w:tc>
          <w:tcPr>
            <w:tcW w:w="2694" w:type="dxa"/>
            <w:tcBorders>
              <w:top w:val="single" w:sz="4" w:space="0" w:color="auto"/>
              <w:left w:val="single" w:sz="4" w:space="0" w:color="auto"/>
              <w:bottom w:val="single" w:sz="4" w:space="0" w:color="auto"/>
              <w:right w:val="single" w:sz="4" w:space="0" w:color="auto"/>
            </w:tcBorders>
            <w:hideMark/>
          </w:tcPr>
          <w:p w14:paraId="34A6057E" w14:textId="77777777" w:rsidR="008059BC" w:rsidRPr="008059BC" w:rsidRDefault="008059BC" w:rsidP="008059BC">
            <w:pPr>
              <w:spacing w:line="240" w:lineRule="auto"/>
              <w:rPr>
                <w:rFonts w:eastAsia="Calibri"/>
                <w:sz w:val="18"/>
                <w:szCs w:val="18"/>
              </w:rPr>
            </w:pPr>
            <w:r w:rsidRPr="008059BC">
              <w:rPr>
                <w:rFonts w:eastAsia="Calibri"/>
                <w:sz w:val="18"/>
                <w:szCs w:val="18"/>
              </w:rPr>
              <w:t>Martine Ouwersloot</w:t>
            </w:r>
          </w:p>
        </w:tc>
        <w:tc>
          <w:tcPr>
            <w:tcW w:w="3969" w:type="dxa"/>
            <w:tcBorders>
              <w:top w:val="single" w:sz="4" w:space="0" w:color="auto"/>
              <w:left w:val="single" w:sz="4" w:space="0" w:color="auto"/>
              <w:bottom w:val="single" w:sz="4" w:space="0" w:color="auto"/>
              <w:right w:val="single" w:sz="4" w:space="0" w:color="auto"/>
            </w:tcBorders>
            <w:hideMark/>
          </w:tcPr>
          <w:p w14:paraId="602D87BE" w14:textId="77777777" w:rsidR="008059BC" w:rsidRPr="008059BC" w:rsidRDefault="008059BC" w:rsidP="008059BC">
            <w:pPr>
              <w:spacing w:line="240" w:lineRule="auto"/>
              <w:rPr>
                <w:rFonts w:eastAsia="Calibri"/>
                <w:sz w:val="18"/>
                <w:szCs w:val="18"/>
              </w:rPr>
            </w:pPr>
            <w:r w:rsidRPr="008059BC">
              <w:rPr>
                <w:rFonts w:eastAsia="Calibri"/>
                <w:sz w:val="18"/>
                <w:szCs w:val="18"/>
              </w:rPr>
              <w:t>Beleidsmedewerker/opdrachtgever</w:t>
            </w:r>
          </w:p>
        </w:tc>
      </w:tr>
      <w:tr w:rsidR="008059BC" w:rsidRPr="008059BC" w14:paraId="688C514D"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74A9FA3F" w14:textId="77777777" w:rsidR="008059BC" w:rsidRPr="008059BC" w:rsidRDefault="008059BC" w:rsidP="008059BC">
            <w:pPr>
              <w:spacing w:line="240" w:lineRule="auto"/>
              <w:rPr>
                <w:rFonts w:eastAsia="Calibri"/>
                <w:sz w:val="18"/>
                <w:szCs w:val="18"/>
              </w:rPr>
            </w:pPr>
            <w:r w:rsidRPr="008059BC">
              <w:rPr>
                <w:rFonts w:eastAsia="Calibri"/>
                <w:sz w:val="18"/>
                <w:szCs w:val="18"/>
              </w:rPr>
              <w:t>RIVM</w:t>
            </w:r>
          </w:p>
        </w:tc>
        <w:tc>
          <w:tcPr>
            <w:tcW w:w="2694" w:type="dxa"/>
            <w:tcBorders>
              <w:top w:val="single" w:sz="4" w:space="0" w:color="auto"/>
              <w:left w:val="single" w:sz="4" w:space="0" w:color="auto"/>
              <w:bottom w:val="single" w:sz="4" w:space="0" w:color="auto"/>
              <w:right w:val="single" w:sz="4" w:space="0" w:color="auto"/>
            </w:tcBorders>
            <w:hideMark/>
          </w:tcPr>
          <w:p w14:paraId="37F2457D" w14:textId="77777777" w:rsidR="008059BC" w:rsidRPr="008059BC" w:rsidRDefault="008059BC" w:rsidP="008059BC">
            <w:pPr>
              <w:spacing w:line="240" w:lineRule="auto"/>
              <w:rPr>
                <w:rFonts w:eastAsia="Calibri"/>
                <w:sz w:val="18"/>
                <w:szCs w:val="18"/>
              </w:rPr>
            </w:pPr>
            <w:r w:rsidRPr="008059BC">
              <w:rPr>
                <w:rFonts w:eastAsia="Calibri"/>
                <w:sz w:val="18"/>
                <w:szCs w:val="18"/>
              </w:rPr>
              <w:t>Dorien Lolkema</w:t>
            </w:r>
          </w:p>
        </w:tc>
        <w:tc>
          <w:tcPr>
            <w:tcW w:w="3969" w:type="dxa"/>
            <w:tcBorders>
              <w:top w:val="single" w:sz="4" w:space="0" w:color="auto"/>
              <w:left w:val="single" w:sz="4" w:space="0" w:color="auto"/>
              <w:bottom w:val="single" w:sz="4" w:space="0" w:color="auto"/>
              <w:right w:val="single" w:sz="4" w:space="0" w:color="auto"/>
            </w:tcBorders>
            <w:hideMark/>
          </w:tcPr>
          <w:p w14:paraId="646096F6" w14:textId="77777777" w:rsidR="008059BC" w:rsidRPr="008059BC" w:rsidRDefault="008059BC" w:rsidP="008059BC">
            <w:pPr>
              <w:spacing w:line="240" w:lineRule="auto"/>
              <w:rPr>
                <w:rFonts w:eastAsia="Calibri"/>
                <w:sz w:val="18"/>
                <w:szCs w:val="18"/>
              </w:rPr>
            </w:pPr>
            <w:r w:rsidRPr="008059BC">
              <w:rPr>
                <w:rFonts w:eastAsia="Calibri"/>
                <w:sz w:val="18"/>
                <w:szCs w:val="18"/>
              </w:rPr>
              <w:t>PO CVGG</w:t>
            </w:r>
          </w:p>
        </w:tc>
      </w:tr>
      <w:tr w:rsidR="008059BC" w:rsidRPr="008059BC" w14:paraId="52EF8D57"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6A17F36D" w14:textId="7DE0BD2F" w:rsidR="008059BC" w:rsidRPr="008059BC" w:rsidRDefault="009F65FE" w:rsidP="008059BC">
            <w:pPr>
              <w:spacing w:line="240" w:lineRule="auto"/>
              <w:rPr>
                <w:rFonts w:eastAsia="Calibri"/>
                <w:sz w:val="18"/>
                <w:szCs w:val="18"/>
              </w:rPr>
            </w:pPr>
            <w:r w:rsidRPr="008059BC">
              <w:rPr>
                <w:rFonts w:eastAsia="Calibri"/>
                <w:sz w:val="18"/>
                <w:szCs w:val="18"/>
              </w:rPr>
              <w:t>ProRail</w:t>
            </w:r>
          </w:p>
        </w:tc>
        <w:tc>
          <w:tcPr>
            <w:tcW w:w="2694" w:type="dxa"/>
            <w:tcBorders>
              <w:top w:val="single" w:sz="4" w:space="0" w:color="auto"/>
              <w:left w:val="single" w:sz="4" w:space="0" w:color="auto"/>
              <w:bottom w:val="single" w:sz="4" w:space="0" w:color="auto"/>
              <w:right w:val="single" w:sz="4" w:space="0" w:color="auto"/>
            </w:tcBorders>
            <w:hideMark/>
          </w:tcPr>
          <w:p w14:paraId="33E2917D" w14:textId="77777777" w:rsidR="008059BC" w:rsidRPr="008059BC" w:rsidRDefault="008059BC" w:rsidP="008059BC">
            <w:pPr>
              <w:spacing w:line="240" w:lineRule="auto"/>
              <w:rPr>
                <w:rFonts w:eastAsia="Calibri"/>
                <w:sz w:val="18"/>
                <w:szCs w:val="18"/>
              </w:rPr>
            </w:pPr>
            <w:r w:rsidRPr="008059BC">
              <w:rPr>
                <w:rFonts w:eastAsia="Calibri"/>
                <w:sz w:val="18"/>
                <w:szCs w:val="18"/>
              </w:rPr>
              <w:t>Maarten Poos</w:t>
            </w:r>
          </w:p>
        </w:tc>
        <w:tc>
          <w:tcPr>
            <w:tcW w:w="3969" w:type="dxa"/>
            <w:tcBorders>
              <w:top w:val="single" w:sz="4" w:space="0" w:color="auto"/>
              <w:left w:val="single" w:sz="4" w:space="0" w:color="auto"/>
              <w:bottom w:val="single" w:sz="4" w:space="0" w:color="auto"/>
              <w:right w:val="single" w:sz="4" w:space="0" w:color="auto"/>
            </w:tcBorders>
            <w:hideMark/>
          </w:tcPr>
          <w:p w14:paraId="15F429AD" w14:textId="77777777" w:rsidR="008059BC" w:rsidRPr="008059BC" w:rsidRDefault="008059BC" w:rsidP="008059BC">
            <w:pPr>
              <w:spacing w:line="240" w:lineRule="auto"/>
              <w:rPr>
                <w:rFonts w:eastAsia="Calibri"/>
                <w:sz w:val="18"/>
                <w:szCs w:val="18"/>
              </w:rPr>
            </w:pPr>
            <w:r w:rsidRPr="008059BC">
              <w:rPr>
                <w:rFonts w:eastAsia="Calibri"/>
                <w:sz w:val="18"/>
                <w:szCs w:val="18"/>
              </w:rPr>
              <w:t xml:space="preserve">Spoorwegen </w:t>
            </w:r>
          </w:p>
        </w:tc>
      </w:tr>
      <w:tr w:rsidR="008059BC" w:rsidRPr="008059BC" w14:paraId="159E9105"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4B0E24FC" w14:textId="77777777" w:rsidR="008059BC" w:rsidRPr="008059BC" w:rsidRDefault="008059BC" w:rsidP="008059BC">
            <w:pPr>
              <w:spacing w:line="240" w:lineRule="auto"/>
              <w:rPr>
                <w:rFonts w:eastAsia="Calibri"/>
                <w:sz w:val="18"/>
                <w:szCs w:val="18"/>
              </w:rPr>
            </w:pPr>
            <w:r w:rsidRPr="008059BC">
              <w:rPr>
                <w:rFonts w:eastAsia="Calibri"/>
                <w:sz w:val="18"/>
                <w:szCs w:val="18"/>
              </w:rPr>
              <w:t>Provincie Utrecht</w:t>
            </w:r>
          </w:p>
        </w:tc>
        <w:tc>
          <w:tcPr>
            <w:tcW w:w="2694" w:type="dxa"/>
            <w:tcBorders>
              <w:top w:val="single" w:sz="4" w:space="0" w:color="auto"/>
              <w:left w:val="single" w:sz="4" w:space="0" w:color="auto"/>
              <w:bottom w:val="single" w:sz="4" w:space="0" w:color="auto"/>
              <w:right w:val="single" w:sz="4" w:space="0" w:color="auto"/>
            </w:tcBorders>
            <w:hideMark/>
          </w:tcPr>
          <w:p w14:paraId="78ADC457" w14:textId="77777777" w:rsidR="008059BC" w:rsidRPr="008059BC" w:rsidRDefault="008059BC" w:rsidP="008059BC">
            <w:pPr>
              <w:spacing w:line="240" w:lineRule="auto"/>
              <w:rPr>
                <w:rFonts w:eastAsia="Calibri"/>
                <w:sz w:val="18"/>
                <w:szCs w:val="18"/>
              </w:rPr>
            </w:pPr>
            <w:r w:rsidRPr="008059BC">
              <w:rPr>
                <w:rFonts w:eastAsia="Calibri"/>
                <w:sz w:val="18"/>
                <w:szCs w:val="18"/>
              </w:rPr>
              <w:t>Geert Verhoofstad</w:t>
            </w:r>
          </w:p>
        </w:tc>
        <w:tc>
          <w:tcPr>
            <w:tcW w:w="3969" w:type="dxa"/>
            <w:tcBorders>
              <w:top w:val="single" w:sz="4" w:space="0" w:color="auto"/>
              <w:left w:val="single" w:sz="4" w:space="0" w:color="auto"/>
              <w:bottom w:val="single" w:sz="4" w:space="0" w:color="auto"/>
              <w:right w:val="single" w:sz="4" w:space="0" w:color="auto"/>
            </w:tcBorders>
            <w:hideMark/>
          </w:tcPr>
          <w:p w14:paraId="3D5233EB" w14:textId="77777777" w:rsidR="008059BC" w:rsidRPr="008059BC" w:rsidRDefault="008059BC" w:rsidP="008059BC">
            <w:pPr>
              <w:spacing w:line="240" w:lineRule="auto"/>
              <w:rPr>
                <w:rFonts w:eastAsia="Calibri"/>
                <w:sz w:val="18"/>
                <w:szCs w:val="18"/>
              </w:rPr>
            </w:pPr>
            <w:r w:rsidRPr="008059BC">
              <w:rPr>
                <w:rFonts w:eastAsia="Calibri"/>
                <w:sz w:val="18"/>
                <w:szCs w:val="18"/>
              </w:rPr>
              <w:t>Vertegenwoordiger provincies</w:t>
            </w:r>
          </w:p>
        </w:tc>
      </w:tr>
      <w:tr w:rsidR="008059BC" w:rsidRPr="008059BC" w14:paraId="4B7E693B"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7F2E2DB3" w14:textId="77777777" w:rsidR="008059BC" w:rsidRPr="008059BC" w:rsidRDefault="008059BC" w:rsidP="008059BC">
            <w:pPr>
              <w:spacing w:line="240" w:lineRule="auto"/>
              <w:rPr>
                <w:rFonts w:eastAsia="Calibri"/>
                <w:sz w:val="18"/>
                <w:szCs w:val="18"/>
              </w:rPr>
            </w:pPr>
            <w:r w:rsidRPr="008059BC">
              <w:rPr>
                <w:rFonts w:eastAsia="Calibri"/>
                <w:sz w:val="18"/>
                <w:szCs w:val="18"/>
              </w:rPr>
              <w:t>Gemeente Utrecht</w:t>
            </w:r>
          </w:p>
        </w:tc>
        <w:tc>
          <w:tcPr>
            <w:tcW w:w="2694" w:type="dxa"/>
            <w:tcBorders>
              <w:top w:val="single" w:sz="4" w:space="0" w:color="auto"/>
              <w:left w:val="single" w:sz="4" w:space="0" w:color="auto"/>
              <w:bottom w:val="single" w:sz="4" w:space="0" w:color="auto"/>
              <w:right w:val="single" w:sz="4" w:space="0" w:color="auto"/>
            </w:tcBorders>
            <w:hideMark/>
          </w:tcPr>
          <w:p w14:paraId="299C37C5" w14:textId="77777777" w:rsidR="008059BC" w:rsidRPr="008059BC" w:rsidRDefault="008059BC" w:rsidP="008059BC">
            <w:pPr>
              <w:spacing w:line="240" w:lineRule="auto"/>
              <w:rPr>
                <w:rFonts w:eastAsia="Calibri"/>
                <w:sz w:val="18"/>
                <w:szCs w:val="18"/>
              </w:rPr>
            </w:pPr>
            <w:r w:rsidRPr="008059BC">
              <w:rPr>
                <w:rFonts w:eastAsia="Calibri"/>
                <w:sz w:val="18"/>
                <w:szCs w:val="18"/>
              </w:rPr>
              <w:t>Reinier Balkema</w:t>
            </w:r>
          </w:p>
        </w:tc>
        <w:tc>
          <w:tcPr>
            <w:tcW w:w="3969" w:type="dxa"/>
            <w:tcBorders>
              <w:top w:val="single" w:sz="4" w:space="0" w:color="auto"/>
              <w:left w:val="single" w:sz="4" w:space="0" w:color="auto"/>
              <w:bottom w:val="single" w:sz="4" w:space="0" w:color="auto"/>
              <w:right w:val="single" w:sz="4" w:space="0" w:color="auto"/>
            </w:tcBorders>
            <w:hideMark/>
          </w:tcPr>
          <w:p w14:paraId="69145143" w14:textId="77777777" w:rsidR="008059BC" w:rsidRPr="008059BC" w:rsidRDefault="008059BC" w:rsidP="008059BC">
            <w:pPr>
              <w:spacing w:line="240" w:lineRule="auto"/>
              <w:rPr>
                <w:rFonts w:eastAsia="Calibri"/>
                <w:sz w:val="18"/>
                <w:szCs w:val="18"/>
              </w:rPr>
            </w:pPr>
            <w:r w:rsidRPr="008059BC">
              <w:rPr>
                <w:rFonts w:eastAsia="Calibri"/>
                <w:sz w:val="18"/>
                <w:szCs w:val="18"/>
              </w:rPr>
              <w:t>Vertegenwoordiger gemeenten</w:t>
            </w:r>
          </w:p>
        </w:tc>
      </w:tr>
      <w:tr w:rsidR="008059BC" w:rsidRPr="008059BC" w14:paraId="718C24B3"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4B97D9DE" w14:textId="77777777" w:rsidR="008059BC" w:rsidRPr="008059BC" w:rsidRDefault="008059BC" w:rsidP="008059BC">
            <w:pPr>
              <w:spacing w:line="240" w:lineRule="auto"/>
              <w:rPr>
                <w:rFonts w:eastAsia="Calibri"/>
                <w:sz w:val="18"/>
                <w:szCs w:val="18"/>
              </w:rPr>
            </w:pPr>
            <w:r w:rsidRPr="008059BC">
              <w:rPr>
                <w:rFonts w:eastAsia="Calibri"/>
                <w:sz w:val="18"/>
                <w:szCs w:val="18"/>
              </w:rPr>
              <w:t>DGMR</w:t>
            </w:r>
          </w:p>
        </w:tc>
        <w:tc>
          <w:tcPr>
            <w:tcW w:w="2694" w:type="dxa"/>
            <w:tcBorders>
              <w:top w:val="single" w:sz="4" w:space="0" w:color="auto"/>
              <w:left w:val="single" w:sz="4" w:space="0" w:color="auto"/>
              <w:bottom w:val="single" w:sz="4" w:space="0" w:color="auto"/>
              <w:right w:val="single" w:sz="4" w:space="0" w:color="auto"/>
            </w:tcBorders>
            <w:hideMark/>
          </w:tcPr>
          <w:p w14:paraId="1B8E06E5" w14:textId="77777777" w:rsidR="008059BC" w:rsidRPr="008059BC" w:rsidRDefault="008059BC" w:rsidP="008059BC">
            <w:pPr>
              <w:spacing w:line="240" w:lineRule="auto"/>
              <w:rPr>
                <w:rFonts w:eastAsia="Calibri"/>
                <w:sz w:val="18"/>
                <w:szCs w:val="18"/>
              </w:rPr>
            </w:pPr>
            <w:r w:rsidRPr="008059BC">
              <w:rPr>
                <w:rFonts w:eastAsia="Calibri"/>
                <w:sz w:val="18"/>
                <w:szCs w:val="18"/>
              </w:rPr>
              <w:t>Theo Verheij</w:t>
            </w:r>
          </w:p>
        </w:tc>
        <w:tc>
          <w:tcPr>
            <w:tcW w:w="3969" w:type="dxa"/>
            <w:tcBorders>
              <w:top w:val="single" w:sz="4" w:space="0" w:color="auto"/>
              <w:left w:val="single" w:sz="4" w:space="0" w:color="auto"/>
              <w:bottom w:val="single" w:sz="4" w:space="0" w:color="auto"/>
              <w:right w:val="single" w:sz="4" w:space="0" w:color="auto"/>
            </w:tcBorders>
            <w:hideMark/>
          </w:tcPr>
          <w:p w14:paraId="32AB5296" w14:textId="77777777" w:rsidR="008059BC" w:rsidRPr="008059BC" w:rsidRDefault="008059BC" w:rsidP="008059BC">
            <w:pPr>
              <w:spacing w:line="240" w:lineRule="auto"/>
              <w:rPr>
                <w:rFonts w:eastAsia="Calibri"/>
                <w:sz w:val="18"/>
                <w:szCs w:val="18"/>
              </w:rPr>
            </w:pPr>
            <w:r w:rsidRPr="008059BC">
              <w:rPr>
                <w:rFonts w:eastAsia="Calibri"/>
                <w:sz w:val="18"/>
                <w:szCs w:val="18"/>
              </w:rPr>
              <w:t>Vertegenwoordiger Omgevingsdiensten</w:t>
            </w:r>
          </w:p>
        </w:tc>
      </w:tr>
      <w:tr w:rsidR="008059BC" w:rsidRPr="008059BC" w14:paraId="42BB3159"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2868C98F" w14:textId="77777777" w:rsidR="008059BC" w:rsidRPr="008059BC" w:rsidRDefault="008059BC" w:rsidP="008059BC">
            <w:pPr>
              <w:spacing w:line="240" w:lineRule="auto"/>
              <w:rPr>
                <w:rFonts w:eastAsia="Calibri"/>
                <w:sz w:val="18"/>
                <w:szCs w:val="18"/>
              </w:rPr>
            </w:pPr>
            <w:r w:rsidRPr="008059BC">
              <w:rPr>
                <w:rFonts w:eastAsia="Calibri"/>
                <w:sz w:val="18"/>
                <w:szCs w:val="18"/>
              </w:rPr>
              <w:t>RWS</w:t>
            </w:r>
          </w:p>
        </w:tc>
        <w:tc>
          <w:tcPr>
            <w:tcW w:w="2694" w:type="dxa"/>
            <w:tcBorders>
              <w:top w:val="single" w:sz="4" w:space="0" w:color="auto"/>
              <w:left w:val="single" w:sz="4" w:space="0" w:color="auto"/>
              <w:bottom w:val="single" w:sz="4" w:space="0" w:color="auto"/>
              <w:right w:val="single" w:sz="4" w:space="0" w:color="auto"/>
            </w:tcBorders>
            <w:hideMark/>
          </w:tcPr>
          <w:p w14:paraId="57094764" w14:textId="77777777" w:rsidR="008059BC" w:rsidRPr="008059BC" w:rsidRDefault="008059BC" w:rsidP="008059BC">
            <w:pPr>
              <w:spacing w:line="240" w:lineRule="auto"/>
              <w:rPr>
                <w:rFonts w:eastAsia="Calibri"/>
                <w:sz w:val="18"/>
                <w:szCs w:val="18"/>
              </w:rPr>
            </w:pPr>
            <w:r w:rsidRPr="008059BC">
              <w:rPr>
                <w:rFonts w:eastAsia="Calibri"/>
                <w:sz w:val="18"/>
                <w:szCs w:val="18"/>
              </w:rPr>
              <w:t>Thijs Ruiter</w:t>
            </w:r>
          </w:p>
        </w:tc>
        <w:tc>
          <w:tcPr>
            <w:tcW w:w="3969" w:type="dxa"/>
            <w:tcBorders>
              <w:top w:val="single" w:sz="4" w:space="0" w:color="auto"/>
              <w:left w:val="single" w:sz="4" w:space="0" w:color="auto"/>
              <w:bottom w:val="single" w:sz="4" w:space="0" w:color="auto"/>
              <w:right w:val="single" w:sz="4" w:space="0" w:color="auto"/>
            </w:tcBorders>
            <w:hideMark/>
          </w:tcPr>
          <w:p w14:paraId="1A04BC5E" w14:textId="77777777" w:rsidR="008059BC" w:rsidRPr="008059BC" w:rsidRDefault="008059BC" w:rsidP="008059BC">
            <w:pPr>
              <w:spacing w:line="240" w:lineRule="auto"/>
              <w:rPr>
                <w:rFonts w:eastAsia="Calibri"/>
                <w:sz w:val="18"/>
                <w:szCs w:val="18"/>
              </w:rPr>
            </w:pPr>
            <w:r w:rsidRPr="008059BC">
              <w:rPr>
                <w:rFonts w:eastAsia="Calibri"/>
                <w:sz w:val="18"/>
                <w:szCs w:val="18"/>
              </w:rPr>
              <w:t>Infra</w:t>
            </w:r>
          </w:p>
        </w:tc>
      </w:tr>
      <w:tr w:rsidR="008059BC" w:rsidRPr="008059BC" w14:paraId="793B9CFF"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2260FCF3" w14:textId="77777777" w:rsidR="008059BC" w:rsidRPr="008059BC" w:rsidRDefault="008059BC" w:rsidP="008059BC">
            <w:pPr>
              <w:spacing w:line="240" w:lineRule="auto"/>
              <w:rPr>
                <w:rFonts w:eastAsia="Calibri"/>
                <w:sz w:val="18"/>
                <w:szCs w:val="18"/>
              </w:rPr>
            </w:pPr>
            <w:r w:rsidRPr="008059BC">
              <w:rPr>
                <w:rFonts w:eastAsia="Calibri"/>
                <w:sz w:val="18"/>
                <w:szCs w:val="18"/>
              </w:rPr>
              <w:t xml:space="preserve">Diractivity </w:t>
            </w:r>
          </w:p>
        </w:tc>
        <w:tc>
          <w:tcPr>
            <w:tcW w:w="2694" w:type="dxa"/>
            <w:tcBorders>
              <w:top w:val="single" w:sz="4" w:space="0" w:color="auto"/>
              <w:left w:val="single" w:sz="4" w:space="0" w:color="auto"/>
              <w:bottom w:val="single" w:sz="4" w:space="0" w:color="auto"/>
              <w:right w:val="single" w:sz="4" w:space="0" w:color="auto"/>
            </w:tcBorders>
            <w:hideMark/>
          </w:tcPr>
          <w:p w14:paraId="7DD4B30A" w14:textId="77777777" w:rsidR="008059BC" w:rsidRPr="008059BC" w:rsidRDefault="008059BC" w:rsidP="008059BC">
            <w:pPr>
              <w:spacing w:line="240" w:lineRule="auto"/>
              <w:rPr>
                <w:rFonts w:eastAsia="Calibri"/>
                <w:sz w:val="18"/>
                <w:szCs w:val="18"/>
              </w:rPr>
            </w:pPr>
            <w:r w:rsidRPr="008059BC">
              <w:rPr>
                <w:rFonts w:eastAsia="Calibri"/>
                <w:sz w:val="18"/>
                <w:szCs w:val="18"/>
              </w:rPr>
              <w:t>Leon Bemmelmans</w:t>
            </w:r>
          </w:p>
        </w:tc>
        <w:tc>
          <w:tcPr>
            <w:tcW w:w="3969" w:type="dxa"/>
            <w:tcBorders>
              <w:top w:val="single" w:sz="4" w:space="0" w:color="auto"/>
              <w:left w:val="single" w:sz="4" w:space="0" w:color="auto"/>
              <w:bottom w:val="single" w:sz="4" w:space="0" w:color="auto"/>
              <w:right w:val="single" w:sz="4" w:space="0" w:color="auto"/>
            </w:tcBorders>
            <w:hideMark/>
          </w:tcPr>
          <w:p w14:paraId="63E592BF" w14:textId="77777777" w:rsidR="008059BC" w:rsidRPr="008059BC" w:rsidRDefault="008059BC" w:rsidP="008059BC">
            <w:pPr>
              <w:spacing w:line="240" w:lineRule="auto"/>
              <w:rPr>
                <w:rFonts w:eastAsia="Calibri"/>
                <w:sz w:val="18"/>
                <w:szCs w:val="18"/>
              </w:rPr>
            </w:pPr>
            <w:r w:rsidRPr="008059BC">
              <w:rPr>
                <w:rFonts w:eastAsia="Calibri"/>
                <w:sz w:val="18"/>
                <w:szCs w:val="18"/>
              </w:rPr>
              <w:t>Deskundige rekenhart</w:t>
            </w:r>
          </w:p>
        </w:tc>
      </w:tr>
      <w:tr w:rsidR="0069124D" w:rsidRPr="008059BC" w14:paraId="0205D18A" w14:textId="77777777" w:rsidTr="008059BC">
        <w:tc>
          <w:tcPr>
            <w:tcW w:w="2830" w:type="dxa"/>
            <w:tcBorders>
              <w:top w:val="single" w:sz="4" w:space="0" w:color="auto"/>
              <w:left w:val="single" w:sz="4" w:space="0" w:color="auto"/>
              <w:bottom w:val="single" w:sz="4" w:space="0" w:color="auto"/>
              <w:right w:val="single" w:sz="4" w:space="0" w:color="auto"/>
            </w:tcBorders>
          </w:tcPr>
          <w:p w14:paraId="7064EBA3" w14:textId="77777777" w:rsidR="0069124D" w:rsidRPr="008059BC" w:rsidRDefault="0069124D" w:rsidP="008059BC">
            <w:pPr>
              <w:spacing w:line="240" w:lineRule="auto"/>
              <w:rPr>
                <w:rFonts w:eastAsia="Calibri"/>
                <w:sz w:val="18"/>
                <w:szCs w:val="18"/>
              </w:rPr>
            </w:pPr>
          </w:p>
        </w:tc>
        <w:tc>
          <w:tcPr>
            <w:tcW w:w="2694" w:type="dxa"/>
            <w:tcBorders>
              <w:top w:val="single" w:sz="4" w:space="0" w:color="auto"/>
              <w:left w:val="single" w:sz="4" w:space="0" w:color="auto"/>
              <w:bottom w:val="single" w:sz="4" w:space="0" w:color="auto"/>
              <w:right w:val="single" w:sz="4" w:space="0" w:color="auto"/>
            </w:tcBorders>
          </w:tcPr>
          <w:p w14:paraId="6AB0B111" w14:textId="77777777" w:rsidR="0069124D" w:rsidRPr="008059BC" w:rsidRDefault="0069124D" w:rsidP="008059BC">
            <w:pPr>
              <w:spacing w:line="240" w:lineRule="auto"/>
              <w:rPr>
                <w:rFonts w:eastAsia="Calibri"/>
                <w:sz w:val="18"/>
                <w:szCs w:val="18"/>
              </w:rPr>
            </w:pPr>
          </w:p>
        </w:tc>
        <w:tc>
          <w:tcPr>
            <w:tcW w:w="3969" w:type="dxa"/>
            <w:tcBorders>
              <w:top w:val="single" w:sz="4" w:space="0" w:color="auto"/>
              <w:left w:val="single" w:sz="4" w:space="0" w:color="auto"/>
              <w:bottom w:val="single" w:sz="4" w:space="0" w:color="auto"/>
              <w:right w:val="single" w:sz="4" w:space="0" w:color="auto"/>
            </w:tcBorders>
          </w:tcPr>
          <w:p w14:paraId="1785C5E6" w14:textId="77777777" w:rsidR="0069124D" w:rsidRPr="008059BC" w:rsidRDefault="0069124D" w:rsidP="008059BC">
            <w:pPr>
              <w:spacing w:line="240" w:lineRule="auto"/>
              <w:rPr>
                <w:rFonts w:eastAsia="Calibri"/>
                <w:sz w:val="18"/>
                <w:szCs w:val="18"/>
              </w:rPr>
            </w:pPr>
          </w:p>
        </w:tc>
      </w:tr>
      <w:tr w:rsidR="007C684D" w:rsidRPr="008059BC" w14:paraId="75AC7E07" w14:textId="77777777" w:rsidTr="008059BC">
        <w:tc>
          <w:tcPr>
            <w:tcW w:w="2830" w:type="dxa"/>
            <w:tcBorders>
              <w:top w:val="single" w:sz="4" w:space="0" w:color="auto"/>
              <w:left w:val="single" w:sz="4" w:space="0" w:color="auto"/>
              <w:bottom w:val="single" w:sz="4" w:space="0" w:color="auto"/>
              <w:right w:val="single" w:sz="4" w:space="0" w:color="auto"/>
            </w:tcBorders>
          </w:tcPr>
          <w:p w14:paraId="2846B56C" w14:textId="77777777" w:rsidR="007C684D" w:rsidRPr="008059BC" w:rsidRDefault="007C684D" w:rsidP="008059BC">
            <w:pPr>
              <w:spacing w:line="240" w:lineRule="auto"/>
              <w:rPr>
                <w:rFonts w:eastAsia="Calibri"/>
                <w:sz w:val="18"/>
                <w:szCs w:val="18"/>
              </w:rPr>
            </w:pPr>
          </w:p>
        </w:tc>
        <w:tc>
          <w:tcPr>
            <w:tcW w:w="2694" w:type="dxa"/>
            <w:tcBorders>
              <w:top w:val="single" w:sz="4" w:space="0" w:color="auto"/>
              <w:left w:val="single" w:sz="4" w:space="0" w:color="auto"/>
              <w:bottom w:val="single" w:sz="4" w:space="0" w:color="auto"/>
              <w:right w:val="single" w:sz="4" w:space="0" w:color="auto"/>
            </w:tcBorders>
          </w:tcPr>
          <w:p w14:paraId="3BAAB34C" w14:textId="77777777" w:rsidR="007C684D" w:rsidRPr="008059BC" w:rsidRDefault="007C684D" w:rsidP="008059BC">
            <w:pPr>
              <w:spacing w:line="240" w:lineRule="auto"/>
              <w:rPr>
                <w:rFonts w:eastAsia="Calibri"/>
                <w:sz w:val="18"/>
                <w:szCs w:val="18"/>
              </w:rPr>
            </w:pPr>
          </w:p>
        </w:tc>
        <w:tc>
          <w:tcPr>
            <w:tcW w:w="3969" w:type="dxa"/>
            <w:tcBorders>
              <w:top w:val="single" w:sz="4" w:space="0" w:color="auto"/>
              <w:left w:val="single" w:sz="4" w:space="0" w:color="auto"/>
              <w:bottom w:val="single" w:sz="4" w:space="0" w:color="auto"/>
              <w:right w:val="single" w:sz="4" w:space="0" w:color="auto"/>
            </w:tcBorders>
          </w:tcPr>
          <w:p w14:paraId="1EAD33E4" w14:textId="77777777" w:rsidR="007C684D" w:rsidRPr="008059BC" w:rsidRDefault="007C684D" w:rsidP="008059BC">
            <w:pPr>
              <w:spacing w:line="240" w:lineRule="auto"/>
              <w:rPr>
                <w:rFonts w:eastAsia="Calibri"/>
                <w:sz w:val="18"/>
                <w:szCs w:val="18"/>
              </w:rPr>
            </w:pPr>
          </w:p>
        </w:tc>
      </w:tr>
    </w:tbl>
    <w:p w14:paraId="751392C0" w14:textId="77777777" w:rsidR="002B7475" w:rsidRDefault="002B7475" w:rsidP="00B21D90">
      <w:pPr>
        <w:spacing w:line="240" w:lineRule="atLeast"/>
      </w:pPr>
    </w:p>
    <w:p w14:paraId="5BB710EC" w14:textId="0AF1C65D" w:rsidR="002B7475" w:rsidRDefault="002B7475" w:rsidP="00B21D90">
      <w:pPr>
        <w:spacing w:line="240" w:lineRule="atLeast"/>
      </w:pPr>
    </w:p>
    <w:p w14:paraId="664CDB8B" w14:textId="77777777" w:rsidR="00B511E4" w:rsidRDefault="00B511E4" w:rsidP="00B21D90">
      <w:pPr>
        <w:spacing w:line="240" w:lineRule="atLeast"/>
      </w:pPr>
    </w:p>
    <w:p w14:paraId="6DB34101" w14:textId="77777777" w:rsidR="009565CF" w:rsidRPr="007C7339" w:rsidRDefault="009565CF" w:rsidP="009565CF">
      <w:pPr>
        <w:pStyle w:val="Hoofdstukx"/>
      </w:pPr>
      <w:bookmarkStart w:id="19" w:name="_Ref479668347"/>
    </w:p>
    <w:p w14:paraId="10D1C353" w14:textId="77777777" w:rsidR="009565CF" w:rsidRDefault="009565CF" w:rsidP="009565CF">
      <w:pPr>
        <w:pStyle w:val="Kop1"/>
        <w:spacing w:line="240" w:lineRule="atLeast"/>
      </w:pPr>
      <w:bookmarkStart w:id="20" w:name="_Toc80802021"/>
      <w:bookmarkEnd w:id="19"/>
      <w:r>
        <w:t>Wijzigingsproces</w:t>
      </w:r>
      <w:bookmarkEnd w:id="20"/>
    </w:p>
    <w:p w14:paraId="5A3F0BDC" w14:textId="0132A72D" w:rsidR="009565CF" w:rsidRPr="007C7339" w:rsidRDefault="00B21D90" w:rsidP="009565CF">
      <w:pPr>
        <w:pStyle w:val="Inleidingnatitel"/>
        <w:spacing w:line="240" w:lineRule="atLeast"/>
      </w:pPr>
      <w:r>
        <w:t xml:space="preserve">De aanleiding voor een </w:t>
      </w:r>
      <w:r w:rsidR="00174060">
        <w:t xml:space="preserve">wijzigingsproces </w:t>
      </w:r>
      <w:r>
        <w:t>is</w:t>
      </w:r>
      <w:r w:rsidR="00174060">
        <w:t xml:space="preserve"> gebaseerd op meldingen</w:t>
      </w:r>
      <w:r>
        <w:t>:</w:t>
      </w:r>
      <w:r w:rsidR="00174060">
        <w:t xml:space="preserve"> de wensen en gevonden fouten in </w:t>
      </w:r>
      <w:r w:rsidR="00F0080F">
        <w:t xml:space="preserve">het </w:t>
      </w:r>
      <w:r w:rsidR="000067A0">
        <w:t>Informatiemodel</w:t>
      </w:r>
      <w:r w:rsidR="00174060">
        <w:t xml:space="preserve">, die aanleiding zijn om de standaard te vernieuwen. </w:t>
      </w:r>
      <w:r>
        <w:t xml:space="preserve">Samen vormen zij het wijzigingsvoorstel. </w:t>
      </w:r>
      <w:r w:rsidR="00924BE7">
        <w:t>Geonovum neemt als beheerder het initiatief om een wijzigingsproces te starten</w:t>
      </w:r>
      <w:r w:rsidR="00044E8B">
        <w:t>, de stappen in het proces zijn conform het wijzigingsprotocol</w:t>
      </w:r>
      <w:r w:rsidR="00924BE7">
        <w:t>.</w:t>
      </w:r>
    </w:p>
    <w:p w14:paraId="3FB6E66A" w14:textId="77777777" w:rsidR="009565CF" w:rsidRDefault="00B21D90" w:rsidP="0038102C">
      <w:pPr>
        <w:pStyle w:val="Kop2"/>
        <w:ind w:left="0"/>
      </w:pPr>
      <w:bookmarkStart w:id="21" w:name="_Toc80802022"/>
      <w:r>
        <w:t>Wijzigingenbeheer</w:t>
      </w:r>
      <w:bookmarkEnd w:id="21"/>
    </w:p>
    <w:p w14:paraId="2F9A97A7" w14:textId="5B2F0646" w:rsidR="002B7475" w:rsidRDefault="007D4FFF" w:rsidP="007D4FFF">
      <w:r>
        <w:t xml:space="preserve">Belanghebbenden kunnen meldingen (wijzigingsverzoeken), variërend van wensen tot aanpassing van en fouten in </w:t>
      </w:r>
      <w:r w:rsidR="00F0080F">
        <w:t xml:space="preserve">het </w:t>
      </w:r>
      <w:r w:rsidR="000067A0">
        <w:t>Informatiemodel</w:t>
      </w:r>
      <w:r>
        <w:t xml:space="preserve">, indienen </w:t>
      </w:r>
      <w:r w:rsidR="001A2D67">
        <w:t xml:space="preserve">via de </w:t>
      </w:r>
      <w:hyperlink r:id="rId17" w:history="1">
        <w:r w:rsidR="001A2D67" w:rsidRPr="001A2D67">
          <w:rPr>
            <w:rStyle w:val="Hyperlink"/>
          </w:rPr>
          <w:t xml:space="preserve">helpdesk </w:t>
        </w:r>
        <w:r w:rsidRPr="001A2D67">
          <w:rPr>
            <w:rStyle w:val="Hyperlink"/>
          </w:rPr>
          <w:t>bij Geonovum</w:t>
        </w:r>
      </w:hyperlink>
      <w:r>
        <w:t>. Wij geven i</w:t>
      </w:r>
      <w:r w:rsidRPr="009022CE">
        <w:t xml:space="preserve">nzicht in </w:t>
      </w:r>
      <w:r>
        <w:t xml:space="preserve">de ontvangen </w:t>
      </w:r>
      <w:r w:rsidR="001512C8">
        <w:t xml:space="preserve">en beoordeelde </w:t>
      </w:r>
      <w:r>
        <w:t>meldingen en</w:t>
      </w:r>
      <w:r w:rsidR="00CC7D7A">
        <w:t xml:space="preserve"> </w:t>
      </w:r>
      <w:r>
        <w:t xml:space="preserve">bundelen de </w:t>
      </w:r>
      <w:r w:rsidR="00CC7D7A">
        <w:t xml:space="preserve">gehonoreerde </w:t>
      </w:r>
      <w:r>
        <w:t>verzoeken tot een wijzigingsvoorstel</w:t>
      </w:r>
      <w:r w:rsidR="00BB7CA9">
        <w:t>,</w:t>
      </w:r>
      <w:r>
        <w:t xml:space="preserve"> in het geval we een wijzigingsproces starten voor een nieuwe versie van de standaard. H</w:t>
      </w:r>
      <w:r w:rsidRPr="009022CE">
        <w:t>et wijziging</w:t>
      </w:r>
      <w:r>
        <w:t>s</w:t>
      </w:r>
      <w:r w:rsidRPr="009022CE">
        <w:t>protocol</w:t>
      </w:r>
      <w:r>
        <w:t xml:space="preserve"> beschrijft het wijzigingsproces en daarmee ook de </w:t>
      </w:r>
      <w:r w:rsidRPr="009022CE">
        <w:t xml:space="preserve">procedure </w:t>
      </w:r>
      <w:r>
        <w:t>die het wijzigingsvoorstel</w:t>
      </w:r>
      <w:r w:rsidRPr="009022CE">
        <w:t xml:space="preserve"> </w:t>
      </w:r>
      <w:r>
        <w:t>doorloopt</w:t>
      </w:r>
      <w:r w:rsidRPr="009022CE">
        <w:t xml:space="preserve">. </w:t>
      </w:r>
      <w:r>
        <w:t xml:space="preserve">Via onze </w:t>
      </w:r>
      <w:r w:rsidRPr="009022CE">
        <w:t xml:space="preserve">website </w:t>
      </w:r>
      <w:r>
        <w:t xml:space="preserve">geven wij per </w:t>
      </w:r>
      <w:r w:rsidR="00854FD1">
        <w:t>standaard</w:t>
      </w:r>
      <w:r w:rsidR="006D3CD1">
        <w:t xml:space="preserve"> </w:t>
      </w:r>
      <w:r>
        <w:t xml:space="preserve">een overzicht van de </w:t>
      </w:r>
      <w:r w:rsidRPr="009022CE">
        <w:t>in</w:t>
      </w:r>
      <w:r>
        <w:t xml:space="preserve">gediende </w:t>
      </w:r>
      <w:r w:rsidRPr="009022CE">
        <w:t xml:space="preserve">meldingen, </w:t>
      </w:r>
      <w:r>
        <w:t xml:space="preserve">met daarbij per melding de status. </w:t>
      </w:r>
      <w:r w:rsidR="008E3278">
        <w:t>Zie</w:t>
      </w:r>
      <w:r w:rsidR="008E3278" w:rsidRPr="008E3278">
        <w:t xml:space="preserve"> bijlage </w:t>
      </w:r>
      <w:r w:rsidR="008E3278">
        <w:t>1 voor</w:t>
      </w:r>
      <w:r w:rsidR="008E3278" w:rsidRPr="008E3278">
        <w:t xml:space="preserve"> een overzicht van de statussen van wijzigingsverzoeken</w:t>
      </w:r>
      <w:r>
        <w:t>.</w:t>
      </w:r>
      <w:r w:rsidRPr="009022CE">
        <w:t xml:space="preserve"> </w:t>
      </w:r>
      <w:r w:rsidRPr="009022CE">
        <w:rPr>
          <w:rFonts w:eastAsia="Calibri"/>
          <w:lang w:eastAsia="en-US"/>
        </w:rPr>
        <w:t xml:space="preserve">De </w:t>
      </w:r>
      <w:r>
        <w:t>meldingen</w:t>
      </w:r>
      <w:r w:rsidRPr="009022CE">
        <w:t xml:space="preserve"> </w:t>
      </w:r>
      <w:r w:rsidR="00BB7CA9">
        <w:t>stellen we</w:t>
      </w:r>
      <w:r w:rsidRPr="009022CE">
        <w:t xml:space="preserve"> via de </w:t>
      </w:r>
      <w:r w:rsidR="009449F3">
        <w:t xml:space="preserve">Geonovum </w:t>
      </w:r>
      <w:r w:rsidRPr="009022CE">
        <w:t>website voor eenieder beschikbaar.</w:t>
      </w:r>
    </w:p>
    <w:p w14:paraId="6C2188F4" w14:textId="58B8A21B" w:rsidR="001A2D67" w:rsidRDefault="001A2D67" w:rsidP="001E1FCA"/>
    <w:p w14:paraId="734C46F4" w14:textId="269DE7FD" w:rsidR="006D3CD1" w:rsidRDefault="001E1FCA" w:rsidP="001E1FCA">
      <w:r w:rsidRPr="00BB7CA9">
        <w:t>Voor inzicht in de ontwikkeling</w:t>
      </w:r>
      <w:r w:rsidR="00044E8B">
        <w:t>, wijzigingsverzoeken en bijeenkomsten rondom</w:t>
      </w:r>
      <w:r w:rsidRPr="00BB7CA9">
        <w:t xml:space="preserve"> van </w:t>
      </w:r>
      <w:r w:rsidR="00003BFD">
        <w:t xml:space="preserve">het </w:t>
      </w:r>
      <w:r w:rsidR="000067A0">
        <w:t>Informatiemodel</w:t>
      </w:r>
      <w:r w:rsidR="00003BFD">
        <w:t xml:space="preserve"> </w:t>
      </w:r>
      <w:r w:rsidR="00B47B30">
        <w:t>Geluid</w:t>
      </w:r>
      <w:r w:rsidRPr="00BB7CA9">
        <w:t xml:space="preserve"> </w:t>
      </w:r>
      <w:r w:rsidR="00044E8B">
        <w:t xml:space="preserve">zetten we </w:t>
      </w:r>
      <w:r w:rsidR="006D3CD1">
        <w:t xml:space="preserve">Geonovum </w:t>
      </w:r>
      <w:r w:rsidR="00044E8B">
        <w:t>website in</w:t>
      </w:r>
      <w:r w:rsidR="006D3CD1">
        <w:t>.</w:t>
      </w:r>
    </w:p>
    <w:p w14:paraId="3191C62A" w14:textId="6EF86387" w:rsidR="001E1FCA" w:rsidRPr="00BB7CA9" w:rsidRDefault="001E1FCA" w:rsidP="001E1FCA">
      <w:r w:rsidRPr="00BB7CA9">
        <w:t>Ontwikkelingen in de standaarden kunnen om verschillende redenen gewenst zijn, waaronder:</w:t>
      </w:r>
    </w:p>
    <w:p w14:paraId="406C0E4D" w14:textId="77777777" w:rsidR="001E1FCA" w:rsidRPr="00BB7CA9" w:rsidRDefault="001E1FCA" w:rsidP="001E1FCA">
      <w:pPr>
        <w:pStyle w:val="Lijstalinea"/>
        <w:numPr>
          <w:ilvl w:val="0"/>
          <w:numId w:val="25"/>
        </w:numPr>
        <w:spacing w:line="240" w:lineRule="atLeast"/>
      </w:pPr>
      <w:r w:rsidRPr="00BB7CA9">
        <w:t>geconstateerde fout in de standaard;</w:t>
      </w:r>
    </w:p>
    <w:p w14:paraId="0C6D8009" w14:textId="77777777" w:rsidR="001E1FCA" w:rsidRPr="00BB7CA9" w:rsidRDefault="001E1FCA" w:rsidP="001E1FCA">
      <w:pPr>
        <w:pStyle w:val="Lijstalinea"/>
        <w:numPr>
          <w:ilvl w:val="0"/>
          <w:numId w:val="25"/>
        </w:numPr>
        <w:spacing w:line="240" w:lineRule="atLeast"/>
      </w:pPr>
      <w:r w:rsidRPr="00BB7CA9">
        <w:t>wens tot wijziging, uitbreiding of vereenvoudiging uit de praktijk;</w:t>
      </w:r>
    </w:p>
    <w:p w14:paraId="5FD58780" w14:textId="77777777" w:rsidR="001E1FCA" w:rsidRPr="00BB7CA9" w:rsidRDefault="001E1FCA" w:rsidP="001E1FCA">
      <w:pPr>
        <w:pStyle w:val="Lijstalinea"/>
        <w:numPr>
          <w:ilvl w:val="0"/>
          <w:numId w:val="25"/>
        </w:numPr>
        <w:spacing w:line="240" w:lineRule="atLeast"/>
      </w:pPr>
      <w:r w:rsidRPr="00BB7CA9">
        <w:t>aanpassing van de standaard door internationale ontwikkelingen.</w:t>
      </w:r>
    </w:p>
    <w:p w14:paraId="0933C8C3" w14:textId="77777777" w:rsidR="008E3278" w:rsidRDefault="008E3278" w:rsidP="001E1FCA"/>
    <w:p w14:paraId="53A91D7E" w14:textId="438AB380" w:rsidR="00141E6B" w:rsidRDefault="001E1FCA" w:rsidP="00B21D90">
      <w:r w:rsidRPr="00BB7CA9">
        <w:t xml:space="preserve">Met behulp van het wijzigingsprotocol </w:t>
      </w:r>
      <w:r w:rsidR="00862BC9">
        <w:t xml:space="preserve">wordt </w:t>
      </w:r>
      <w:r w:rsidRPr="00BB7CA9">
        <w:t xml:space="preserve">de geplande wijziging van </w:t>
      </w:r>
      <w:r w:rsidR="00805CD0">
        <w:t xml:space="preserve">het </w:t>
      </w:r>
      <w:r w:rsidR="000067A0">
        <w:t>Informatiemodel</w:t>
      </w:r>
      <w:r w:rsidR="006D3CD1">
        <w:t xml:space="preserve"> </w:t>
      </w:r>
      <w:r w:rsidRPr="00BB7CA9">
        <w:t xml:space="preserve">uitgevoerd. In de aanloop naar een wijziging van de standaarden bundelt Geonovum de meldingen, verzoeken tot wijziging, in een wijzigingsvoorstel. </w:t>
      </w:r>
      <w:r w:rsidR="002728F2" w:rsidRPr="00BB7CA9">
        <w:t xml:space="preserve">Het wijzigingsvoorstel vormt de </w:t>
      </w:r>
      <w:r w:rsidR="008E3278">
        <w:t>basis</w:t>
      </w:r>
      <w:r w:rsidR="008E3278" w:rsidRPr="00BB7CA9">
        <w:t xml:space="preserve"> </w:t>
      </w:r>
      <w:r w:rsidR="002728F2" w:rsidRPr="00BB7CA9">
        <w:t xml:space="preserve">voor </w:t>
      </w:r>
      <w:r w:rsidR="006D3CD1">
        <w:t>de</w:t>
      </w:r>
      <w:r w:rsidR="002728F2" w:rsidRPr="00BB7CA9">
        <w:t xml:space="preserve"> werkgroep om een nieuwe versie van een </w:t>
      </w:r>
      <w:r w:rsidR="00854FD1">
        <w:t>standaard</w:t>
      </w:r>
      <w:r w:rsidR="006D3CD1">
        <w:t xml:space="preserve"> </w:t>
      </w:r>
      <w:r w:rsidR="002728F2" w:rsidRPr="00BB7CA9">
        <w:t>op te stellen</w:t>
      </w:r>
      <w:r w:rsidR="008E3278" w:rsidRPr="008E3278">
        <w:t xml:space="preserve"> </w:t>
      </w:r>
      <w:r w:rsidR="008E3278" w:rsidRPr="006D3CD1">
        <w:t xml:space="preserve">Met behulp van onder andere een publieke consultatie leggen wij de </w:t>
      </w:r>
      <w:r w:rsidR="00A37C10" w:rsidRPr="006D3CD1">
        <w:t xml:space="preserve">nieuwe versie van een </w:t>
      </w:r>
      <w:r w:rsidR="00854FD1" w:rsidRPr="006D3CD1">
        <w:t>standaard</w:t>
      </w:r>
      <w:r w:rsidR="006D3CD1" w:rsidRPr="006D3CD1">
        <w:t xml:space="preserve"> </w:t>
      </w:r>
      <w:r w:rsidR="008E3278" w:rsidRPr="006D3CD1">
        <w:t>voor aan de praktijk en vragen hun feedback.</w:t>
      </w:r>
    </w:p>
    <w:p w14:paraId="19DD4524" w14:textId="77777777" w:rsidR="00141E6B" w:rsidRPr="00F61890" w:rsidRDefault="00141E6B" w:rsidP="00164C02">
      <w:pPr>
        <w:pStyle w:val="Kop2"/>
        <w:spacing w:line="240" w:lineRule="atLeast"/>
        <w:ind w:left="0"/>
      </w:pPr>
      <w:bookmarkStart w:id="22" w:name="_Toc478981552"/>
      <w:bookmarkStart w:id="23" w:name="_Toc80802023"/>
      <w:r>
        <w:t>Inzicht in het wijzigingsproces</w:t>
      </w:r>
      <w:bookmarkEnd w:id="22"/>
      <w:bookmarkEnd w:id="23"/>
    </w:p>
    <w:p w14:paraId="3C11E551" w14:textId="77777777" w:rsidR="002B7475" w:rsidRDefault="00141E6B" w:rsidP="00DA3A2E">
      <w:pPr>
        <w:rPr>
          <w:b/>
        </w:rPr>
      </w:pPr>
      <w:r>
        <w:t>D</w:t>
      </w:r>
      <w:r w:rsidRPr="009022CE">
        <w:t xml:space="preserve">e </w:t>
      </w:r>
      <w:r>
        <w:t xml:space="preserve">meldingen en wijzigingsverzoeken alsook (inter)nationale ontwikkelingen geven aanleiding tot de verdere ontwikkeling </w:t>
      </w:r>
      <w:r w:rsidRPr="009022CE">
        <w:t xml:space="preserve">voor een standaard. </w:t>
      </w:r>
      <w:r>
        <w:t xml:space="preserve">Zij worden gebundeld in een wijzigingsvoorstel. </w:t>
      </w:r>
      <w:r w:rsidRPr="009022CE">
        <w:t>He</w:t>
      </w:r>
      <w:r>
        <w:t xml:space="preserve">t wijzigingsprotocol geeft </w:t>
      </w:r>
      <w:r w:rsidRPr="009022CE">
        <w:t>richting</w:t>
      </w:r>
      <w:r>
        <w:t xml:space="preserve"> aan het wijzigingsproces dat dit wijzigingsvoorstel doorloopt</w:t>
      </w:r>
      <w:r w:rsidRPr="009022CE">
        <w:t>.</w:t>
      </w:r>
    </w:p>
    <w:p w14:paraId="148EC542" w14:textId="3B5B742A" w:rsidR="002B7475" w:rsidRDefault="002B7475" w:rsidP="00DA3A2E">
      <w:pPr>
        <w:rPr>
          <w:b/>
        </w:rPr>
      </w:pPr>
    </w:p>
    <w:p w14:paraId="2D8F401C" w14:textId="77777777" w:rsidR="00C4331B" w:rsidRDefault="00C4331B">
      <w:pPr>
        <w:spacing w:line="240" w:lineRule="auto"/>
        <w:jc w:val="left"/>
      </w:pPr>
      <w:bookmarkStart w:id="24" w:name="_Ref479668423"/>
    </w:p>
    <w:p w14:paraId="624C363A" w14:textId="77777777" w:rsidR="001A2D67" w:rsidRPr="007C7339" w:rsidRDefault="001A2D67" w:rsidP="001A2D67">
      <w:pPr>
        <w:pStyle w:val="Hoofdstukx"/>
      </w:pPr>
      <w:bookmarkStart w:id="25" w:name="_Ref80800946"/>
    </w:p>
    <w:p w14:paraId="20C93DE4" w14:textId="397355FF" w:rsidR="001A2D67" w:rsidRDefault="001A2D67" w:rsidP="001A2D67">
      <w:pPr>
        <w:pStyle w:val="Kop1"/>
        <w:spacing w:line="240" w:lineRule="atLeast"/>
      </w:pPr>
      <w:bookmarkStart w:id="26" w:name="_Toc80802024"/>
      <w:bookmarkEnd w:id="25"/>
      <w:r>
        <w:t>Tussentijdse werkafspraken</w:t>
      </w:r>
      <w:bookmarkEnd w:id="26"/>
    </w:p>
    <w:p w14:paraId="1A3EE4C8" w14:textId="5B4D65E0" w:rsidR="002B7475" w:rsidRPr="007C7339" w:rsidRDefault="001A2D67" w:rsidP="001A2D67">
      <w:pPr>
        <w:pStyle w:val="Inleidingnatitel"/>
        <w:spacing w:line="240" w:lineRule="atLeast"/>
      </w:pPr>
      <w:r w:rsidRPr="001A2D67">
        <w:t xml:space="preserve">Het toepassen van </w:t>
      </w:r>
      <w:r>
        <w:t xml:space="preserve">het </w:t>
      </w:r>
      <w:r w:rsidR="000067A0">
        <w:t>Informatiemodel</w:t>
      </w:r>
      <w:r>
        <w:t xml:space="preserve"> </w:t>
      </w:r>
      <w:r w:rsidR="00B47B30">
        <w:t>Geluid</w:t>
      </w:r>
      <w:r w:rsidRPr="00BB7CA9">
        <w:t xml:space="preserve"> </w:t>
      </w:r>
      <w:r w:rsidRPr="001A2D67">
        <w:t xml:space="preserve">roept soms vragen op. Bij onduidelijkheden, discrepanties of fouten in </w:t>
      </w:r>
      <w:r>
        <w:t>de standaard</w:t>
      </w:r>
      <w:r w:rsidRPr="001A2D67">
        <w:t xml:space="preserve"> kan de praktijk vragen hoe zij de </w:t>
      </w:r>
      <w:r>
        <w:t>s</w:t>
      </w:r>
      <w:r w:rsidRPr="001A2D67">
        <w:t xml:space="preserve">tandaard – in afwachting van een formele wijziging– moet toepassen. </w:t>
      </w:r>
      <w:r>
        <w:t xml:space="preserve">Met name bij X wijziging van de standaard, die een grote impact op toepassing in de praktijk heeft, </w:t>
      </w:r>
      <w:r w:rsidRPr="001A2D67">
        <w:t>zullen geconstateerde fouten of gewenste wijzigingen in de regel niet heel snel worden doorgevoerd. Een tussentijds gebruiksadvies noemen we een werkafspraak. In dit hoofdstuk lichten we de werkwijze van werkafspraken toe.</w:t>
      </w:r>
    </w:p>
    <w:p w14:paraId="743AA1BA" w14:textId="79DB9688" w:rsidR="00B30ACB" w:rsidRDefault="00B30ACB" w:rsidP="00B30ACB">
      <w:r>
        <w:t>Als er een fout of probleem wordt geconstateerd, zal er altijd geruime tijd overheen gaan voordat dit wordt hersteld in de formele standaard. Typische voorbeelden van dit soort fouten zijn in algemene zin:</w:t>
      </w:r>
    </w:p>
    <w:p w14:paraId="34FCFE80" w14:textId="3C19FB51" w:rsidR="00B30ACB" w:rsidRDefault="00B30ACB" w:rsidP="00B30ACB">
      <w:pPr>
        <w:pStyle w:val="Lijstalinea"/>
        <w:numPr>
          <w:ilvl w:val="0"/>
          <w:numId w:val="40"/>
        </w:numPr>
        <w:ind w:left="360"/>
      </w:pPr>
      <w:r>
        <w:t>de ene standaard hanteert voor een bepaalde aanduiding een andere spelling dan een andere standaard, waardoor je plan formeel nooit aan alle standaarden kan voldoen;</w:t>
      </w:r>
    </w:p>
    <w:p w14:paraId="1B1ED0E4" w14:textId="38117C05" w:rsidR="00B30ACB" w:rsidRDefault="00B30ACB" w:rsidP="00B30ACB">
      <w:pPr>
        <w:pStyle w:val="Lijstalinea"/>
        <w:numPr>
          <w:ilvl w:val="0"/>
          <w:numId w:val="40"/>
        </w:numPr>
        <w:ind w:left="360"/>
      </w:pPr>
      <w:r>
        <w:t>in de standaarden zijn bepaalde technische vrijheden mogelijk die op grond van een goede praktijk niet zouden moeten worden benut;</w:t>
      </w:r>
    </w:p>
    <w:p w14:paraId="2EA8ABE9" w14:textId="1DCCA815" w:rsidR="00B30ACB" w:rsidRDefault="00B30ACB" w:rsidP="00B30ACB">
      <w:pPr>
        <w:pStyle w:val="Lijstalinea"/>
        <w:numPr>
          <w:ilvl w:val="0"/>
          <w:numId w:val="40"/>
        </w:numPr>
        <w:ind w:left="360"/>
      </w:pPr>
      <w:r>
        <w:t>in de standaarden is iets wel mogelijk, maar niet verplicht, terwijl dit wel sterk gewenst is.</w:t>
      </w:r>
    </w:p>
    <w:p w14:paraId="17D7CAD6" w14:textId="77777777" w:rsidR="00B30ACB" w:rsidRDefault="00B30ACB" w:rsidP="00B30ACB"/>
    <w:p w14:paraId="4C8D2844" w14:textId="6E534E42" w:rsidR="00B30ACB" w:rsidRDefault="00B30ACB" w:rsidP="00B30ACB">
      <w:r>
        <w:t xml:space="preserve">In dit soort gevallen zal Geonovum na consultatie van softwareleveranciers, gebruikersgroep en ketenoverleg een werkafspraak publiceren over hoe er in afwachting van formele reparatie moet worden omgegaan met een geconstateerd probleem. Zo’n werkafspraak heeft de formele status van een advies van Geonovum aan de gebruikers van het IMEV. De werkafspraak </w:t>
      </w:r>
      <w:r w:rsidR="00325C5F">
        <w:t xml:space="preserve">vervangt niet de ingebruik zijnde versie van IMEV, maar geldt wel werkwijze </w:t>
      </w:r>
      <w:r>
        <w:t>in afwachting van reparatie als een onderdeel van het reguliere beheer.</w:t>
      </w:r>
    </w:p>
    <w:p w14:paraId="5E4E9F34" w14:textId="77777777" w:rsidR="00B30ACB" w:rsidRDefault="00B30ACB" w:rsidP="00B30ACB"/>
    <w:p w14:paraId="093E7A51" w14:textId="77777777" w:rsidR="00B30ACB" w:rsidRDefault="00B30ACB" w:rsidP="00B30ACB">
      <w:r>
        <w:t>Voor bovengenoemde voorbeelden zouden de werkafspraken er resp. als volgt uit kunnen zien:</w:t>
      </w:r>
    </w:p>
    <w:p w14:paraId="0A24A296" w14:textId="559569CC" w:rsidR="00B30ACB" w:rsidRDefault="00B30ACB" w:rsidP="00325C5F">
      <w:pPr>
        <w:pStyle w:val="Lijstalinea"/>
        <w:numPr>
          <w:ilvl w:val="0"/>
          <w:numId w:val="41"/>
        </w:numPr>
      </w:pPr>
      <w:r>
        <w:t xml:space="preserve">hanteer altijd de spelling volgens standaard </w:t>
      </w:r>
      <w:r w:rsidR="00325C5F">
        <w:t>A</w:t>
      </w:r>
      <w:r>
        <w:t>;</w:t>
      </w:r>
    </w:p>
    <w:p w14:paraId="10B3DEE1" w14:textId="7E981689" w:rsidR="00B30ACB" w:rsidRDefault="00B30ACB" w:rsidP="00325C5F">
      <w:pPr>
        <w:pStyle w:val="Lijstalinea"/>
        <w:numPr>
          <w:ilvl w:val="0"/>
          <w:numId w:val="41"/>
        </w:numPr>
      </w:pPr>
      <w:r>
        <w:t xml:space="preserve">gebruik nooit de mogelijkheid </w:t>
      </w:r>
      <w:r w:rsidR="00325C5F">
        <w:t>B</w:t>
      </w:r>
      <w:r>
        <w:t xml:space="preserve"> die de standaarden bieden;</w:t>
      </w:r>
    </w:p>
    <w:p w14:paraId="6784AB54" w14:textId="4F7E1BCC" w:rsidR="00B30ACB" w:rsidRDefault="00B30ACB" w:rsidP="00325C5F">
      <w:pPr>
        <w:pStyle w:val="Lijstalinea"/>
        <w:numPr>
          <w:ilvl w:val="0"/>
          <w:numId w:val="41"/>
        </w:numPr>
        <w:jc w:val="left"/>
      </w:pPr>
      <w:r>
        <w:t xml:space="preserve">doe het altijd op manier </w:t>
      </w:r>
      <w:r w:rsidR="00325C5F">
        <w:t>C</w:t>
      </w:r>
      <w:r>
        <w:t>.</w:t>
      </w:r>
    </w:p>
    <w:p w14:paraId="33FD528D" w14:textId="363AAAA2" w:rsidR="0075767E" w:rsidRDefault="0075767E" w:rsidP="0075767E">
      <w:pPr>
        <w:jc w:val="left"/>
      </w:pPr>
    </w:p>
    <w:p w14:paraId="1A3EE8DF" w14:textId="77777777" w:rsidR="0075767E" w:rsidRDefault="0075767E" w:rsidP="0075767E">
      <w:pPr>
        <w:jc w:val="left"/>
      </w:pPr>
      <w:r>
        <w:t>De status van deze werkafspraken is als volgt:</w:t>
      </w:r>
    </w:p>
    <w:p w14:paraId="7A786A28" w14:textId="77777777" w:rsidR="0075767E" w:rsidRDefault="0075767E" w:rsidP="0075767E">
      <w:pPr>
        <w:jc w:val="left"/>
      </w:pPr>
    </w:p>
    <w:p w14:paraId="788D74BE" w14:textId="393EAF87" w:rsidR="0075767E" w:rsidRDefault="0075767E" w:rsidP="0075767E">
      <w:pPr>
        <w:pStyle w:val="Lijstalinea"/>
        <w:numPr>
          <w:ilvl w:val="0"/>
          <w:numId w:val="43"/>
        </w:numPr>
        <w:jc w:val="left"/>
      </w:pPr>
      <w:r>
        <w:t>de werkafspraken zijn van toepassing totdat de wijzigingen in werking zijn getreden, daarna zijn ze niet meer van toepassing;</w:t>
      </w:r>
    </w:p>
    <w:p w14:paraId="65C492BC" w14:textId="77777777" w:rsidR="0075767E" w:rsidRDefault="0075767E" w:rsidP="0075767E">
      <w:pPr>
        <w:jc w:val="left"/>
      </w:pPr>
    </w:p>
    <w:p w14:paraId="413E1DEC" w14:textId="0E2B5312" w:rsidR="0075767E" w:rsidRDefault="0075767E" w:rsidP="0075767E">
      <w:pPr>
        <w:pStyle w:val="Lijstalinea"/>
        <w:numPr>
          <w:ilvl w:val="0"/>
          <w:numId w:val="43"/>
        </w:numPr>
        <w:jc w:val="left"/>
      </w:pPr>
      <w:r>
        <w:t>indien mogelijk zijn de werkafspraken altijd een directe voorloper van de wijzigingen zelf die zullen worden doorgevoerd. Vaak zal een werkafspraak een keuze bevatten. Deze zal goed beredeneerd zijn, maar toch anders kunnen uitvallen als het daadwerkelijke wijzigingsproces wordt ingezet;</w:t>
      </w:r>
    </w:p>
    <w:p w14:paraId="070EC898" w14:textId="77777777" w:rsidR="0075767E" w:rsidRDefault="0075767E" w:rsidP="0075767E">
      <w:pPr>
        <w:jc w:val="left"/>
      </w:pPr>
    </w:p>
    <w:p w14:paraId="5D322B3C" w14:textId="41D83365" w:rsidR="0075767E" w:rsidRDefault="0075767E" w:rsidP="0075767E">
      <w:pPr>
        <w:pStyle w:val="Lijstalinea"/>
        <w:numPr>
          <w:ilvl w:val="0"/>
          <w:numId w:val="43"/>
        </w:numPr>
        <w:jc w:val="left"/>
      </w:pPr>
      <w:r>
        <w:t>binnen het wijzigingsbeheer worden er alleen werkafspraken gemaakt die vooruitlopen op aanstaande wijzigingen. Er worden binnen dit kader geen permanente werkafspraken gemaakt die niet verankerd zullen worden in de IMEV standaard;</w:t>
      </w:r>
    </w:p>
    <w:p w14:paraId="68B18997" w14:textId="77777777" w:rsidR="0075767E" w:rsidRDefault="0075767E" w:rsidP="0075767E">
      <w:pPr>
        <w:jc w:val="left"/>
      </w:pPr>
    </w:p>
    <w:p w14:paraId="7DF85C2A" w14:textId="7868146E" w:rsidR="0075767E" w:rsidRDefault="0075767E" w:rsidP="0075767E">
      <w:pPr>
        <w:pStyle w:val="Lijstalinea"/>
        <w:numPr>
          <w:ilvl w:val="0"/>
          <w:numId w:val="43"/>
        </w:numPr>
        <w:jc w:val="left"/>
      </w:pPr>
      <w:r>
        <w:t>het toepassen van de werkafspraken is (van rechtswege) niet verplicht, maar geeft voor duidelijkheid en richting bij implementatie door softwareleveranciers;</w:t>
      </w:r>
    </w:p>
    <w:p w14:paraId="3BF4B031" w14:textId="77777777" w:rsidR="0075767E" w:rsidRDefault="0075767E" w:rsidP="0075767E">
      <w:pPr>
        <w:jc w:val="left"/>
      </w:pPr>
    </w:p>
    <w:p w14:paraId="3518283C" w14:textId="747189F5" w:rsidR="0075767E" w:rsidRDefault="0075767E" w:rsidP="0075767E">
      <w:pPr>
        <w:pStyle w:val="Lijstalinea"/>
        <w:numPr>
          <w:ilvl w:val="0"/>
          <w:numId w:val="43"/>
        </w:numPr>
        <w:jc w:val="left"/>
      </w:pPr>
      <w:r>
        <w:t>het toepassen van de werkafspraken vergemakkelijkt de implementatie van wijzigingen, omdat het een al een voorbereidende werkwijze is voor het ander;</w:t>
      </w:r>
    </w:p>
    <w:p w14:paraId="7ACC56DE" w14:textId="77777777" w:rsidR="0075767E" w:rsidRDefault="0075767E" w:rsidP="0075767E">
      <w:pPr>
        <w:jc w:val="left"/>
      </w:pPr>
    </w:p>
    <w:p w14:paraId="03B0C71F" w14:textId="1E9C5847" w:rsidR="0075767E" w:rsidRDefault="0075767E" w:rsidP="0075767E">
      <w:pPr>
        <w:pStyle w:val="Lijstalinea"/>
        <w:numPr>
          <w:ilvl w:val="0"/>
          <w:numId w:val="43"/>
        </w:numPr>
        <w:jc w:val="left"/>
      </w:pPr>
      <w:r>
        <w:t>waar van toepassing zullen de werkafspraken niet leiden tot afkeuring van plannen die hier niet aan voldoen door de Validator. Eventueel kan wel een waarschuwing of andersoortige melding worden gegeven over de geconstateerde afwijking van de werkafspraak.</w:t>
      </w:r>
    </w:p>
    <w:p w14:paraId="2E4D4CF6" w14:textId="3292C604" w:rsidR="00B30ACB" w:rsidRDefault="00B30ACB" w:rsidP="00B30ACB">
      <w:pPr>
        <w:jc w:val="left"/>
      </w:pPr>
    </w:p>
    <w:p w14:paraId="43C345F2" w14:textId="1597BEF7" w:rsidR="00B30ACB" w:rsidRPr="00B30ACB" w:rsidRDefault="00B30ACB" w:rsidP="00B30ACB">
      <w:pPr>
        <w:jc w:val="left"/>
      </w:pPr>
    </w:p>
    <w:p w14:paraId="79BBB34C" w14:textId="26B2C5D0" w:rsidR="003C4DDF" w:rsidRPr="007C7339" w:rsidRDefault="003C4DDF" w:rsidP="005B1DC0">
      <w:pPr>
        <w:pStyle w:val="Hoofdstukx"/>
      </w:pPr>
      <w:bookmarkStart w:id="27" w:name="_Ref503261469"/>
    </w:p>
    <w:p w14:paraId="30DA5CF4" w14:textId="13DC47A4" w:rsidR="003C4DDF" w:rsidRDefault="00C77477" w:rsidP="007C7339">
      <w:pPr>
        <w:pStyle w:val="Kop1"/>
        <w:spacing w:line="240" w:lineRule="atLeast"/>
      </w:pPr>
      <w:bookmarkStart w:id="28" w:name="_Toc80802025"/>
      <w:bookmarkEnd w:id="24"/>
      <w:bookmarkEnd w:id="27"/>
      <w:r w:rsidRPr="001A2D67">
        <w:t>Implementatie</w:t>
      </w:r>
      <w:r w:rsidR="00F94CCB" w:rsidRPr="001A2D67">
        <w:t xml:space="preserve"> ondersteuning</w:t>
      </w:r>
      <w:bookmarkEnd w:id="28"/>
    </w:p>
    <w:p w14:paraId="09CD99AA" w14:textId="3575D33A" w:rsidR="002B7475" w:rsidRPr="007C7339" w:rsidRDefault="000241FC" w:rsidP="00E43079">
      <w:pPr>
        <w:pStyle w:val="Inleidingnatitel"/>
        <w:spacing w:line="240" w:lineRule="atLeast"/>
      </w:pPr>
      <w:r>
        <w:t xml:space="preserve">Het in gebruik nemen van </w:t>
      </w:r>
      <w:r w:rsidR="00AD4171">
        <w:t>(een volgende versie van ) een</w:t>
      </w:r>
      <w:r>
        <w:t xml:space="preserve"> </w:t>
      </w:r>
      <w:r w:rsidR="00854FD1">
        <w:t>standaard</w:t>
      </w:r>
      <w:r>
        <w:t xml:space="preserve">staat centraal in deze fase. Hiervoor </w:t>
      </w:r>
      <w:r w:rsidR="00CB710B">
        <w:t>kunnen we</w:t>
      </w:r>
      <w:r>
        <w:t xml:space="preserve"> de verschillende implementatiebestanden op</w:t>
      </w:r>
      <w:r w:rsidR="00CB710B">
        <w:t>leveren</w:t>
      </w:r>
      <w:r>
        <w:t xml:space="preserve">. Wij ondersteunen de implementatie </w:t>
      </w:r>
      <w:r w:rsidR="00A37C10">
        <w:t>met onder meer een helpdesk</w:t>
      </w:r>
      <w:r>
        <w:t>.</w:t>
      </w:r>
      <w:bookmarkStart w:id="29" w:name="_Toc80802026"/>
    </w:p>
    <w:p w14:paraId="78A1BE5B" w14:textId="2F8CCCCD" w:rsidR="00174060" w:rsidRDefault="00D00BC8" w:rsidP="001A2D67">
      <w:pPr>
        <w:pStyle w:val="Kop2"/>
        <w:ind w:left="0"/>
      </w:pPr>
      <w:r>
        <w:t>Technische bestanden</w:t>
      </w:r>
      <w:bookmarkEnd w:id="29"/>
    </w:p>
    <w:p w14:paraId="4843B35D" w14:textId="0B9A0EB3" w:rsidR="000241FC" w:rsidRDefault="00A37C10" w:rsidP="000241FC">
      <w:r>
        <w:t xml:space="preserve">Om softwareleveranciers en gebruikers te ondersteunen bij de </w:t>
      </w:r>
      <w:r w:rsidR="00B73697">
        <w:t>implementatie van een nieuwe versie van de standaard, leveren wij verschillende bestanden en documentatie op:</w:t>
      </w:r>
    </w:p>
    <w:p w14:paraId="3AA5C23F" w14:textId="5DF871BA" w:rsidR="00A37C10" w:rsidRDefault="00A37C10" w:rsidP="00A37C10">
      <w:pPr>
        <w:pStyle w:val="Lijstalinea"/>
        <w:numPr>
          <w:ilvl w:val="0"/>
          <w:numId w:val="33"/>
        </w:numPr>
      </w:pPr>
      <w:r>
        <w:t>Implementatiebestanden</w:t>
      </w:r>
    </w:p>
    <w:p w14:paraId="0419C0AF" w14:textId="62C965C6" w:rsidR="00A37C10" w:rsidRDefault="00A37C10" w:rsidP="00A37C10">
      <w:pPr>
        <w:pStyle w:val="Lijstalinea"/>
        <w:numPr>
          <w:ilvl w:val="0"/>
          <w:numId w:val="33"/>
        </w:numPr>
      </w:pPr>
      <w:r>
        <w:t>Voorbeeldbestanden</w:t>
      </w:r>
    </w:p>
    <w:p w14:paraId="062F5E57" w14:textId="3C88E7DB" w:rsidR="00B73697" w:rsidRDefault="00A37C10" w:rsidP="00B73697">
      <w:pPr>
        <w:pStyle w:val="Lijstalinea"/>
        <w:numPr>
          <w:ilvl w:val="0"/>
          <w:numId w:val="33"/>
        </w:numPr>
      </w:pPr>
      <w:r>
        <w:t>Voorbeeldberichten</w:t>
      </w:r>
    </w:p>
    <w:p w14:paraId="6EC5DE6E" w14:textId="77777777" w:rsidR="00127EE9" w:rsidRDefault="00127EE9" w:rsidP="00A904BC"/>
    <w:p w14:paraId="7480DA24" w14:textId="63B82C46" w:rsidR="00FE4892" w:rsidRDefault="00A904BC" w:rsidP="00A904BC">
      <w:r>
        <w:t>Schema’s</w:t>
      </w:r>
      <w:r w:rsidR="00127EE9">
        <w:t xml:space="preserve"> en</w:t>
      </w:r>
      <w:r>
        <w:t xml:space="preserve"> Schematron (validatieregels)</w:t>
      </w:r>
      <w:r w:rsidR="00FE4892">
        <w:t xml:space="preserve"> zijn voorbeelden van implementatiebestanden die als onderdeel van standaard</w:t>
      </w:r>
      <w:r w:rsidR="00D00BC8">
        <w:t>en</w:t>
      </w:r>
      <w:r w:rsidR="00FE4892">
        <w:t xml:space="preserve"> door Geonovum worden opgeleverd.</w:t>
      </w:r>
      <w:r w:rsidR="00127EE9">
        <w:t xml:space="preserve"> H</w:t>
      </w:r>
      <w:r w:rsidR="00127EE9" w:rsidRPr="00127EE9">
        <w:t xml:space="preserve">et kan </w:t>
      </w:r>
      <w:r w:rsidR="00127EE9">
        <w:t xml:space="preserve">hier </w:t>
      </w:r>
      <w:r w:rsidR="00127EE9" w:rsidRPr="00127EE9">
        <w:t>ook gaan om implementatiebestanden voor visualisatieregels en iconen.</w:t>
      </w:r>
    </w:p>
    <w:p w14:paraId="7E58A26A" w14:textId="046B0091" w:rsidR="00127EE9" w:rsidRDefault="00127EE9" w:rsidP="00A904BC"/>
    <w:p w14:paraId="1801646A" w14:textId="540C28AF" w:rsidR="00127EE9" w:rsidRDefault="00127EE9" w:rsidP="00127EE9">
      <w:r>
        <w:t>Voorbeeldbestanden en voorbeeldberichten kunnen</w:t>
      </w:r>
      <w:r w:rsidRPr="00127EE9">
        <w:t xml:space="preserve"> worden gebruikt </w:t>
      </w:r>
      <w:r>
        <w:t xml:space="preserve">voor </w:t>
      </w:r>
      <w:r w:rsidRPr="00127EE9">
        <w:t>het testen van applicatie</w:t>
      </w:r>
      <w:r>
        <w:t>s.</w:t>
      </w:r>
    </w:p>
    <w:p w14:paraId="682CE194" w14:textId="77777777" w:rsidR="00FE4892" w:rsidRDefault="00FE4892" w:rsidP="00A904BC"/>
    <w:p w14:paraId="4ED28D25" w14:textId="1406F249" w:rsidR="002B7475" w:rsidRDefault="00D00BC8" w:rsidP="00FE4892">
      <w:pPr>
        <w:pStyle w:val="Kop2"/>
        <w:tabs>
          <w:tab w:val="clear" w:pos="709"/>
          <w:tab w:val="num" w:pos="567"/>
        </w:tabs>
        <w:ind w:left="0"/>
      </w:pPr>
      <w:bookmarkStart w:id="30" w:name="_Toc80802027"/>
      <w:r>
        <w:t>Validatie en certificatie</w:t>
      </w:r>
      <w:bookmarkEnd w:id="30"/>
    </w:p>
    <w:p w14:paraId="46F04718" w14:textId="698992CA" w:rsidR="002B7475" w:rsidRDefault="00FE4892" w:rsidP="00A904BC">
      <w:r>
        <w:t xml:space="preserve">Na het opleveren van de nieuwe standaard inclusief de verschillende onderdelen, richten wij ons op de ondersteuning van de standaard door softwareleveranciers, beheerders van voorzieningen/ registers. Bij deze groep gebruikers is de ondersteuning vooral technisch van aard. </w:t>
      </w:r>
      <w:r w:rsidR="0012082E">
        <w:t>De validator is het hulpmiddel bij uitstek hierbij.</w:t>
      </w:r>
    </w:p>
    <w:p w14:paraId="5B977D24" w14:textId="0AE43099" w:rsidR="00D00BC8" w:rsidRDefault="00D00BC8" w:rsidP="00A904BC"/>
    <w:p w14:paraId="05157046" w14:textId="2F073DE5" w:rsidR="00D00BC8" w:rsidRDefault="003A1B55" w:rsidP="00A904BC">
      <w:r>
        <w:t xml:space="preserve">Soms zetten we conformiteitstoetsing in. </w:t>
      </w:r>
      <w:r w:rsidR="00D00BC8">
        <w:t xml:space="preserve">In dat geval wordt </w:t>
      </w:r>
      <w:r w:rsidR="00D00BC8" w:rsidRPr="00D00BC8">
        <w:t>een testprotocol voor een conformiteitstoets</w:t>
      </w:r>
      <w:r w:rsidR="00D00BC8">
        <w:t xml:space="preserve"> beschikbaar gesteld</w:t>
      </w:r>
      <w:r w:rsidR="00D00BC8" w:rsidRPr="00D00BC8">
        <w:t xml:space="preserve">, waarmee </w:t>
      </w:r>
      <w:r w:rsidR="00D00BC8">
        <w:t xml:space="preserve">(handmatig) </w:t>
      </w:r>
      <w:r w:rsidR="00D00BC8" w:rsidRPr="00D00BC8">
        <w:t xml:space="preserve">kan worden gecontroleerd of een </w:t>
      </w:r>
      <w:r w:rsidR="00D00BC8">
        <w:t>implementatie</w:t>
      </w:r>
      <w:r w:rsidR="00D00BC8" w:rsidRPr="00D00BC8">
        <w:t xml:space="preserve"> aan de norm voldoet.</w:t>
      </w:r>
    </w:p>
    <w:p w14:paraId="2160C954" w14:textId="7358914E" w:rsidR="00D00BC8" w:rsidRDefault="00D00BC8" w:rsidP="00A904BC"/>
    <w:p w14:paraId="27CB438A" w14:textId="501A417E" w:rsidR="00D00BC8" w:rsidRDefault="00D00BC8" w:rsidP="00D00BC8">
      <w:r>
        <w:t xml:space="preserve">Ook </w:t>
      </w:r>
      <w:r w:rsidRPr="00D00BC8">
        <w:t xml:space="preserve">certificering van applicaties </w:t>
      </w:r>
      <w:r>
        <w:t xml:space="preserve">is </w:t>
      </w:r>
      <w:r w:rsidRPr="00D00BC8">
        <w:t>mogelijk. Certificering van applicaties ondersteunt niet zozeer de (kwaliteit van de) implementatie van de standaarden, als wel de (snelheid van) adoptie ervan.</w:t>
      </w:r>
      <w:r>
        <w:t xml:space="preserve"> Z</w:t>
      </w:r>
      <w:r w:rsidRPr="00D00BC8">
        <w:t>odra het werkveld voldoende volwassen is en certificering niet meer nodig is om adoptie te versnellen</w:t>
      </w:r>
      <w:r>
        <w:t>, kan c</w:t>
      </w:r>
      <w:r w:rsidRPr="00D00BC8">
        <w:t xml:space="preserve">ertificering </w:t>
      </w:r>
      <w:r>
        <w:t xml:space="preserve">komen </w:t>
      </w:r>
      <w:r w:rsidRPr="00D00BC8">
        <w:t>te vervallen</w:t>
      </w:r>
      <w:r>
        <w:t>.</w:t>
      </w:r>
    </w:p>
    <w:p w14:paraId="2E0C15F8" w14:textId="77777777" w:rsidR="00D00BC8" w:rsidRDefault="00D00BC8" w:rsidP="00A904BC"/>
    <w:p w14:paraId="0BB73595" w14:textId="05B38A37" w:rsidR="00D00BC8" w:rsidRDefault="00D00BC8" w:rsidP="00D00BC8">
      <w:pPr>
        <w:pStyle w:val="Kop2"/>
        <w:tabs>
          <w:tab w:val="clear" w:pos="709"/>
          <w:tab w:val="num" w:pos="567"/>
        </w:tabs>
        <w:ind w:left="0"/>
      </w:pPr>
      <w:bookmarkStart w:id="31" w:name="_Toc80802028"/>
      <w:r>
        <w:t>Opleiding</w:t>
      </w:r>
      <w:bookmarkEnd w:id="31"/>
    </w:p>
    <w:p w14:paraId="401D8E9C" w14:textId="5DD13908" w:rsidR="002B7475" w:rsidRDefault="0012082E" w:rsidP="00A904BC">
      <w:r>
        <w:t>Per standaard, en nieuwe versie van de standaard</w:t>
      </w:r>
      <w:r w:rsidR="00772A70">
        <w:t>,</w:t>
      </w:r>
      <w:r>
        <w:t xml:space="preserve"> bekijken we in hoeverre opleiding en advies van toegevoegde waarde zijn voor ondersteuning bij implementatie. De Geonovum wiki</w:t>
      </w:r>
      <w:r>
        <w:rPr>
          <w:rStyle w:val="Voetnootmarkering"/>
        </w:rPr>
        <w:footnoteReference w:id="4"/>
      </w:r>
      <w:r>
        <w:t xml:space="preserve"> zetten we bijvoorbeeld in bij grote wijzigingen van de standaard. </w:t>
      </w:r>
      <w:r w:rsidR="003A1B55">
        <w:t>Tijdens bijeenkomsten verzorgen wij workshops en presentaties. In de verschillende vakbladen publiceren wij artikelen.</w:t>
      </w:r>
    </w:p>
    <w:p w14:paraId="3176F547" w14:textId="48F4BF94" w:rsidR="001A2D67" w:rsidRDefault="001A2D67" w:rsidP="00A904BC"/>
    <w:p w14:paraId="5CEB439C" w14:textId="390EBFE8" w:rsidR="001A2D67" w:rsidRDefault="001A2D67" w:rsidP="001A2D67">
      <w:pPr>
        <w:pStyle w:val="Kop2"/>
        <w:tabs>
          <w:tab w:val="clear" w:pos="709"/>
          <w:tab w:val="num" w:pos="567"/>
        </w:tabs>
        <w:ind w:left="0"/>
      </w:pPr>
      <w:bookmarkStart w:id="32" w:name="_Toc80802029"/>
      <w:r>
        <w:lastRenderedPageBreak/>
        <w:t>Communicatie</w:t>
      </w:r>
      <w:bookmarkEnd w:id="32"/>
    </w:p>
    <w:p w14:paraId="4263E79B" w14:textId="784DBA94" w:rsidR="0040701C" w:rsidRPr="00B52757" w:rsidRDefault="00E13172" w:rsidP="00B37AE9">
      <w:r w:rsidRPr="00B52757">
        <w:t>Het hele wijzigingsproces staat of valt met een goede communicatie. Onder goede communicatie wordt verstaan het tijdig leveren van de juiste informatie aan de juiste belanghebbenden. Dit betreft de proceskant alsook de producten die er worden opgeleverd</w:t>
      </w:r>
      <w:r w:rsidR="0040701C" w:rsidRPr="00B52757">
        <w:t>.</w:t>
      </w:r>
    </w:p>
    <w:p w14:paraId="58FBAAD6" w14:textId="66AFCC27" w:rsidR="00671EC1" w:rsidRPr="00B52757" w:rsidRDefault="00671EC1" w:rsidP="00B37AE9"/>
    <w:p w14:paraId="0137E251" w14:textId="191050EF" w:rsidR="00671EC1" w:rsidRPr="00B52757" w:rsidRDefault="009531A8" w:rsidP="00B37AE9">
      <w:pPr>
        <w:rPr>
          <w:i/>
          <w:iCs/>
        </w:rPr>
      </w:pPr>
      <w:r w:rsidRPr="00B52757">
        <w:rPr>
          <w:i/>
          <w:iCs/>
        </w:rPr>
        <w:t>Website</w:t>
      </w:r>
      <w:r w:rsidR="00D12419" w:rsidRPr="00B52757">
        <w:rPr>
          <w:i/>
          <w:iCs/>
        </w:rPr>
        <w:t>(s)</w:t>
      </w:r>
    </w:p>
    <w:p w14:paraId="56230E56" w14:textId="55AB6C51" w:rsidR="00CD7FD2" w:rsidRPr="00B52757" w:rsidRDefault="00CD7FD2" w:rsidP="00B37AE9">
      <w:r w:rsidRPr="00B52757">
        <w:t xml:space="preserve">De actuele vigerende versie van het </w:t>
      </w:r>
      <w:r w:rsidR="007714CA" w:rsidRPr="00B52757">
        <w:t>Informatiemodel</w:t>
      </w:r>
      <w:r w:rsidR="00D12419" w:rsidRPr="00B52757">
        <w:t xml:space="preserve"> is de site docs.geostandaarden te raadplegen.</w:t>
      </w:r>
    </w:p>
    <w:p w14:paraId="58BB0C38" w14:textId="00666FBD" w:rsidR="009531A8" w:rsidRPr="00B52757" w:rsidRDefault="00000000" w:rsidP="00B37AE9">
      <w:hyperlink r:id="rId18" w:history="1">
        <w:r w:rsidR="00CD7FD2" w:rsidRPr="00B52757">
          <w:rPr>
            <w:rStyle w:val="Hyperlink"/>
          </w:rPr>
          <w:t>https://docs.geostandaarden.nl/cvgg/img/</w:t>
        </w:r>
      </w:hyperlink>
    </w:p>
    <w:p w14:paraId="5E1EFAEE" w14:textId="77777777" w:rsidR="009531A8" w:rsidRPr="00B52757" w:rsidRDefault="009531A8" w:rsidP="00B37AE9"/>
    <w:p w14:paraId="6FAAFB4C" w14:textId="0DF92EA6" w:rsidR="001F4EBF" w:rsidRPr="00B52757" w:rsidRDefault="001F4EBF" w:rsidP="00B37AE9">
      <w:pPr>
        <w:rPr>
          <w:i/>
          <w:iCs/>
        </w:rPr>
      </w:pPr>
      <w:r w:rsidRPr="00B52757">
        <w:rPr>
          <w:i/>
          <w:iCs/>
        </w:rPr>
        <w:t>Consultatie</w:t>
      </w:r>
    </w:p>
    <w:p w14:paraId="209C25BE" w14:textId="77777777" w:rsidR="0040701C" w:rsidRPr="00B52757" w:rsidRDefault="0040701C" w:rsidP="00B37AE9">
      <w:pPr>
        <w:rPr>
          <w:highlight w:val="yellow"/>
        </w:rPr>
      </w:pPr>
    </w:p>
    <w:p w14:paraId="4C7D579F" w14:textId="77777777" w:rsidR="0040701C" w:rsidRPr="00B52757" w:rsidRDefault="0040701C" w:rsidP="0040701C">
      <w:pPr>
        <w:rPr>
          <w:i/>
          <w:iCs/>
        </w:rPr>
      </w:pPr>
      <w:r w:rsidRPr="00B52757">
        <w:rPr>
          <w:i/>
          <w:iCs/>
        </w:rPr>
        <w:t>Werkafspraken</w:t>
      </w:r>
    </w:p>
    <w:p w14:paraId="2F263C9B" w14:textId="30C65F77" w:rsidR="00E13172" w:rsidRPr="00B52757" w:rsidRDefault="0040701C" w:rsidP="0040701C">
      <w:r w:rsidRPr="00B52757">
        <w:t xml:space="preserve">De werkafspraken die bepalen hoe er in de tussentijd moet worden omgegaan met geconstateerde fouten en problemen (zie </w:t>
      </w:r>
      <w:r w:rsidRPr="00B52757">
        <w:fldChar w:fldCharType="begin"/>
      </w:r>
      <w:r w:rsidRPr="00B52757">
        <w:instrText xml:space="preserve"> REF _Ref80800946 \r \h </w:instrText>
      </w:r>
      <w:r w:rsidR="009C79C6" w:rsidRPr="00B52757">
        <w:instrText xml:space="preserve"> \* MERGEFORMAT </w:instrText>
      </w:r>
      <w:r w:rsidRPr="00B52757">
        <w:fldChar w:fldCharType="separate"/>
      </w:r>
      <w:r w:rsidRPr="00B52757">
        <w:t>Hoofdstuk 5</w:t>
      </w:r>
      <w:r w:rsidRPr="00B52757">
        <w:fldChar w:fldCharType="end"/>
      </w:r>
      <w:r w:rsidRPr="00B52757">
        <w:t xml:space="preserve">). De werkafspraken publiceren wij via de Geonovum website. Door middel van nieuwsberichten op de website en het versturen van de nieuwsbrief in samenwerking met RWS en </w:t>
      </w:r>
      <w:r w:rsidR="00F000DF" w:rsidRPr="00B52757">
        <w:t xml:space="preserve">het ministerie van </w:t>
      </w:r>
      <w:r w:rsidRPr="00B52757">
        <w:t>I</w:t>
      </w:r>
      <w:r w:rsidR="00F000DF" w:rsidRPr="00B52757">
        <w:t xml:space="preserve"> </w:t>
      </w:r>
      <w:r w:rsidRPr="00B52757">
        <w:t>en</w:t>
      </w:r>
      <w:r w:rsidR="00F000DF" w:rsidRPr="00B52757">
        <w:t xml:space="preserve"> </w:t>
      </w:r>
      <w:r w:rsidRPr="00B52757">
        <w:t>W informeren wij het werkveld over de nieuwe dan wel aangepaste werkafspraak.</w:t>
      </w:r>
    </w:p>
    <w:p w14:paraId="2C722349" w14:textId="31C080E9" w:rsidR="001F4EBF" w:rsidRPr="00B52757" w:rsidRDefault="001F4EBF" w:rsidP="0040701C"/>
    <w:p w14:paraId="5D45C1F8" w14:textId="7A4D30C0" w:rsidR="001F4EBF" w:rsidRPr="00B52757" w:rsidRDefault="002A7119" w:rsidP="0040701C">
      <w:pPr>
        <w:rPr>
          <w:i/>
          <w:iCs/>
        </w:rPr>
      </w:pPr>
      <w:r w:rsidRPr="00B52757">
        <w:rPr>
          <w:i/>
          <w:iCs/>
        </w:rPr>
        <w:t>Consultaties</w:t>
      </w:r>
    </w:p>
    <w:p w14:paraId="7E542C0F" w14:textId="1BF29A35" w:rsidR="002A7119" w:rsidRPr="00B52757" w:rsidRDefault="002A7119" w:rsidP="0040701C">
      <w:r w:rsidRPr="00B52757">
        <w:t>Bij X-wijzigingen zal Geonovum de aanpassingen in het model in een publieke consultatie aan eenieder voorleggen.</w:t>
      </w:r>
    </w:p>
    <w:p w14:paraId="4512917C" w14:textId="77777777" w:rsidR="002A7119" w:rsidRPr="00B52757" w:rsidRDefault="002A7119" w:rsidP="0040701C"/>
    <w:p w14:paraId="6FFBFD1F" w14:textId="3E85C617" w:rsidR="002B7475" w:rsidRPr="00B52757" w:rsidRDefault="001F4EBF" w:rsidP="0040701C">
      <w:pPr>
        <w:rPr>
          <w:i/>
          <w:iCs/>
        </w:rPr>
      </w:pPr>
      <w:r w:rsidRPr="00B52757">
        <w:rPr>
          <w:i/>
          <w:iCs/>
        </w:rPr>
        <w:t>Nieuwe producten inclusief releasenotes</w:t>
      </w:r>
    </w:p>
    <w:p w14:paraId="02AD798F" w14:textId="2D0D468F" w:rsidR="002B7475" w:rsidRPr="00620529" w:rsidRDefault="00620529" w:rsidP="00620529">
      <w:pPr>
        <w:spacing w:after="120" w:line="264" w:lineRule="auto"/>
        <w:jc w:val="left"/>
        <w:rPr>
          <w:rFonts w:eastAsiaTheme="minorEastAsia" w:cstheme="minorBidi"/>
        </w:rPr>
      </w:pPr>
      <w:r w:rsidRPr="00620529">
        <w:rPr>
          <w:rFonts w:eastAsiaTheme="minorEastAsia" w:cstheme="minorBidi"/>
        </w:rPr>
        <w:t xml:space="preserve">Wijzigingen in </w:t>
      </w:r>
      <w:r w:rsidRPr="002912B2">
        <w:rPr>
          <w:rFonts w:eastAsiaTheme="minorEastAsia" w:cstheme="minorBidi"/>
        </w:rPr>
        <w:t>het model</w:t>
      </w:r>
      <w:r w:rsidRPr="00620529">
        <w:rPr>
          <w:rFonts w:eastAsiaTheme="minorEastAsia" w:cstheme="minorBidi"/>
        </w:rPr>
        <w:t xml:space="preserve"> worden bekendgemaakt op de Geonovum website en in de Geonovum nieuwsbrief.</w:t>
      </w:r>
    </w:p>
    <w:p w14:paraId="48A4345F" w14:textId="541D1A9F" w:rsidR="00620529" w:rsidRPr="002A7119" w:rsidRDefault="00620529" w:rsidP="0040701C">
      <w:pPr>
        <w:rPr>
          <w:i/>
          <w:iCs/>
        </w:rPr>
      </w:pPr>
    </w:p>
    <w:p w14:paraId="1A79DA94" w14:textId="77777777" w:rsidR="004B5D26" w:rsidRPr="007C7339" w:rsidRDefault="004B5D26" w:rsidP="004B5D26">
      <w:pPr>
        <w:pStyle w:val="Hoofdstukx"/>
      </w:pPr>
      <w:bookmarkStart w:id="33" w:name="_Ref479668455"/>
    </w:p>
    <w:p w14:paraId="4FC319D6" w14:textId="4E791511" w:rsidR="004B5D26" w:rsidRDefault="004B5D26" w:rsidP="004B5D26">
      <w:pPr>
        <w:pStyle w:val="Kop1"/>
        <w:spacing w:line="240" w:lineRule="atLeast"/>
      </w:pPr>
      <w:bookmarkStart w:id="34" w:name="_Toc80802030"/>
      <w:bookmarkEnd w:id="33"/>
      <w:r>
        <w:t>Escalatie</w:t>
      </w:r>
      <w:r w:rsidR="00924BE7">
        <w:t>- en klachten</w:t>
      </w:r>
      <w:r>
        <w:t>procedure</w:t>
      </w:r>
      <w:bookmarkEnd w:id="34"/>
    </w:p>
    <w:p w14:paraId="0AC2F7D1" w14:textId="7EDAB48A" w:rsidR="004A63A2" w:rsidRPr="00AC1EC2" w:rsidRDefault="004A63A2" w:rsidP="004A63A2">
      <w:pPr>
        <w:pStyle w:val="Inleidingnatitel"/>
        <w:spacing w:line="240" w:lineRule="atLeast"/>
      </w:pPr>
      <w:r w:rsidRPr="00AC1EC2">
        <w:t>In voorgaande hoofdstukken gaat het protocol ervan</w:t>
      </w:r>
      <w:r w:rsidR="00772A70">
        <w:t xml:space="preserve"> </w:t>
      </w:r>
      <w:r w:rsidRPr="00AC1EC2">
        <w:t xml:space="preserve">uit dat er wijzigingen "in vrijheid" worden doorgevoerd. In het primaire proces wordt geen rekening gehouden met noodzakelijke wijzigingen die met spoed of onder druk van </w:t>
      </w:r>
      <w:r>
        <w:t xml:space="preserve">bijvoorbeeld </w:t>
      </w:r>
      <w:r w:rsidRPr="00AC1EC2">
        <w:t xml:space="preserve">externe nieuwe regelgeving moeten worden doorgevoerd. Dit </w:t>
      </w:r>
      <w:r w:rsidR="007A4413">
        <w:t xml:space="preserve">is mogelijk middels een </w:t>
      </w:r>
      <w:r w:rsidRPr="00AC1EC2">
        <w:t>escalatieprocedure</w:t>
      </w:r>
      <w:r w:rsidR="007A4413">
        <w:t>.</w:t>
      </w:r>
      <w:r w:rsidR="002B7475">
        <w:t xml:space="preserve"> </w:t>
      </w:r>
      <w:r w:rsidRPr="00AC1EC2">
        <w:t>kunnen worden uitgevoerd.</w:t>
      </w:r>
    </w:p>
    <w:p w14:paraId="332A7E7A" w14:textId="77777777" w:rsidR="00164C02" w:rsidRPr="00164C02" w:rsidRDefault="00164C02" w:rsidP="00164C02">
      <w:pPr>
        <w:pStyle w:val="Kop2"/>
        <w:ind w:left="0"/>
      </w:pPr>
      <w:bookmarkStart w:id="35" w:name="_Toc80802031"/>
      <w:r w:rsidRPr="00164C02">
        <w:t>Escalatie- en klachtenprocedure</w:t>
      </w:r>
      <w:bookmarkEnd w:id="35"/>
    </w:p>
    <w:p w14:paraId="2ED8ECD5" w14:textId="77777777" w:rsidR="00164C02" w:rsidRDefault="00164C02" w:rsidP="00164C02">
      <w:r>
        <w:t>We doorlopen een escalatieprocedure als er een wijziging noodzakelijk is die niet in het reguliere wijzigingsproces doorgevoerd kan worden, omdat dit te lang duurt. Een uitputtende lijst met situaties en criteria wanneer dit van toepassing is, valt op voorhand niet te geven. Maar voor de beeldvorming: het gaat om situaties waarbij het niet doorvoeren van een bepaalde noodzakelijke wijziging leidt tot onaanvaardbare risico's voor de uitvoeringspraktijk of het onmogelijk uitvoeren (vanwege bijvoorbeeld tegenstrijdige wetten) van werkzaamheden.</w:t>
      </w:r>
    </w:p>
    <w:p w14:paraId="53027049" w14:textId="77777777" w:rsidR="00164C02" w:rsidRDefault="00164C02" w:rsidP="00164C02">
      <w:r>
        <w:t>De escalatieprocedure wordt niet gebruikt om reguliere wijzigingen sneller door te kunnen voeren.</w:t>
      </w:r>
    </w:p>
    <w:p w14:paraId="01509F9C" w14:textId="77777777" w:rsidR="00164C02" w:rsidRDefault="00164C02" w:rsidP="00164C02"/>
    <w:p w14:paraId="1F9A703F" w14:textId="0C8BB0C5" w:rsidR="00164C02" w:rsidRDefault="00164C02" w:rsidP="00164C02">
      <w:pPr>
        <w:pStyle w:val="Kop3"/>
      </w:pPr>
      <w:bookmarkStart w:id="36" w:name="_Toc80802032"/>
      <w:r>
        <w:t>Sturende principes bij escalatie</w:t>
      </w:r>
      <w:bookmarkEnd w:id="36"/>
    </w:p>
    <w:p w14:paraId="02D0DE8F" w14:textId="40479780" w:rsidR="00164C02" w:rsidRDefault="00164C02" w:rsidP="00164C02">
      <w:r>
        <w:t>Er wordt geen vast proces gegeven om de escalatieprocedure te doorlopen, omdat verschillende situaties wellicht tot een verschillende wijze van handelen moeten leiden. In plaats daarvan zijn onderstaande sturende principes leidend om verantwoordelijkheden te duiden.</w:t>
      </w:r>
    </w:p>
    <w:p w14:paraId="158BE5BD" w14:textId="77777777" w:rsidR="00164C02" w:rsidRDefault="00164C02" w:rsidP="00164C02"/>
    <w:p w14:paraId="21F6B3DF" w14:textId="68CA0EE3" w:rsidR="00164C02" w:rsidRPr="00164C02" w:rsidRDefault="00164C02" w:rsidP="00164C02">
      <w:pPr>
        <w:pStyle w:val="Lijstalinea"/>
        <w:numPr>
          <w:ilvl w:val="0"/>
          <w:numId w:val="46"/>
        </w:numPr>
        <w:ind w:left="360"/>
        <w:rPr>
          <w:b/>
          <w:bCs/>
        </w:rPr>
      </w:pPr>
      <w:r w:rsidRPr="00164C02">
        <w:rPr>
          <w:b/>
          <w:bCs/>
        </w:rPr>
        <w:t>Signalering</w:t>
      </w:r>
    </w:p>
    <w:p w14:paraId="6DD991C8" w14:textId="7158AC7F" w:rsidR="002B7475" w:rsidRDefault="00164C02" w:rsidP="00164C02">
      <w:pPr>
        <w:pStyle w:val="Lijstalinea"/>
        <w:ind w:left="360"/>
      </w:pPr>
      <w:r>
        <w:t>Uit het werkveld kunnen signalen ontstaan dat er met spoed iets gewijzigd zou moeten worden. Het is vooraf niet aan te geven uit welke kanalen deze geluiden zullen ontstaan. Het is wel van belang om de rol van Geonovum te onderkennen als antennefunctie voor het werkveld. In ieder geval zullen deze signalen op enig moment de opdrachtgever of Geonovum bereiken, en op dat moment zal er overleg gevoerd worden over deze signalen.</w:t>
      </w:r>
    </w:p>
    <w:p w14:paraId="127BD589" w14:textId="4EBA94ED" w:rsidR="00164C02" w:rsidRDefault="00164C02" w:rsidP="00164C02">
      <w:pPr>
        <w:pStyle w:val="Lijstalinea"/>
        <w:ind w:left="360"/>
      </w:pPr>
    </w:p>
    <w:p w14:paraId="2F5BBBFF" w14:textId="213783B0" w:rsidR="00164C02" w:rsidRPr="00164C02" w:rsidRDefault="00164C02" w:rsidP="00164C02">
      <w:pPr>
        <w:pStyle w:val="Lijstalinea"/>
        <w:numPr>
          <w:ilvl w:val="0"/>
          <w:numId w:val="46"/>
        </w:numPr>
        <w:ind w:left="360"/>
        <w:rPr>
          <w:b/>
          <w:bCs/>
        </w:rPr>
      </w:pPr>
      <w:r w:rsidRPr="00164C02">
        <w:rPr>
          <w:b/>
          <w:bCs/>
        </w:rPr>
        <w:t>Overleg</w:t>
      </w:r>
    </w:p>
    <w:p w14:paraId="6D47FC1A" w14:textId="46074A15" w:rsidR="00164C02" w:rsidRDefault="00164C02" w:rsidP="00164C02">
      <w:pPr>
        <w:pStyle w:val="Lijstalinea"/>
        <w:ind w:left="360"/>
      </w:pPr>
      <w:r>
        <w:t>Bij de besluitvorming binnen de escalatieprocedure wordt er in principe overleg gevoerd tussen de opdrachtgever voor het beheer van de betreffende standaard en Geonovum. Beide partijen raadplegen de betrokkenen daar waar nodig.</w:t>
      </w:r>
    </w:p>
    <w:p w14:paraId="20B1DFAC" w14:textId="77777777" w:rsidR="00164C02" w:rsidRDefault="00164C02" w:rsidP="00164C02">
      <w:pPr>
        <w:pStyle w:val="Lijstalinea"/>
        <w:ind w:left="360"/>
      </w:pPr>
    </w:p>
    <w:p w14:paraId="7D9F62CF" w14:textId="41FDF0AF" w:rsidR="00164C02" w:rsidRPr="00164C02" w:rsidRDefault="00164C02" w:rsidP="00164C02">
      <w:pPr>
        <w:pStyle w:val="Lijstalinea"/>
        <w:numPr>
          <w:ilvl w:val="0"/>
          <w:numId w:val="46"/>
        </w:numPr>
        <w:ind w:left="360"/>
        <w:rPr>
          <w:b/>
          <w:bCs/>
        </w:rPr>
      </w:pPr>
      <w:r w:rsidRPr="00164C02">
        <w:rPr>
          <w:b/>
          <w:bCs/>
        </w:rPr>
        <w:t>Besluitvorming</w:t>
      </w:r>
    </w:p>
    <w:p w14:paraId="669E98A8" w14:textId="77777777" w:rsidR="00164C02" w:rsidRDefault="00164C02" w:rsidP="00164C02">
      <w:pPr>
        <w:pStyle w:val="Lijstalinea"/>
        <w:ind w:left="360"/>
      </w:pPr>
      <w:r>
        <w:t>De beoordeling of de escalatieprocedure van toepassing is, wordt genomen door de voorzitter het gremium dat de beheeropdracht monitort, dan wel de contactpersoon bij de opdrachtgever. Ook het besluit welke wijzigingen er precies doorgevoerd moeten worden en op welke manier, wordt genomen door dezelfde persoon.</w:t>
      </w:r>
    </w:p>
    <w:p w14:paraId="6D534FCD" w14:textId="77777777" w:rsidR="00164C02" w:rsidRDefault="00164C02" w:rsidP="00164C02"/>
    <w:p w14:paraId="30296575" w14:textId="62DE8D5E" w:rsidR="00164C02" w:rsidRPr="00164C02" w:rsidRDefault="00164C02" w:rsidP="00164C02">
      <w:pPr>
        <w:pStyle w:val="Lijstalinea"/>
        <w:numPr>
          <w:ilvl w:val="0"/>
          <w:numId w:val="46"/>
        </w:numPr>
        <w:ind w:left="360"/>
        <w:rPr>
          <w:b/>
          <w:bCs/>
        </w:rPr>
      </w:pPr>
      <w:r w:rsidRPr="00164C02">
        <w:rPr>
          <w:b/>
          <w:bCs/>
        </w:rPr>
        <w:t>Coördinatie</w:t>
      </w:r>
    </w:p>
    <w:p w14:paraId="723F6A1D" w14:textId="71DE6817" w:rsidR="002B7475" w:rsidRDefault="00164C02" w:rsidP="00164C02">
      <w:pPr>
        <w:pStyle w:val="Lijstalinea"/>
        <w:ind w:left="360"/>
      </w:pPr>
      <w:r>
        <w:t>De coördinatie tijdens de escalatieprocedure wordt uitgevoerd door de voorzitter het gremium dat de beheeropdracht monitort, dan wel de contactpersoon bij de opdrachtgever.</w:t>
      </w:r>
    </w:p>
    <w:p w14:paraId="188CDE15" w14:textId="05D6D832" w:rsidR="00164C02" w:rsidRDefault="00164C02" w:rsidP="00164C02">
      <w:pPr>
        <w:pStyle w:val="Lijstalinea"/>
        <w:ind w:left="360"/>
      </w:pPr>
    </w:p>
    <w:p w14:paraId="31177BC8" w14:textId="6F3078CF" w:rsidR="00164C02" w:rsidRPr="00164C02" w:rsidRDefault="00164C02" w:rsidP="00164C02">
      <w:pPr>
        <w:pStyle w:val="Lijstalinea"/>
        <w:numPr>
          <w:ilvl w:val="0"/>
          <w:numId w:val="46"/>
        </w:numPr>
        <w:ind w:left="360"/>
        <w:rPr>
          <w:b/>
          <w:bCs/>
        </w:rPr>
      </w:pPr>
      <w:r w:rsidRPr="00164C02">
        <w:rPr>
          <w:b/>
          <w:bCs/>
        </w:rPr>
        <w:t>Communicatie met het werkveld</w:t>
      </w:r>
    </w:p>
    <w:p w14:paraId="6CF47D26" w14:textId="77777777" w:rsidR="00164C02" w:rsidRDefault="00164C02" w:rsidP="00164C02">
      <w:pPr>
        <w:pStyle w:val="Lijstalinea"/>
        <w:ind w:left="360"/>
      </w:pPr>
      <w:r>
        <w:t>De communicatie met het werkveld wordt uitgevoerd door Geonovum. Als beheerder van de betreffende standaard wordt verwacht dat Geonovum het meest directe contacten heeft met het werkveld.</w:t>
      </w:r>
    </w:p>
    <w:p w14:paraId="7A71FE4E" w14:textId="63565A1C" w:rsidR="00164C02" w:rsidRDefault="00164C02" w:rsidP="00164C02">
      <w:pPr>
        <w:pStyle w:val="Kop3"/>
      </w:pPr>
      <w:bookmarkStart w:id="37" w:name="_Toc80802033"/>
      <w:r>
        <w:lastRenderedPageBreak/>
        <w:t>Klachtenafhandeling</w:t>
      </w:r>
      <w:bookmarkEnd w:id="37"/>
    </w:p>
    <w:p w14:paraId="0235FEEF" w14:textId="77777777" w:rsidR="00164C02" w:rsidRDefault="00164C02" w:rsidP="00164C02">
      <w:r>
        <w:t>Het garanderen van het serieus nemen van klachten kan alleen, door deze volgens een zorgvuldige procedure te behandelen. Klachten kunnen ook beschouwd worden als verbetersuggestie. We onderscheiden daarom twee verschillende type klachten met betrekking tot de standaarden:</w:t>
      </w:r>
    </w:p>
    <w:p w14:paraId="6C81CF65" w14:textId="713553CF" w:rsidR="00164C02" w:rsidRDefault="00164C02" w:rsidP="001F1C2B">
      <w:pPr>
        <w:pStyle w:val="Lijstalinea"/>
        <w:numPr>
          <w:ilvl w:val="0"/>
          <w:numId w:val="47"/>
        </w:numPr>
      </w:pPr>
      <w:r>
        <w:t>Klachten over de toepassingsmogelijkheid van de standaard;</w:t>
      </w:r>
    </w:p>
    <w:p w14:paraId="4AFE34DA" w14:textId="31DD7314" w:rsidR="00164C02" w:rsidRDefault="00164C02" w:rsidP="001F1C2B">
      <w:pPr>
        <w:pStyle w:val="Lijstalinea"/>
        <w:numPr>
          <w:ilvl w:val="0"/>
          <w:numId w:val="47"/>
        </w:numPr>
      </w:pPr>
      <w:r>
        <w:t>Klachten over het beheer van de standaard.</w:t>
      </w:r>
    </w:p>
    <w:p w14:paraId="153E73FA" w14:textId="77777777" w:rsidR="00164C02" w:rsidRDefault="00164C02" w:rsidP="00164C02"/>
    <w:p w14:paraId="66CEA3A7" w14:textId="7C4C202E" w:rsidR="002B7475" w:rsidRDefault="00164C02" w:rsidP="00164C02">
      <w:r>
        <w:t>In het eerste geval is het feitelijk geen klacht maar een wens of eis tot het aanpassen van de standaard. De beheerders van de betreffende standaard nemen dit in behandeling en vastgelegd als wijzigingsverzoek en niet als klacht. In dit geval doet Geonovum haar werk goed.</w:t>
      </w:r>
    </w:p>
    <w:p w14:paraId="0536A735" w14:textId="0F7B7F39" w:rsidR="002B7475" w:rsidRDefault="00164C02" w:rsidP="00164C02">
      <w:r>
        <w:t>In het tweede geval is er sprake van ontevredenheid over de uitvoering van het beheerproces van de standaard en betreft niet de inhoud, de standaard zelf. De indiener is van mening dat Geonovum, het beheerteam van de betreffende standaard, dan wel een persoon het werk niet naar behoren uitvoert. In dat geval wordt de klacht doorgezet naar opdrachtgever van het beheer van de standaard.</w:t>
      </w:r>
    </w:p>
    <w:p w14:paraId="62650E61" w14:textId="1CB95354" w:rsidR="00164C02" w:rsidRDefault="00164C02" w:rsidP="00164C02"/>
    <w:p w14:paraId="7986A249" w14:textId="77777777" w:rsidR="002B7475" w:rsidRDefault="00164C02" w:rsidP="00164C02">
      <w:r>
        <w:t>De route van indienen van klachten is bij Geonovum in principe via de helpdesk van de betreffende standaard. Dit is de manier om met Geonovum in contact te komen, vragen te stellen en wensen en eisen met betrekking tot de standaard kenbaar te maken. Door het via een helpdesk te laten verlopen registreren de type issues. De helpdesk route voor zowel vragen, wijzigingsverzoeken, klachten en incidenten geeft een zo compleet mogelijk overzicht in het contact met de gebruikers van de standaarden, over de standaarden.</w:t>
      </w:r>
    </w:p>
    <w:p w14:paraId="678ACF0C" w14:textId="4518A632" w:rsidR="002B7475" w:rsidRDefault="002B7475" w:rsidP="00164C02"/>
    <w:p w14:paraId="3CEB815A" w14:textId="77777777" w:rsidR="008F1810" w:rsidRPr="00084857" w:rsidRDefault="008F1810" w:rsidP="00DF54C7">
      <w:pPr>
        <w:pStyle w:val="Bijlagen"/>
      </w:pPr>
      <w:bookmarkStart w:id="38" w:name="_Toc80802034"/>
      <w:bookmarkStart w:id="39" w:name="_Ref500256629"/>
      <w:bookmarkEnd w:id="38"/>
    </w:p>
    <w:bookmarkEnd w:id="39"/>
    <w:p w14:paraId="622292EE" w14:textId="1360DD36" w:rsidR="00A95720" w:rsidRDefault="00C63792" w:rsidP="00234400">
      <w:pPr>
        <w:pStyle w:val="Kop1"/>
      </w:pPr>
      <w:r w:rsidRPr="00C63792">
        <w:t>Overzicht status van wijzigingsverzoeken</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2093"/>
        <w:gridCol w:w="6785"/>
      </w:tblGrid>
      <w:tr w:rsidR="009449F3" w:rsidRPr="009022CE" w14:paraId="1EC5D94C" w14:textId="77777777" w:rsidTr="00B43DAE">
        <w:tc>
          <w:tcPr>
            <w:tcW w:w="2093" w:type="dxa"/>
          </w:tcPr>
          <w:p w14:paraId="636B9F75" w14:textId="73541CFE" w:rsidR="009449F3" w:rsidRPr="009022CE" w:rsidRDefault="009449F3" w:rsidP="00B43DAE">
            <w:pPr>
              <w:autoSpaceDE w:val="0"/>
              <w:autoSpaceDN w:val="0"/>
              <w:adjustRightInd w:val="0"/>
            </w:pPr>
            <w:r w:rsidRPr="009022CE">
              <w:rPr>
                <w:b/>
                <w:bCs/>
              </w:rPr>
              <w:t>Status voorstel</w:t>
            </w:r>
          </w:p>
        </w:tc>
        <w:tc>
          <w:tcPr>
            <w:tcW w:w="6785" w:type="dxa"/>
          </w:tcPr>
          <w:p w14:paraId="32D13408" w14:textId="77777777" w:rsidR="009449F3" w:rsidRPr="009022CE" w:rsidRDefault="009449F3" w:rsidP="00B43DAE">
            <w:pPr>
              <w:autoSpaceDE w:val="0"/>
              <w:autoSpaceDN w:val="0"/>
              <w:adjustRightInd w:val="0"/>
              <w:rPr>
                <w:b/>
                <w:bCs/>
              </w:rPr>
            </w:pPr>
            <w:r w:rsidRPr="009022CE">
              <w:rPr>
                <w:b/>
                <w:bCs/>
              </w:rPr>
              <w:t>Beschrijving activiteiten</w:t>
            </w:r>
          </w:p>
        </w:tc>
      </w:tr>
      <w:tr w:rsidR="009449F3" w:rsidRPr="009022CE" w14:paraId="6D3F17DD" w14:textId="77777777" w:rsidTr="00B43DAE">
        <w:tc>
          <w:tcPr>
            <w:tcW w:w="2093" w:type="dxa"/>
          </w:tcPr>
          <w:p w14:paraId="272DE98A" w14:textId="77777777" w:rsidR="009449F3" w:rsidRPr="009022CE" w:rsidRDefault="009449F3" w:rsidP="00B43DAE">
            <w:pPr>
              <w:autoSpaceDE w:val="0"/>
              <w:autoSpaceDN w:val="0"/>
              <w:adjustRightInd w:val="0"/>
              <w:rPr>
                <w:caps/>
              </w:rPr>
            </w:pPr>
            <w:r>
              <w:rPr>
                <w:caps/>
              </w:rPr>
              <w:t>NIEUW</w:t>
            </w:r>
          </w:p>
        </w:tc>
        <w:tc>
          <w:tcPr>
            <w:tcW w:w="6785" w:type="dxa"/>
          </w:tcPr>
          <w:p w14:paraId="27651E10" w14:textId="77777777" w:rsidR="009449F3" w:rsidRPr="009022CE" w:rsidRDefault="009449F3" w:rsidP="00B43DAE">
            <w:pPr>
              <w:autoSpaceDE w:val="0"/>
              <w:autoSpaceDN w:val="0"/>
              <w:adjustRightInd w:val="0"/>
            </w:pPr>
            <w:r w:rsidRPr="009022CE">
              <w:t xml:space="preserve">Als een gebruiker een </w:t>
            </w:r>
            <w:r>
              <w:t>melding</w:t>
            </w:r>
            <w:r w:rsidRPr="009022CE">
              <w:t xml:space="preserve"> indient krijgt deze de status “</w:t>
            </w:r>
            <w:r>
              <w:t>nieuw</w:t>
            </w:r>
            <w:r w:rsidRPr="009022CE">
              <w:t>”.</w:t>
            </w:r>
          </w:p>
        </w:tc>
      </w:tr>
      <w:tr w:rsidR="009449F3" w:rsidRPr="009022CE" w14:paraId="4BA48A4B" w14:textId="77777777" w:rsidTr="00B43DAE">
        <w:tc>
          <w:tcPr>
            <w:tcW w:w="2093" w:type="dxa"/>
            <w:tcBorders>
              <w:top w:val="single" w:sz="4" w:space="0" w:color="auto"/>
              <w:bottom w:val="single" w:sz="4" w:space="0" w:color="auto"/>
              <w:right w:val="single" w:sz="4" w:space="0" w:color="auto"/>
            </w:tcBorders>
          </w:tcPr>
          <w:p w14:paraId="28836123" w14:textId="77777777" w:rsidR="009449F3" w:rsidRPr="009022CE" w:rsidRDefault="009449F3" w:rsidP="00B43DAE">
            <w:pPr>
              <w:autoSpaceDE w:val="0"/>
              <w:autoSpaceDN w:val="0"/>
              <w:adjustRightInd w:val="0"/>
              <w:rPr>
                <w:caps/>
              </w:rPr>
            </w:pPr>
            <w:r>
              <w:rPr>
                <w:caps/>
              </w:rPr>
              <w:t>TERUGKOPPELING</w:t>
            </w:r>
          </w:p>
        </w:tc>
        <w:tc>
          <w:tcPr>
            <w:tcW w:w="6785" w:type="dxa"/>
            <w:tcBorders>
              <w:top w:val="single" w:sz="4" w:space="0" w:color="auto"/>
              <w:left w:val="single" w:sz="4" w:space="0" w:color="auto"/>
              <w:bottom w:val="single" w:sz="4" w:space="0" w:color="auto"/>
            </w:tcBorders>
          </w:tcPr>
          <w:p w14:paraId="53324C43" w14:textId="77777777" w:rsidR="009449F3" w:rsidRPr="009022CE" w:rsidRDefault="009449F3" w:rsidP="00B43DAE">
            <w:pPr>
              <w:autoSpaceDE w:val="0"/>
              <w:autoSpaceDN w:val="0"/>
              <w:adjustRightInd w:val="0"/>
            </w:pPr>
            <w:r>
              <w:t>De actiehouder van de melding controleert of de melding volledig en helder is. Bij een fout gaat hij/zij in de standaard na of dit inderdaad het geval is. Hij/zij kan informatie opvragen of een onderzoek uitvoeren.</w:t>
            </w:r>
          </w:p>
        </w:tc>
      </w:tr>
      <w:tr w:rsidR="009449F3" w:rsidRPr="009022CE" w14:paraId="5FAFF7DF" w14:textId="77777777" w:rsidTr="00B43DAE">
        <w:tc>
          <w:tcPr>
            <w:tcW w:w="2093" w:type="dxa"/>
            <w:tcBorders>
              <w:top w:val="single" w:sz="4" w:space="0" w:color="auto"/>
              <w:bottom w:val="single" w:sz="4" w:space="0" w:color="auto"/>
              <w:right w:val="single" w:sz="4" w:space="0" w:color="auto"/>
            </w:tcBorders>
          </w:tcPr>
          <w:p w14:paraId="025A44EE" w14:textId="77777777" w:rsidR="009449F3" w:rsidDel="00FD210C" w:rsidRDefault="009449F3" w:rsidP="00B43DAE">
            <w:pPr>
              <w:autoSpaceDE w:val="0"/>
              <w:autoSpaceDN w:val="0"/>
              <w:adjustRightInd w:val="0"/>
              <w:rPr>
                <w:caps/>
              </w:rPr>
            </w:pPr>
            <w:r>
              <w:rPr>
                <w:caps/>
              </w:rPr>
              <w:t>ERKEND</w:t>
            </w:r>
          </w:p>
        </w:tc>
        <w:tc>
          <w:tcPr>
            <w:tcW w:w="6785" w:type="dxa"/>
            <w:tcBorders>
              <w:top w:val="single" w:sz="4" w:space="0" w:color="auto"/>
              <w:left w:val="single" w:sz="4" w:space="0" w:color="auto"/>
              <w:bottom w:val="single" w:sz="4" w:space="0" w:color="auto"/>
            </w:tcBorders>
          </w:tcPr>
          <w:p w14:paraId="5C12FE3B" w14:textId="54A26985" w:rsidR="009449F3" w:rsidRDefault="009449F3" w:rsidP="00B43DAE">
            <w:pPr>
              <w:autoSpaceDE w:val="0"/>
              <w:autoSpaceDN w:val="0"/>
              <w:adjustRightInd w:val="0"/>
            </w:pPr>
            <w:r>
              <w:t>Deze melding is helder beschreven en is of een wens voor het aanpassen van de standaard, dan wel een gevonden fout. Ook is de melding geen duplicaat van een reeds ingevoerde melding. De melding is hiermee formeel opgenomen in het meldingen systeem.</w:t>
            </w:r>
            <w:r w:rsidR="002B7475">
              <w:t xml:space="preserve"> </w:t>
            </w:r>
          </w:p>
        </w:tc>
      </w:tr>
      <w:tr w:rsidR="009449F3" w:rsidRPr="009022CE" w14:paraId="1D513E07" w14:textId="77777777" w:rsidTr="00B43DAE">
        <w:tc>
          <w:tcPr>
            <w:tcW w:w="2093" w:type="dxa"/>
          </w:tcPr>
          <w:p w14:paraId="7CC52011" w14:textId="77777777" w:rsidR="009449F3" w:rsidRDefault="009449F3" w:rsidP="00B43DAE">
            <w:pPr>
              <w:autoSpaceDE w:val="0"/>
              <w:autoSpaceDN w:val="0"/>
              <w:adjustRightInd w:val="0"/>
              <w:rPr>
                <w:caps/>
              </w:rPr>
            </w:pPr>
            <w:r>
              <w:rPr>
                <w:caps/>
              </w:rPr>
              <w:t>bevestigd</w:t>
            </w:r>
          </w:p>
        </w:tc>
        <w:tc>
          <w:tcPr>
            <w:tcW w:w="6785" w:type="dxa"/>
          </w:tcPr>
          <w:p w14:paraId="316C2842" w14:textId="77777777" w:rsidR="009449F3" w:rsidRDefault="009449F3" w:rsidP="00B43DAE">
            <w:pPr>
              <w:autoSpaceDE w:val="0"/>
              <w:autoSpaceDN w:val="0"/>
              <w:adjustRightInd w:val="0"/>
            </w:pPr>
            <w:r>
              <w:t xml:space="preserve">Geonovum neemt deze melding mee in het wijzigingsproces van de standaard. </w:t>
            </w:r>
          </w:p>
        </w:tc>
      </w:tr>
      <w:tr w:rsidR="009449F3" w:rsidRPr="009022CE" w14:paraId="67914B98" w14:textId="77777777" w:rsidTr="00B43DAE">
        <w:tc>
          <w:tcPr>
            <w:tcW w:w="2093" w:type="dxa"/>
          </w:tcPr>
          <w:p w14:paraId="50C5420C" w14:textId="77777777" w:rsidR="009449F3" w:rsidRPr="009022CE" w:rsidRDefault="009449F3" w:rsidP="00B43DAE">
            <w:pPr>
              <w:autoSpaceDE w:val="0"/>
              <w:autoSpaceDN w:val="0"/>
              <w:adjustRightInd w:val="0"/>
              <w:rPr>
                <w:caps/>
              </w:rPr>
            </w:pPr>
            <w:r>
              <w:rPr>
                <w:caps/>
              </w:rPr>
              <w:t>toegewezen</w:t>
            </w:r>
          </w:p>
        </w:tc>
        <w:tc>
          <w:tcPr>
            <w:tcW w:w="6785" w:type="dxa"/>
          </w:tcPr>
          <w:p w14:paraId="3A83A658" w14:textId="77777777" w:rsidR="009449F3" w:rsidRPr="009022CE" w:rsidRDefault="009449F3" w:rsidP="00B43DAE">
            <w:pPr>
              <w:autoSpaceDE w:val="0"/>
              <w:autoSpaceDN w:val="0"/>
              <w:adjustRightInd w:val="0"/>
            </w:pPr>
            <w:r>
              <w:t xml:space="preserve">De melding is toegewezen aan een actiehouder en gekoppeld aan een nieuwe versie van de standaard. </w:t>
            </w:r>
          </w:p>
        </w:tc>
      </w:tr>
      <w:tr w:rsidR="009449F3" w:rsidRPr="009022CE" w14:paraId="62A39997" w14:textId="77777777" w:rsidTr="00B43DAE">
        <w:tc>
          <w:tcPr>
            <w:tcW w:w="2093" w:type="dxa"/>
          </w:tcPr>
          <w:p w14:paraId="4C0DE6F3" w14:textId="77777777" w:rsidR="009449F3" w:rsidRDefault="009449F3" w:rsidP="00B43DAE">
            <w:pPr>
              <w:autoSpaceDE w:val="0"/>
              <w:autoSpaceDN w:val="0"/>
              <w:adjustRightInd w:val="0"/>
              <w:rPr>
                <w:caps/>
              </w:rPr>
            </w:pPr>
            <w:r>
              <w:rPr>
                <w:caps/>
              </w:rPr>
              <w:t>OPGELOST</w:t>
            </w:r>
          </w:p>
        </w:tc>
        <w:tc>
          <w:tcPr>
            <w:tcW w:w="6785" w:type="dxa"/>
          </w:tcPr>
          <w:p w14:paraId="4C61E539" w14:textId="77777777" w:rsidR="009449F3" w:rsidRDefault="009449F3" w:rsidP="00B43DAE">
            <w:pPr>
              <w:autoSpaceDE w:val="0"/>
              <w:autoSpaceDN w:val="0"/>
              <w:adjustRightInd w:val="0"/>
            </w:pPr>
            <w:r>
              <w:t>De melding is opgelost als de melding onderdeel is van de nieuwe versie van de standaard.</w:t>
            </w:r>
          </w:p>
        </w:tc>
      </w:tr>
      <w:tr w:rsidR="009449F3" w:rsidRPr="009022CE" w14:paraId="73D01FBC" w14:textId="77777777" w:rsidTr="00B43DAE">
        <w:tc>
          <w:tcPr>
            <w:tcW w:w="2093" w:type="dxa"/>
          </w:tcPr>
          <w:p w14:paraId="3948268C" w14:textId="77777777" w:rsidR="009449F3" w:rsidRPr="009022CE" w:rsidRDefault="009449F3" w:rsidP="00B43DAE">
            <w:pPr>
              <w:autoSpaceDE w:val="0"/>
              <w:autoSpaceDN w:val="0"/>
              <w:adjustRightInd w:val="0"/>
              <w:rPr>
                <w:caps/>
              </w:rPr>
            </w:pPr>
            <w:r>
              <w:rPr>
                <w:caps/>
              </w:rPr>
              <w:t>AFGESLOTEN</w:t>
            </w:r>
          </w:p>
        </w:tc>
        <w:tc>
          <w:tcPr>
            <w:tcW w:w="6785" w:type="dxa"/>
          </w:tcPr>
          <w:p w14:paraId="3DBB0514" w14:textId="0FCC6096" w:rsidR="002B7475" w:rsidRDefault="009449F3" w:rsidP="00B43DAE">
            <w:pPr>
              <w:autoSpaceDE w:val="0"/>
              <w:autoSpaceDN w:val="0"/>
              <w:adjustRightInd w:val="0"/>
            </w:pPr>
            <w:r>
              <w:t>De melding wordt afgesloten in de volgende situaties:</w:t>
            </w:r>
            <w:bookmarkStart w:id="40" w:name="_Hlk500331000"/>
          </w:p>
          <w:p w14:paraId="14B17249" w14:textId="4ABEA4A2" w:rsidR="009449F3" w:rsidRDefault="009449F3" w:rsidP="00B43DAE">
            <w:pPr>
              <w:pStyle w:val="Lijstalinea"/>
              <w:numPr>
                <w:ilvl w:val="0"/>
                <w:numId w:val="22"/>
              </w:numPr>
              <w:autoSpaceDE w:val="0"/>
              <w:autoSpaceDN w:val="0"/>
              <w:adjustRightInd w:val="0"/>
              <w:spacing w:line="240" w:lineRule="atLeast"/>
            </w:pPr>
            <w:r>
              <w:t>wanneer de melding is opgenomen in de nieuwe versie van de standaard;</w:t>
            </w:r>
          </w:p>
          <w:bookmarkEnd w:id="40"/>
          <w:p w14:paraId="767A27EB" w14:textId="77777777" w:rsidR="009449F3" w:rsidRDefault="009449F3" w:rsidP="00B43DAE">
            <w:pPr>
              <w:pStyle w:val="Lijstalinea"/>
              <w:numPr>
                <w:ilvl w:val="0"/>
                <w:numId w:val="22"/>
              </w:numPr>
              <w:autoSpaceDE w:val="0"/>
              <w:autoSpaceDN w:val="0"/>
              <w:adjustRightInd w:val="0"/>
              <w:spacing w:line="240" w:lineRule="atLeast"/>
            </w:pPr>
            <w:r>
              <w:t>wanneer de wens niet wordt gehonoreerd in de nieuwe versie van de standaard;</w:t>
            </w:r>
          </w:p>
          <w:p w14:paraId="7F1EE934" w14:textId="5681D4AC" w:rsidR="002B7475" w:rsidRDefault="009449F3" w:rsidP="00B43DAE">
            <w:pPr>
              <w:pStyle w:val="Lijstalinea"/>
              <w:numPr>
                <w:ilvl w:val="0"/>
                <w:numId w:val="22"/>
              </w:numPr>
              <w:autoSpaceDE w:val="0"/>
              <w:autoSpaceDN w:val="0"/>
              <w:adjustRightInd w:val="0"/>
              <w:spacing w:line="240" w:lineRule="atLeast"/>
            </w:pPr>
            <w:r>
              <w:t>wanneer de fout niet meer relevant wordt geacht voor de standaard.</w:t>
            </w:r>
          </w:p>
          <w:p w14:paraId="6F6AEB41" w14:textId="5FE55F9B" w:rsidR="009449F3" w:rsidRPr="009022CE" w:rsidRDefault="009449F3" w:rsidP="00B43DAE">
            <w:pPr>
              <w:autoSpaceDE w:val="0"/>
              <w:autoSpaceDN w:val="0"/>
              <w:adjustRightInd w:val="0"/>
            </w:pPr>
            <w:r>
              <w:t xml:space="preserve">De precieze informatie hierover staat in de melding onder het attribuut ‘oplossing’. Indien een melding uiteindelijk niet is meegenomen in de nieuwe versie van de standaard maar wel een fout/ wens blijft, wordt de status teruggezet op erkend. </w:t>
            </w:r>
          </w:p>
        </w:tc>
      </w:tr>
    </w:tbl>
    <w:p w14:paraId="2B041869" w14:textId="77777777" w:rsidR="002B7475" w:rsidRDefault="002B7475" w:rsidP="00E84199"/>
    <w:p w14:paraId="7927E2F3" w14:textId="77777777" w:rsidR="002B7475" w:rsidRDefault="002B7475" w:rsidP="00E84199"/>
    <w:p w14:paraId="31CE35EF" w14:textId="77777777" w:rsidR="002B7475" w:rsidRDefault="002B7475" w:rsidP="00A95720"/>
    <w:p w14:paraId="20E5617B" w14:textId="0A3A8515" w:rsidR="002B7475" w:rsidRDefault="002B7475" w:rsidP="00A95720"/>
    <w:p w14:paraId="4EF7DC4D" w14:textId="77777777" w:rsidR="00792DB7" w:rsidRDefault="00792DB7">
      <w:pPr>
        <w:spacing w:line="240" w:lineRule="auto"/>
        <w:jc w:val="left"/>
        <w:rPr>
          <w:bCs/>
          <w:szCs w:val="20"/>
        </w:rPr>
      </w:pPr>
    </w:p>
    <w:sectPr w:rsidR="00792DB7" w:rsidSect="00672722">
      <w:headerReference w:type="default" r:id="rId19"/>
      <w:footerReference w:type="default" r:id="rId20"/>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B1D4F" w14:textId="77777777" w:rsidR="000E4F9F" w:rsidRDefault="000E4F9F">
      <w:r>
        <w:separator/>
      </w:r>
    </w:p>
    <w:p w14:paraId="10402828" w14:textId="77777777" w:rsidR="000E4F9F" w:rsidRDefault="000E4F9F"/>
  </w:endnote>
  <w:endnote w:type="continuationSeparator" w:id="0">
    <w:p w14:paraId="32E2A598" w14:textId="77777777" w:rsidR="000E4F9F" w:rsidRDefault="000E4F9F">
      <w:r>
        <w:continuationSeparator/>
      </w:r>
    </w:p>
    <w:p w14:paraId="3BF77C41" w14:textId="77777777" w:rsidR="000E4F9F" w:rsidRDefault="000E4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0" w:type="dxa"/>
      <w:tblLook w:val="01E0" w:firstRow="1" w:lastRow="1" w:firstColumn="1" w:lastColumn="1" w:noHBand="0" w:noVBand="0"/>
    </w:tblPr>
    <w:tblGrid>
      <w:gridCol w:w="644"/>
      <w:gridCol w:w="8738"/>
    </w:tblGrid>
    <w:tr w:rsidR="00924BE7" w14:paraId="559ECC3A" w14:textId="77777777">
      <w:tc>
        <w:tcPr>
          <w:tcW w:w="648" w:type="dxa"/>
        </w:tcPr>
        <w:p w14:paraId="171356B0" w14:textId="77777777" w:rsidR="00924BE7" w:rsidRPr="00E2691E" w:rsidRDefault="00924BE7" w:rsidP="00BB25BB">
          <w:r>
            <w:fldChar w:fldCharType="begin"/>
          </w:r>
          <w:r>
            <w:instrText xml:space="preserve"> PAGE </w:instrText>
          </w:r>
          <w:r>
            <w:fldChar w:fldCharType="separate"/>
          </w:r>
          <w:r>
            <w:rPr>
              <w:noProof/>
            </w:rPr>
            <w:t>2</w:t>
          </w:r>
          <w:r>
            <w:fldChar w:fldCharType="end"/>
          </w:r>
        </w:p>
      </w:tc>
      <w:tc>
        <w:tcPr>
          <w:tcW w:w="8820" w:type="dxa"/>
        </w:tcPr>
        <w:p w14:paraId="5BF15D8D" w14:textId="13A8081B" w:rsidR="00924BE7" w:rsidRDefault="00924BE7"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77599B8A" w14:textId="77777777" w:rsidR="002B7475" w:rsidRDefault="002B7475" w:rsidP="00064FFB"/>
  <w:p w14:paraId="4C21B604" w14:textId="43B0F638" w:rsidR="002B7475" w:rsidRDefault="002B7475" w:rsidP="00064FFB"/>
  <w:p w14:paraId="7EC1F43D" w14:textId="77777777" w:rsidR="00924BE7" w:rsidRDefault="00924B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B49E" w14:textId="77777777" w:rsidR="00924BE7" w:rsidRDefault="00924BE7"/>
  <w:p w14:paraId="0BC6FEA6" w14:textId="77777777" w:rsidR="00924BE7" w:rsidRDefault="00924B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924BE7" w14:paraId="08353F7F" w14:textId="77777777">
      <w:trPr>
        <w:trHeight w:val="182"/>
      </w:trPr>
      <w:tc>
        <w:tcPr>
          <w:tcW w:w="540" w:type="dxa"/>
        </w:tcPr>
        <w:p w14:paraId="7930393E" w14:textId="25FEB2F6" w:rsidR="00924BE7" w:rsidRPr="007008A1" w:rsidRDefault="00924BE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19</w:t>
          </w:r>
          <w:r w:rsidRPr="007008A1">
            <w:rPr>
              <w:sz w:val="14"/>
              <w:szCs w:val="14"/>
            </w:rPr>
            <w:fldChar w:fldCharType="end"/>
          </w:r>
        </w:p>
      </w:tc>
      <w:tc>
        <w:tcPr>
          <w:tcW w:w="8835" w:type="dxa"/>
        </w:tcPr>
        <w:p w14:paraId="4A10F935" w14:textId="0D0EB013" w:rsidR="00924BE7" w:rsidRPr="007008A1" w:rsidRDefault="00924BE7" w:rsidP="00FD130F">
          <w:pPr>
            <w:rPr>
              <w:sz w:val="14"/>
              <w:szCs w:val="14"/>
            </w:rPr>
          </w:pPr>
          <w:r>
            <w:rPr>
              <w:sz w:val="14"/>
              <w:szCs w:val="14"/>
            </w:rPr>
            <w:t xml:space="preserve">Wijzigingsprotocol </w:t>
          </w:r>
          <w:r w:rsidR="000067A0">
            <w:rPr>
              <w:sz w:val="14"/>
              <w:szCs w:val="14"/>
            </w:rPr>
            <w:t>Informatiemodel</w:t>
          </w:r>
          <w:r w:rsidR="00A248FD">
            <w:rPr>
              <w:sz w:val="14"/>
              <w:szCs w:val="14"/>
            </w:rPr>
            <w:t xml:space="preserve"> </w:t>
          </w:r>
          <w:r w:rsidR="00A37178">
            <w:rPr>
              <w:sz w:val="14"/>
              <w:szCs w:val="14"/>
            </w:rPr>
            <w:t>Geluid</w:t>
          </w:r>
        </w:p>
      </w:tc>
    </w:tr>
  </w:tbl>
  <w:p w14:paraId="7DD1AB6C" w14:textId="77777777" w:rsidR="00924BE7" w:rsidRDefault="00924BE7"/>
  <w:p w14:paraId="6FAA4897" w14:textId="77777777" w:rsidR="00924BE7" w:rsidRDefault="00924B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572D" w14:textId="77777777" w:rsidR="000E4F9F" w:rsidRDefault="000E4F9F">
      <w:r>
        <w:separator/>
      </w:r>
    </w:p>
    <w:p w14:paraId="454D4685" w14:textId="77777777" w:rsidR="000E4F9F" w:rsidRDefault="000E4F9F"/>
  </w:footnote>
  <w:footnote w:type="continuationSeparator" w:id="0">
    <w:p w14:paraId="0202E55B" w14:textId="77777777" w:rsidR="000E4F9F" w:rsidRDefault="000E4F9F">
      <w:r>
        <w:continuationSeparator/>
      </w:r>
    </w:p>
    <w:p w14:paraId="44258FDA" w14:textId="77777777" w:rsidR="000E4F9F" w:rsidRDefault="000E4F9F"/>
  </w:footnote>
  <w:footnote w:id="1">
    <w:p w14:paraId="4EDD06E3" w14:textId="25B0D1B0" w:rsidR="00924BE7" w:rsidRDefault="00924BE7">
      <w:pPr>
        <w:pStyle w:val="Voetnoottekst"/>
      </w:pPr>
      <w:r>
        <w:rPr>
          <w:rStyle w:val="Voetnootmarkering"/>
        </w:rPr>
        <w:footnoteRef/>
      </w:r>
      <w:r>
        <w:t xml:space="preserve"> </w:t>
      </w:r>
      <w:r w:rsidRPr="00D17BE7">
        <w:rPr>
          <w:sz w:val="14"/>
          <w:szCs w:val="14"/>
        </w:rPr>
        <w:t xml:space="preserve">Zie: </w:t>
      </w:r>
      <w:hyperlink r:id="rId1" w:history="1">
        <w:r w:rsidRPr="00991C59">
          <w:rPr>
            <w:rStyle w:val="Hyperlink"/>
            <w:sz w:val="14"/>
            <w:szCs w:val="14"/>
          </w:rPr>
          <w:t>https://definities.geostandaarden.nl</w:t>
        </w:r>
      </w:hyperlink>
    </w:p>
  </w:footnote>
  <w:footnote w:id="2">
    <w:p w14:paraId="710EECCE" w14:textId="7BDD718E" w:rsidR="00924BE7" w:rsidRDefault="00924BE7" w:rsidP="00546239">
      <w:pPr>
        <w:pStyle w:val="Voetnoottekst"/>
      </w:pPr>
      <w:r>
        <w:rPr>
          <w:rStyle w:val="Voetnootmarkering"/>
        </w:rPr>
        <w:footnoteRef/>
      </w:r>
      <w:r>
        <w:t xml:space="preserve"> </w:t>
      </w:r>
      <w:r w:rsidRPr="00897080">
        <w:rPr>
          <w:sz w:val="14"/>
          <w:szCs w:val="14"/>
        </w:rPr>
        <w:t xml:space="preserve">Zie: </w:t>
      </w:r>
      <w:hyperlink r:id="rId2" w:history="1">
        <w:r w:rsidRPr="00991C59">
          <w:rPr>
            <w:rStyle w:val="Hyperlink"/>
            <w:sz w:val="14"/>
            <w:szCs w:val="14"/>
          </w:rPr>
          <w:t>https://register.geostandaarden.nl</w:t>
        </w:r>
      </w:hyperlink>
    </w:p>
  </w:footnote>
  <w:footnote w:id="3">
    <w:p w14:paraId="49403C80" w14:textId="0B69158C" w:rsidR="00924BE7" w:rsidRDefault="00924BE7">
      <w:pPr>
        <w:pStyle w:val="Voetnoottekst"/>
      </w:pPr>
      <w:r w:rsidRPr="00E833EE">
        <w:rPr>
          <w:rStyle w:val="Voetnootmarkering"/>
          <w:sz w:val="14"/>
          <w:szCs w:val="18"/>
        </w:rPr>
        <w:footnoteRef/>
      </w:r>
      <w:r w:rsidRPr="00E833EE">
        <w:rPr>
          <w:sz w:val="14"/>
          <w:szCs w:val="18"/>
        </w:rPr>
        <w:t xml:space="preserve"> Zie: </w:t>
      </w:r>
      <w:hyperlink r:id="rId3" w:history="1">
        <w:r w:rsidRPr="00991C59">
          <w:rPr>
            <w:rStyle w:val="Hyperlink"/>
            <w:sz w:val="14"/>
            <w:szCs w:val="18"/>
          </w:rPr>
          <w:t>https://docs.geostandaarden.nl</w:t>
        </w:r>
      </w:hyperlink>
    </w:p>
  </w:footnote>
  <w:footnote w:id="4">
    <w:p w14:paraId="1F669735" w14:textId="596C4FB5" w:rsidR="00924BE7" w:rsidRDefault="00924BE7">
      <w:pPr>
        <w:pStyle w:val="Voetnoottekst"/>
      </w:pPr>
      <w:r>
        <w:rPr>
          <w:rStyle w:val="Voetnootmarkering"/>
        </w:rPr>
        <w:footnoteRef/>
      </w:r>
      <w:r>
        <w:t xml:space="preserve"> </w:t>
      </w:r>
      <w:r w:rsidRPr="0012082E">
        <w:rPr>
          <w:sz w:val="14"/>
          <w:szCs w:val="14"/>
        </w:rPr>
        <w:t xml:space="preserve">Zie: </w:t>
      </w:r>
      <w:hyperlink r:id="rId4" w:history="1">
        <w:r w:rsidRPr="00A379BE">
          <w:rPr>
            <w:rStyle w:val="Hyperlink"/>
            <w:sz w:val="14"/>
            <w:szCs w:val="14"/>
          </w:rPr>
          <w:t>http://wiki.geonovum.nl/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D77A" w14:textId="77777777" w:rsidR="00924BE7" w:rsidRDefault="00924BE7" w:rsidP="00064FFB">
    <w:pPr>
      <w:jc w:val="center"/>
    </w:pPr>
  </w:p>
  <w:p w14:paraId="5404623F" w14:textId="77777777" w:rsidR="00924BE7" w:rsidRDefault="00924BE7">
    <w:r>
      <w:rPr>
        <w:noProof/>
      </w:rPr>
      <w:drawing>
        <wp:anchor distT="0" distB="0" distL="114300" distR="114300" simplePos="0" relativeHeight="251657216" behindDoc="0" locked="0" layoutInCell="1" allowOverlap="1" wp14:anchorId="65211DCE" wp14:editId="42816351">
          <wp:simplePos x="0" y="0"/>
          <wp:positionH relativeFrom="column">
            <wp:posOffset>1714500</wp:posOffset>
          </wp:positionH>
          <wp:positionV relativeFrom="paragraph">
            <wp:posOffset>20320</wp:posOffset>
          </wp:positionV>
          <wp:extent cx="2059940" cy="1043940"/>
          <wp:effectExtent l="0" t="0" r="0" b="3810"/>
          <wp:wrapNone/>
          <wp:docPr id="10"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6A73" w14:textId="77777777" w:rsidR="00924BE7" w:rsidRDefault="00924BE7" w:rsidP="00064FFB">
    <w:pPr>
      <w:jc w:val="center"/>
    </w:pPr>
    <w:r>
      <w:rPr>
        <w:noProof/>
      </w:rPr>
      <w:drawing>
        <wp:anchor distT="0" distB="0" distL="114300" distR="114300" simplePos="0" relativeHeight="251658240" behindDoc="0" locked="0" layoutInCell="1" allowOverlap="1" wp14:anchorId="5B31173A" wp14:editId="0555048F">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3A050" w14:textId="77777777" w:rsidR="00924BE7" w:rsidRDefault="00924B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99A0FAF"/>
    <w:multiLevelType w:val="hybridMultilevel"/>
    <w:tmpl w:val="C4D4AFD2"/>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B04BE9"/>
    <w:multiLevelType w:val="multilevel"/>
    <w:tmpl w:val="725834DA"/>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Kop2"/>
      <w:lvlText w:val="%1.%2"/>
      <w:lvlJc w:val="left"/>
      <w:pPr>
        <w:tabs>
          <w:tab w:val="num" w:pos="709"/>
        </w:tabs>
        <w:ind w:left="142"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Kop3"/>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154270"/>
    <w:multiLevelType w:val="hybridMultilevel"/>
    <w:tmpl w:val="2B384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9374E40"/>
    <w:multiLevelType w:val="hybridMultilevel"/>
    <w:tmpl w:val="4ED264B6"/>
    <w:lvl w:ilvl="0" w:tplc="04130011">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EBF174D"/>
    <w:multiLevelType w:val="hybridMultilevel"/>
    <w:tmpl w:val="1B2A8FAE"/>
    <w:lvl w:ilvl="0" w:tplc="0409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3823132"/>
    <w:multiLevelType w:val="hybridMultilevel"/>
    <w:tmpl w:val="8690A234"/>
    <w:lvl w:ilvl="0" w:tplc="13EA7204">
      <w:start w:val="2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013DE8"/>
    <w:multiLevelType w:val="hybridMultilevel"/>
    <w:tmpl w:val="6D82734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4F138F3"/>
    <w:multiLevelType w:val="hybridMultilevel"/>
    <w:tmpl w:val="F7C6F85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5537460"/>
    <w:multiLevelType w:val="hybridMultilevel"/>
    <w:tmpl w:val="A3CC3E0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B416CEF"/>
    <w:multiLevelType w:val="hybridMultilevel"/>
    <w:tmpl w:val="ACB62C0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3F81094E"/>
    <w:multiLevelType w:val="hybridMultilevel"/>
    <w:tmpl w:val="537C327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3FD808C9"/>
    <w:multiLevelType w:val="hybridMultilevel"/>
    <w:tmpl w:val="7AE04B8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7"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9" w15:restartNumberingAfterBreak="0">
    <w:nsid w:val="54870B27"/>
    <w:multiLevelType w:val="hybridMultilevel"/>
    <w:tmpl w:val="322878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6FE0E02"/>
    <w:multiLevelType w:val="hybridMultilevel"/>
    <w:tmpl w:val="1DC099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83410C5"/>
    <w:multiLevelType w:val="hybridMultilevel"/>
    <w:tmpl w:val="141261D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AFE7FE3"/>
    <w:multiLevelType w:val="hybridMultilevel"/>
    <w:tmpl w:val="F04A0A6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15:restartNumberingAfterBreak="0">
    <w:nsid w:val="673705E0"/>
    <w:multiLevelType w:val="hybridMultilevel"/>
    <w:tmpl w:val="1A02101A"/>
    <w:lvl w:ilvl="0" w:tplc="04090005">
      <w:start w:val="1"/>
      <w:numFmt w:val="bullet"/>
      <w:lvlText w:val=""/>
      <w:lvlJc w:val="left"/>
      <w:pPr>
        <w:tabs>
          <w:tab w:val="num" w:pos="360"/>
        </w:tabs>
        <w:ind w:left="360" w:hanging="360"/>
      </w:pPr>
      <w:rPr>
        <w:rFonts w:ascii="Wingdings" w:hAnsi="Wingdings" w:hint="default"/>
      </w:rPr>
    </w:lvl>
    <w:lvl w:ilvl="1" w:tplc="C93A61D4" w:tentative="1">
      <w:start w:val="1"/>
      <w:numFmt w:val="bullet"/>
      <w:lvlText w:val="o"/>
      <w:lvlJc w:val="left"/>
      <w:pPr>
        <w:tabs>
          <w:tab w:val="num" w:pos="1080"/>
        </w:tabs>
        <w:ind w:left="1080" w:hanging="360"/>
      </w:pPr>
      <w:rPr>
        <w:rFonts w:ascii="Courier New" w:hAnsi="Courier New" w:cs="Courier New" w:hint="default"/>
      </w:rPr>
    </w:lvl>
    <w:lvl w:ilvl="2" w:tplc="89421C4E" w:tentative="1">
      <w:start w:val="1"/>
      <w:numFmt w:val="bullet"/>
      <w:lvlText w:val=""/>
      <w:lvlJc w:val="left"/>
      <w:pPr>
        <w:tabs>
          <w:tab w:val="num" w:pos="1800"/>
        </w:tabs>
        <w:ind w:left="1800" w:hanging="360"/>
      </w:pPr>
      <w:rPr>
        <w:rFonts w:ascii="Wingdings" w:hAnsi="Wingdings" w:hint="default"/>
      </w:rPr>
    </w:lvl>
    <w:lvl w:ilvl="3" w:tplc="1FB853F6" w:tentative="1">
      <w:start w:val="1"/>
      <w:numFmt w:val="bullet"/>
      <w:lvlText w:val=""/>
      <w:lvlJc w:val="left"/>
      <w:pPr>
        <w:tabs>
          <w:tab w:val="num" w:pos="2520"/>
        </w:tabs>
        <w:ind w:left="2520" w:hanging="360"/>
      </w:pPr>
      <w:rPr>
        <w:rFonts w:ascii="Symbol" w:hAnsi="Symbol" w:hint="default"/>
      </w:rPr>
    </w:lvl>
    <w:lvl w:ilvl="4" w:tplc="6E4E3A2C" w:tentative="1">
      <w:start w:val="1"/>
      <w:numFmt w:val="bullet"/>
      <w:lvlText w:val="o"/>
      <w:lvlJc w:val="left"/>
      <w:pPr>
        <w:tabs>
          <w:tab w:val="num" w:pos="3240"/>
        </w:tabs>
        <w:ind w:left="3240" w:hanging="360"/>
      </w:pPr>
      <w:rPr>
        <w:rFonts w:ascii="Courier New" w:hAnsi="Courier New" w:cs="Courier New" w:hint="default"/>
      </w:rPr>
    </w:lvl>
    <w:lvl w:ilvl="5" w:tplc="38546894" w:tentative="1">
      <w:start w:val="1"/>
      <w:numFmt w:val="bullet"/>
      <w:lvlText w:val=""/>
      <w:lvlJc w:val="left"/>
      <w:pPr>
        <w:tabs>
          <w:tab w:val="num" w:pos="3960"/>
        </w:tabs>
        <w:ind w:left="3960" w:hanging="360"/>
      </w:pPr>
      <w:rPr>
        <w:rFonts w:ascii="Wingdings" w:hAnsi="Wingdings" w:hint="default"/>
      </w:rPr>
    </w:lvl>
    <w:lvl w:ilvl="6" w:tplc="92CE8792" w:tentative="1">
      <w:start w:val="1"/>
      <w:numFmt w:val="bullet"/>
      <w:lvlText w:val=""/>
      <w:lvlJc w:val="left"/>
      <w:pPr>
        <w:tabs>
          <w:tab w:val="num" w:pos="4680"/>
        </w:tabs>
        <w:ind w:left="4680" w:hanging="360"/>
      </w:pPr>
      <w:rPr>
        <w:rFonts w:ascii="Symbol" w:hAnsi="Symbol" w:hint="default"/>
      </w:rPr>
    </w:lvl>
    <w:lvl w:ilvl="7" w:tplc="55864E6E" w:tentative="1">
      <w:start w:val="1"/>
      <w:numFmt w:val="bullet"/>
      <w:lvlText w:val="o"/>
      <w:lvlJc w:val="left"/>
      <w:pPr>
        <w:tabs>
          <w:tab w:val="num" w:pos="5400"/>
        </w:tabs>
        <w:ind w:left="5400" w:hanging="360"/>
      </w:pPr>
      <w:rPr>
        <w:rFonts w:ascii="Courier New" w:hAnsi="Courier New" w:cs="Courier New" w:hint="default"/>
      </w:rPr>
    </w:lvl>
    <w:lvl w:ilvl="8" w:tplc="484A920A"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BA14E65"/>
    <w:multiLevelType w:val="hybridMultilevel"/>
    <w:tmpl w:val="E74CF56A"/>
    <w:lvl w:ilvl="0" w:tplc="A96655EE">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E550958"/>
    <w:multiLevelType w:val="hybridMultilevel"/>
    <w:tmpl w:val="3F3099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6E2F4A"/>
    <w:multiLevelType w:val="hybridMultilevel"/>
    <w:tmpl w:val="F04E97A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9EA5F9B"/>
    <w:multiLevelType w:val="hybridMultilevel"/>
    <w:tmpl w:val="3558CCD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892A84"/>
    <w:multiLevelType w:val="hybridMultilevel"/>
    <w:tmpl w:val="93FA80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34502604">
    <w:abstractNumId w:val="9"/>
  </w:num>
  <w:num w:numId="2" w16cid:durableId="1655639234">
    <w:abstractNumId w:val="7"/>
  </w:num>
  <w:num w:numId="3" w16cid:durableId="120193418">
    <w:abstractNumId w:val="6"/>
  </w:num>
  <w:num w:numId="4" w16cid:durableId="55859473">
    <w:abstractNumId w:val="5"/>
  </w:num>
  <w:num w:numId="5" w16cid:durableId="301623911">
    <w:abstractNumId w:val="33"/>
  </w:num>
  <w:num w:numId="6" w16cid:durableId="1863517280">
    <w:abstractNumId w:val="23"/>
  </w:num>
  <w:num w:numId="7" w16cid:durableId="488985520">
    <w:abstractNumId w:val="15"/>
  </w:num>
  <w:num w:numId="8" w16cid:durableId="447626768">
    <w:abstractNumId w:val="21"/>
  </w:num>
  <w:num w:numId="9" w16cid:durableId="965625882">
    <w:abstractNumId w:val="4"/>
  </w:num>
  <w:num w:numId="10" w16cid:durableId="301082599">
    <w:abstractNumId w:val="8"/>
  </w:num>
  <w:num w:numId="11" w16cid:durableId="1657680597">
    <w:abstractNumId w:val="3"/>
  </w:num>
  <w:num w:numId="12" w16cid:durableId="844441321">
    <w:abstractNumId w:val="2"/>
  </w:num>
  <w:num w:numId="13" w16cid:durableId="217056869">
    <w:abstractNumId w:val="1"/>
  </w:num>
  <w:num w:numId="14" w16cid:durableId="1911504309">
    <w:abstractNumId w:val="0"/>
  </w:num>
  <w:num w:numId="15" w16cid:durableId="1814593348">
    <w:abstractNumId w:val="28"/>
  </w:num>
  <w:num w:numId="16" w16cid:durableId="1911693986">
    <w:abstractNumId w:val="11"/>
  </w:num>
  <w:num w:numId="17" w16cid:durableId="1355231644">
    <w:abstractNumId w:val="14"/>
  </w:num>
  <w:num w:numId="18" w16cid:durableId="1325086287">
    <w:abstractNumId w:val="27"/>
  </w:num>
  <w:num w:numId="19" w16cid:durableId="136384437">
    <w:abstractNumId w:val="26"/>
  </w:num>
  <w:num w:numId="20" w16cid:durableId="11494002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215414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1791750">
    <w:abstractNumId w:val="19"/>
  </w:num>
  <w:num w:numId="23" w16cid:durableId="1626236785">
    <w:abstractNumId w:val="18"/>
  </w:num>
  <w:num w:numId="24" w16cid:durableId="1396851897">
    <w:abstractNumId w:val="13"/>
  </w:num>
  <w:num w:numId="25" w16cid:durableId="986086573">
    <w:abstractNumId w:val="24"/>
  </w:num>
  <w:num w:numId="26" w16cid:durableId="2141459561">
    <w:abstractNumId w:val="16"/>
  </w:num>
  <w:num w:numId="27" w16cid:durableId="1067613547">
    <w:abstractNumId w:val="35"/>
  </w:num>
  <w:num w:numId="28" w16cid:durableId="2095781776">
    <w:abstractNumId w:val="36"/>
  </w:num>
  <w:num w:numId="29" w16cid:durableId="1395812640">
    <w:abstractNumId w:val="34"/>
  </w:num>
  <w:num w:numId="30" w16cid:durableId="1209102483">
    <w:abstractNumId w:val="37"/>
  </w:num>
  <w:num w:numId="31" w16cid:durableId="1388989900">
    <w:abstractNumId w:val="12"/>
  </w:num>
  <w:num w:numId="32" w16cid:durableId="1143766273">
    <w:abstractNumId w:val="30"/>
  </w:num>
  <w:num w:numId="33" w16cid:durableId="137039187">
    <w:abstractNumId w:val="29"/>
  </w:num>
  <w:num w:numId="34" w16cid:durableId="952323787">
    <w:abstractNumId w:val="11"/>
  </w:num>
  <w:num w:numId="35" w16cid:durableId="3125684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5647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31171933">
    <w:abstractNumId w:val="17"/>
  </w:num>
  <w:num w:numId="38" w16cid:durableId="915433337">
    <w:abstractNumId w:val="25"/>
  </w:num>
  <w:num w:numId="39" w16cid:durableId="1192112729">
    <w:abstractNumId w:val="32"/>
  </w:num>
  <w:num w:numId="40" w16cid:durableId="920407450">
    <w:abstractNumId w:val="39"/>
  </w:num>
  <w:num w:numId="41" w16cid:durableId="1733578630">
    <w:abstractNumId w:val="38"/>
  </w:num>
  <w:num w:numId="42" w16cid:durableId="1623462410">
    <w:abstractNumId w:val="20"/>
  </w:num>
  <w:num w:numId="43" w16cid:durableId="87311960">
    <w:abstractNumId w:val="10"/>
  </w:num>
  <w:num w:numId="44" w16cid:durableId="1869676684">
    <w:abstractNumId w:val="11"/>
  </w:num>
  <w:num w:numId="45" w16cid:durableId="638925586">
    <w:abstractNumId w:val="11"/>
  </w:num>
  <w:num w:numId="46" w16cid:durableId="810441717">
    <w:abstractNumId w:val="31"/>
  </w:num>
  <w:num w:numId="47" w16cid:durableId="1804156057">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ijzigingsprotocol"/>
    <w:docVar w:name="ID002" w:val="Informatiemodel Geluid 2022"/>
    <w:docVar w:name="ID003" w:val="wijzigingsprotocol"/>
    <w:docVar w:name="ID004" w:val="geen"/>
    <w:docVar w:name="ID005" w:val="GN-WV"/>
    <w:docVar w:name="ID006" w:val="BD"/>
    <w:docVar w:name="ID007" w:val="cc-by-nd"/>
    <w:docVar w:name="ID008" w:val="2022-07-27"/>
    <w:docVar w:name="ID010" w:val="geen"/>
    <w:docVar w:name="ID011" w:val="Waar"/>
    <w:docVar w:name="ID012" w:val="1"/>
    <w:docVar w:name="ID01201" w:val="Monique van Scherpenzeel|Geonovum|https://www.geonovum.nl"/>
    <w:docVar w:name="ID013" w:val="1"/>
    <w:docVar w:name="ID01301" w:val="Monique van Scherpenzeel|Geonovum|https://www.geonovum.nl"/>
    <w:docVar w:name="ID014" w:val="0"/>
    <w:docVar w:name="ID015" w:val="Onwaar"/>
  </w:docVars>
  <w:rsids>
    <w:rsidRoot w:val="00D66965"/>
    <w:rsid w:val="00003BFD"/>
    <w:rsid w:val="000067A0"/>
    <w:rsid w:val="0001063C"/>
    <w:rsid w:val="00011C23"/>
    <w:rsid w:val="00020F2F"/>
    <w:rsid w:val="000241FC"/>
    <w:rsid w:val="00024200"/>
    <w:rsid w:val="00025226"/>
    <w:rsid w:val="0002563E"/>
    <w:rsid w:val="000326F4"/>
    <w:rsid w:val="00040D93"/>
    <w:rsid w:val="00043A50"/>
    <w:rsid w:val="00044E8B"/>
    <w:rsid w:val="00047DAA"/>
    <w:rsid w:val="000534BB"/>
    <w:rsid w:val="000623EF"/>
    <w:rsid w:val="00063973"/>
    <w:rsid w:val="0006444D"/>
    <w:rsid w:val="00064B43"/>
    <w:rsid w:val="00064FFB"/>
    <w:rsid w:val="000652DB"/>
    <w:rsid w:val="00067017"/>
    <w:rsid w:val="00067F8D"/>
    <w:rsid w:val="000750B7"/>
    <w:rsid w:val="00077E74"/>
    <w:rsid w:val="00081499"/>
    <w:rsid w:val="00084857"/>
    <w:rsid w:val="00084CEB"/>
    <w:rsid w:val="000853F0"/>
    <w:rsid w:val="00085436"/>
    <w:rsid w:val="00091444"/>
    <w:rsid w:val="00094327"/>
    <w:rsid w:val="000949FB"/>
    <w:rsid w:val="000A042C"/>
    <w:rsid w:val="000A0CF9"/>
    <w:rsid w:val="000A1ADA"/>
    <w:rsid w:val="000A23C3"/>
    <w:rsid w:val="000A39CC"/>
    <w:rsid w:val="000A567E"/>
    <w:rsid w:val="000A5775"/>
    <w:rsid w:val="000A7817"/>
    <w:rsid w:val="000B15A6"/>
    <w:rsid w:val="000B37CB"/>
    <w:rsid w:val="000B3F7B"/>
    <w:rsid w:val="000B5386"/>
    <w:rsid w:val="000D0C03"/>
    <w:rsid w:val="000D590A"/>
    <w:rsid w:val="000E3D1F"/>
    <w:rsid w:val="000E4F9F"/>
    <w:rsid w:val="000E786F"/>
    <w:rsid w:val="000F0273"/>
    <w:rsid w:val="000F04A1"/>
    <w:rsid w:val="000F109E"/>
    <w:rsid w:val="000F7B1E"/>
    <w:rsid w:val="00101457"/>
    <w:rsid w:val="00112BD6"/>
    <w:rsid w:val="00114493"/>
    <w:rsid w:val="0012082E"/>
    <w:rsid w:val="001223E1"/>
    <w:rsid w:val="0012543F"/>
    <w:rsid w:val="001266CE"/>
    <w:rsid w:val="00127EE9"/>
    <w:rsid w:val="00131C76"/>
    <w:rsid w:val="0013237A"/>
    <w:rsid w:val="00132E5E"/>
    <w:rsid w:val="00134763"/>
    <w:rsid w:val="001417E4"/>
    <w:rsid w:val="00141E6B"/>
    <w:rsid w:val="00147C9E"/>
    <w:rsid w:val="001512C8"/>
    <w:rsid w:val="001534B4"/>
    <w:rsid w:val="00161612"/>
    <w:rsid w:val="00162A64"/>
    <w:rsid w:val="00164C02"/>
    <w:rsid w:val="00165DD8"/>
    <w:rsid w:val="00166EF9"/>
    <w:rsid w:val="00174060"/>
    <w:rsid w:val="001740DC"/>
    <w:rsid w:val="001828DE"/>
    <w:rsid w:val="00186814"/>
    <w:rsid w:val="00187C85"/>
    <w:rsid w:val="00190D59"/>
    <w:rsid w:val="001A0123"/>
    <w:rsid w:val="001A2D67"/>
    <w:rsid w:val="001A4D44"/>
    <w:rsid w:val="001A5F37"/>
    <w:rsid w:val="001B17EE"/>
    <w:rsid w:val="001B1923"/>
    <w:rsid w:val="001B2F7F"/>
    <w:rsid w:val="001C05C2"/>
    <w:rsid w:val="001C3626"/>
    <w:rsid w:val="001D5DD0"/>
    <w:rsid w:val="001D5DD7"/>
    <w:rsid w:val="001D6CAB"/>
    <w:rsid w:val="001E18AC"/>
    <w:rsid w:val="001E1E77"/>
    <w:rsid w:val="001E1FCA"/>
    <w:rsid w:val="001E2E40"/>
    <w:rsid w:val="001E7394"/>
    <w:rsid w:val="001F1C2B"/>
    <w:rsid w:val="001F2A29"/>
    <w:rsid w:val="001F4EBF"/>
    <w:rsid w:val="001F6D52"/>
    <w:rsid w:val="00222829"/>
    <w:rsid w:val="00222BF2"/>
    <w:rsid w:val="002230F7"/>
    <w:rsid w:val="0023066A"/>
    <w:rsid w:val="00234400"/>
    <w:rsid w:val="002406EA"/>
    <w:rsid w:val="002457F0"/>
    <w:rsid w:val="00253619"/>
    <w:rsid w:val="002603C8"/>
    <w:rsid w:val="0026080B"/>
    <w:rsid w:val="00264C41"/>
    <w:rsid w:val="00270623"/>
    <w:rsid w:val="002728F2"/>
    <w:rsid w:val="00277A65"/>
    <w:rsid w:val="00277D2C"/>
    <w:rsid w:val="00284C9B"/>
    <w:rsid w:val="00285433"/>
    <w:rsid w:val="002873B5"/>
    <w:rsid w:val="002912B2"/>
    <w:rsid w:val="00291A96"/>
    <w:rsid w:val="00297E5E"/>
    <w:rsid w:val="002A6CCA"/>
    <w:rsid w:val="002A7119"/>
    <w:rsid w:val="002B352C"/>
    <w:rsid w:val="002B7475"/>
    <w:rsid w:val="002E0585"/>
    <w:rsid w:val="002E322F"/>
    <w:rsid w:val="002E546F"/>
    <w:rsid w:val="002E5A00"/>
    <w:rsid w:val="002E75E7"/>
    <w:rsid w:val="002E7A86"/>
    <w:rsid w:val="00302A9B"/>
    <w:rsid w:val="00302FC6"/>
    <w:rsid w:val="003036F3"/>
    <w:rsid w:val="00303B74"/>
    <w:rsid w:val="0030442A"/>
    <w:rsid w:val="003119AB"/>
    <w:rsid w:val="00313B47"/>
    <w:rsid w:val="003149D2"/>
    <w:rsid w:val="00322AE9"/>
    <w:rsid w:val="00323307"/>
    <w:rsid w:val="00323B0C"/>
    <w:rsid w:val="00325C5F"/>
    <w:rsid w:val="003276EB"/>
    <w:rsid w:val="003306E2"/>
    <w:rsid w:val="00331951"/>
    <w:rsid w:val="00331F3D"/>
    <w:rsid w:val="0033441A"/>
    <w:rsid w:val="00335164"/>
    <w:rsid w:val="00335B93"/>
    <w:rsid w:val="00342F81"/>
    <w:rsid w:val="00344AAC"/>
    <w:rsid w:val="003807D5"/>
    <w:rsid w:val="0038102C"/>
    <w:rsid w:val="00382F6A"/>
    <w:rsid w:val="0038325B"/>
    <w:rsid w:val="00387A6B"/>
    <w:rsid w:val="00392F89"/>
    <w:rsid w:val="003A1B55"/>
    <w:rsid w:val="003A3423"/>
    <w:rsid w:val="003A44A6"/>
    <w:rsid w:val="003A575B"/>
    <w:rsid w:val="003A6ACC"/>
    <w:rsid w:val="003A7F44"/>
    <w:rsid w:val="003B4921"/>
    <w:rsid w:val="003C3B24"/>
    <w:rsid w:val="003C4DDF"/>
    <w:rsid w:val="003C6217"/>
    <w:rsid w:val="003D20A3"/>
    <w:rsid w:val="003D31A8"/>
    <w:rsid w:val="003D7859"/>
    <w:rsid w:val="003E5260"/>
    <w:rsid w:val="003F21D1"/>
    <w:rsid w:val="003F3688"/>
    <w:rsid w:val="00403A01"/>
    <w:rsid w:val="0040701C"/>
    <w:rsid w:val="0040773A"/>
    <w:rsid w:val="00413972"/>
    <w:rsid w:val="0043078D"/>
    <w:rsid w:val="00432304"/>
    <w:rsid w:val="00433CF2"/>
    <w:rsid w:val="004358BB"/>
    <w:rsid w:val="004419AB"/>
    <w:rsid w:val="00446095"/>
    <w:rsid w:val="00452BB0"/>
    <w:rsid w:val="00454238"/>
    <w:rsid w:val="0046232C"/>
    <w:rsid w:val="00463683"/>
    <w:rsid w:val="0046576E"/>
    <w:rsid w:val="00467F00"/>
    <w:rsid w:val="00476223"/>
    <w:rsid w:val="0048209D"/>
    <w:rsid w:val="004A106B"/>
    <w:rsid w:val="004A63A2"/>
    <w:rsid w:val="004A761C"/>
    <w:rsid w:val="004B5D26"/>
    <w:rsid w:val="004B713C"/>
    <w:rsid w:val="004C056D"/>
    <w:rsid w:val="004C2FE2"/>
    <w:rsid w:val="004C52F1"/>
    <w:rsid w:val="004D2140"/>
    <w:rsid w:val="004D3480"/>
    <w:rsid w:val="004D5723"/>
    <w:rsid w:val="004E2308"/>
    <w:rsid w:val="004E3688"/>
    <w:rsid w:val="004E45DD"/>
    <w:rsid w:val="004F6BE9"/>
    <w:rsid w:val="005016D6"/>
    <w:rsid w:val="00502E20"/>
    <w:rsid w:val="00506829"/>
    <w:rsid w:val="0052325F"/>
    <w:rsid w:val="00533DAC"/>
    <w:rsid w:val="00540C30"/>
    <w:rsid w:val="0054389C"/>
    <w:rsid w:val="005457E3"/>
    <w:rsid w:val="00545EAC"/>
    <w:rsid w:val="00546239"/>
    <w:rsid w:val="005608E7"/>
    <w:rsid w:val="00562112"/>
    <w:rsid w:val="00572677"/>
    <w:rsid w:val="00574AA5"/>
    <w:rsid w:val="00580FF4"/>
    <w:rsid w:val="00581B23"/>
    <w:rsid w:val="00583098"/>
    <w:rsid w:val="00587F7F"/>
    <w:rsid w:val="00594AED"/>
    <w:rsid w:val="00597A4E"/>
    <w:rsid w:val="005A0366"/>
    <w:rsid w:val="005A70CA"/>
    <w:rsid w:val="005B1DC0"/>
    <w:rsid w:val="005B6C70"/>
    <w:rsid w:val="005B7325"/>
    <w:rsid w:val="005C4F3B"/>
    <w:rsid w:val="005E5B36"/>
    <w:rsid w:val="005E66C5"/>
    <w:rsid w:val="005E71CB"/>
    <w:rsid w:val="005E7367"/>
    <w:rsid w:val="005E7EEF"/>
    <w:rsid w:val="005F15BD"/>
    <w:rsid w:val="005F5603"/>
    <w:rsid w:val="00600395"/>
    <w:rsid w:val="00601F3B"/>
    <w:rsid w:val="00601F69"/>
    <w:rsid w:val="00605C19"/>
    <w:rsid w:val="00610F19"/>
    <w:rsid w:val="00613BB2"/>
    <w:rsid w:val="00620529"/>
    <w:rsid w:val="00622867"/>
    <w:rsid w:val="00631FB4"/>
    <w:rsid w:val="006372A4"/>
    <w:rsid w:val="00640B49"/>
    <w:rsid w:val="0064398E"/>
    <w:rsid w:val="0064682F"/>
    <w:rsid w:val="006525ED"/>
    <w:rsid w:val="00671EC1"/>
    <w:rsid w:val="00672722"/>
    <w:rsid w:val="00673B66"/>
    <w:rsid w:val="006869A3"/>
    <w:rsid w:val="0069124D"/>
    <w:rsid w:val="00694F31"/>
    <w:rsid w:val="0069792C"/>
    <w:rsid w:val="006A058D"/>
    <w:rsid w:val="006A0D76"/>
    <w:rsid w:val="006A1F5A"/>
    <w:rsid w:val="006A2866"/>
    <w:rsid w:val="006B0D7C"/>
    <w:rsid w:val="006B7DF9"/>
    <w:rsid w:val="006C3438"/>
    <w:rsid w:val="006C540F"/>
    <w:rsid w:val="006D3CD1"/>
    <w:rsid w:val="006D5667"/>
    <w:rsid w:val="006D66D2"/>
    <w:rsid w:val="006F3EAE"/>
    <w:rsid w:val="006F4CEB"/>
    <w:rsid w:val="006F4F6F"/>
    <w:rsid w:val="006F6311"/>
    <w:rsid w:val="007008A1"/>
    <w:rsid w:val="007040F8"/>
    <w:rsid w:val="00705CDD"/>
    <w:rsid w:val="00705FE7"/>
    <w:rsid w:val="00714480"/>
    <w:rsid w:val="007175D0"/>
    <w:rsid w:val="00722A09"/>
    <w:rsid w:val="00723E8F"/>
    <w:rsid w:val="00725459"/>
    <w:rsid w:val="007343A2"/>
    <w:rsid w:val="0075124B"/>
    <w:rsid w:val="00754763"/>
    <w:rsid w:val="0075577F"/>
    <w:rsid w:val="00756728"/>
    <w:rsid w:val="0075753A"/>
    <w:rsid w:val="0075767E"/>
    <w:rsid w:val="0076547C"/>
    <w:rsid w:val="00765642"/>
    <w:rsid w:val="00767BAE"/>
    <w:rsid w:val="007714CA"/>
    <w:rsid w:val="00772A70"/>
    <w:rsid w:val="00772F21"/>
    <w:rsid w:val="0077510B"/>
    <w:rsid w:val="00775FFB"/>
    <w:rsid w:val="00780D4B"/>
    <w:rsid w:val="00782CCD"/>
    <w:rsid w:val="007900E4"/>
    <w:rsid w:val="007910BD"/>
    <w:rsid w:val="007911E4"/>
    <w:rsid w:val="00792DB7"/>
    <w:rsid w:val="00796048"/>
    <w:rsid w:val="00796267"/>
    <w:rsid w:val="00797440"/>
    <w:rsid w:val="007A3B5C"/>
    <w:rsid w:val="007A4413"/>
    <w:rsid w:val="007A5DA0"/>
    <w:rsid w:val="007B65C8"/>
    <w:rsid w:val="007C5935"/>
    <w:rsid w:val="007C684D"/>
    <w:rsid w:val="007C7339"/>
    <w:rsid w:val="007D2B05"/>
    <w:rsid w:val="007D4FFF"/>
    <w:rsid w:val="007E0FD1"/>
    <w:rsid w:val="007E6A43"/>
    <w:rsid w:val="007E78B5"/>
    <w:rsid w:val="007F1638"/>
    <w:rsid w:val="0080210F"/>
    <w:rsid w:val="008059BC"/>
    <w:rsid w:val="00805CD0"/>
    <w:rsid w:val="00805F4B"/>
    <w:rsid w:val="00807F87"/>
    <w:rsid w:val="0081433B"/>
    <w:rsid w:val="008169EF"/>
    <w:rsid w:val="00827E94"/>
    <w:rsid w:val="0083076A"/>
    <w:rsid w:val="008309AB"/>
    <w:rsid w:val="008318CE"/>
    <w:rsid w:val="00831F9D"/>
    <w:rsid w:val="00832BF2"/>
    <w:rsid w:val="00833A7D"/>
    <w:rsid w:val="0084352E"/>
    <w:rsid w:val="00844058"/>
    <w:rsid w:val="008453B1"/>
    <w:rsid w:val="00845F51"/>
    <w:rsid w:val="0084629A"/>
    <w:rsid w:val="00854FD1"/>
    <w:rsid w:val="0086134C"/>
    <w:rsid w:val="00862BC9"/>
    <w:rsid w:val="00862F6C"/>
    <w:rsid w:val="00864C8E"/>
    <w:rsid w:val="00870018"/>
    <w:rsid w:val="0087214E"/>
    <w:rsid w:val="00875BD6"/>
    <w:rsid w:val="00876CA9"/>
    <w:rsid w:val="00883948"/>
    <w:rsid w:val="008901CC"/>
    <w:rsid w:val="00892F6F"/>
    <w:rsid w:val="008A6E1A"/>
    <w:rsid w:val="008B0572"/>
    <w:rsid w:val="008B47E0"/>
    <w:rsid w:val="008C220C"/>
    <w:rsid w:val="008E0A6C"/>
    <w:rsid w:val="008E3278"/>
    <w:rsid w:val="008F04E2"/>
    <w:rsid w:val="008F1810"/>
    <w:rsid w:val="00901952"/>
    <w:rsid w:val="009049B2"/>
    <w:rsid w:val="00905B40"/>
    <w:rsid w:val="009067BB"/>
    <w:rsid w:val="0091224B"/>
    <w:rsid w:val="00914B85"/>
    <w:rsid w:val="00920F3A"/>
    <w:rsid w:val="00922997"/>
    <w:rsid w:val="0092303D"/>
    <w:rsid w:val="00924BE7"/>
    <w:rsid w:val="009264C6"/>
    <w:rsid w:val="00930463"/>
    <w:rsid w:val="00934D40"/>
    <w:rsid w:val="00942CD1"/>
    <w:rsid w:val="009449F3"/>
    <w:rsid w:val="00945ADC"/>
    <w:rsid w:val="009531A8"/>
    <w:rsid w:val="009565CF"/>
    <w:rsid w:val="00963092"/>
    <w:rsid w:val="00967AD4"/>
    <w:rsid w:val="0097012E"/>
    <w:rsid w:val="00970801"/>
    <w:rsid w:val="00972CFC"/>
    <w:rsid w:val="00976043"/>
    <w:rsid w:val="00981AEF"/>
    <w:rsid w:val="0098270C"/>
    <w:rsid w:val="009A2027"/>
    <w:rsid w:val="009A4291"/>
    <w:rsid w:val="009B76FE"/>
    <w:rsid w:val="009C0CF4"/>
    <w:rsid w:val="009C79C6"/>
    <w:rsid w:val="009C7DD0"/>
    <w:rsid w:val="009E0C01"/>
    <w:rsid w:val="009E4694"/>
    <w:rsid w:val="009E6B28"/>
    <w:rsid w:val="009F08B1"/>
    <w:rsid w:val="009F436E"/>
    <w:rsid w:val="009F65FE"/>
    <w:rsid w:val="009F6DA0"/>
    <w:rsid w:val="009F7CB4"/>
    <w:rsid w:val="00A006BE"/>
    <w:rsid w:val="00A01371"/>
    <w:rsid w:val="00A013BA"/>
    <w:rsid w:val="00A01E68"/>
    <w:rsid w:val="00A129EC"/>
    <w:rsid w:val="00A17906"/>
    <w:rsid w:val="00A20F45"/>
    <w:rsid w:val="00A248FD"/>
    <w:rsid w:val="00A26809"/>
    <w:rsid w:val="00A320B6"/>
    <w:rsid w:val="00A37178"/>
    <w:rsid w:val="00A37C10"/>
    <w:rsid w:val="00A42A80"/>
    <w:rsid w:val="00A53ECB"/>
    <w:rsid w:val="00A67F6E"/>
    <w:rsid w:val="00A86103"/>
    <w:rsid w:val="00A904BC"/>
    <w:rsid w:val="00A95720"/>
    <w:rsid w:val="00AA1364"/>
    <w:rsid w:val="00AA3625"/>
    <w:rsid w:val="00AB4B18"/>
    <w:rsid w:val="00AC11A0"/>
    <w:rsid w:val="00AC2321"/>
    <w:rsid w:val="00AC4821"/>
    <w:rsid w:val="00AC4DB0"/>
    <w:rsid w:val="00AC4F95"/>
    <w:rsid w:val="00AC78AC"/>
    <w:rsid w:val="00AD4171"/>
    <w:rsid w:val="00AD4601"/>
    <w:rsid w:val="00AD65AE"/>
    <w:rsid w:val="00AF0AC2"/>
    <w:rsid w:val="00AF6AD9"/>
    <w:rsid w:val="00B153AB"/>
    <w:rsid w:val="00B16FB6"/>
    <w:rsid w:val="00B21396"/>
    <w:rsid w:val="00B21B34"/>
    <w:rsid w:val="00B21D90"/>
    <w:rsid w:val="00B2584F"/>
    <w:rsid w:val="00B30ACB"/>
    <w:rsid w:val="00B343E8"/>
    <w:rsid w:val="00B37AE9"/>
    <w:rsid w:val="00B40EFB"/>
    <w:rsid w:val="00B4112E"/>
    <w:rsid w:val="00B420CF"/>
    <w:rsid w:val="00B437F5"/>
    <w:rsid w:val="00B43DAE"/>
    <w:rsid w:val="00B45389"/>
    <w:rsid w:val="00B453BD"/>
    <w:rsid w:val="00B47B30"/>
    <w:rsid w:val="00B50FEC"/>
    <w:rsid w:val="00B511E4"/>
    <w:rsid w:val="00B52757"/>
    <w:rsid w:val="00B54AA7"/>
    <w:rsid w:val="00B6076B"/>
    <w:rsid w:val="00B73697"/>
    <w:rsid w:val="00B76D1E"/>
    <w:rsid w:val="00B82609"/>
    <w:rsid w:val="00B82A0F"/>
    <w:rsid w:val="00B90084"/>
    <w:rsid w:val="00B90B85"/>
    <w:rsid w:val="00B9273B"/>
    <w:rsid w:val="00B93692"/>
    <w:rsid w:val="00B95CCA"/>
    <w:rsid w:val="00BB090D"/>
    <w:rsid w:val="00BB0F40"/>
    <w:rsid w:val="00BB1417"/>
    <w:rsid w:val="00BB210E"/>
    <w:rsid w:val="00BB2221"/>
    <w:rsid w:val="00BB2368"/>
    <w:rsid w:val="00BB25BB"/>
    <w:rsid w:val="00BB7CA9"/>
    <w:rsid w:val="00BC458B"/>
    <w:rsid w:val="00BC6852"/>
    <w:rsid w:val="00BD23BD"/>
    <w:rsid w:val="00BE1A5C"/>
    <w:rsid w:val="00BE6A3E"/>
    <w:rsid w:val="00BF3CA0"/>
    <w:rsid w:val="00BF3D47"/>
    <w:rsid w:val="00BF5652"/>
    <w:rsid w:val="00BF5DF7"/>
    <w:rsid w:val="00BF5EDC"/>
    <w:rsid w:val="00C02B1E"/>
    <w:rsid w:val="00C07754"/>
    <w:rsid w:val="00C12850"/>
    <w:rsid w:val="00C131FB"/>
    <w:rsid w:val="00C166DF"/>
    <w:rsid w:val="00C17F6D"/>
    <w:rsid w:val="00C269EB"/>
    <w:rsid w:val="00C33E1E"/>
    <w:rsid w:val="00C342F1"/>
    <w:rsid w:val="00C347C6"/>
    <w:rsid w:val="00C35DB1"/>
    <w:rsid w:val="00C35FA0"/>
    <w:rsid w:val="00C364BA"/>
    <w:rsid w:val="00C36B04"/>
    <w:rsid w:val="00C4250C"/>
    <w:rsid w:val="00C4331B"/>
    <w:rsid w:val="00C452AF"/>
    <w:rsid w:val="00C45F67"/>
    <w:rsid w:val="00C50B68"/>
    <w:rsid w:val="00C51863"/>
    <w:rsid w:val="00C56B43"/>
    <w:rsid w:val="00C63792"/>
    <w:rsid w:val="00C65B40"/>
    <w:rsid w:val="00C71F78"/>
    <w:rsid w:val="00C74072"/>
    <w:rsid w:val="00C74A92"/>
    <w:rsid w:val="00C74BD6"/>
    <w:rsid w:val="00C77477"/>
    <w:rsid w:val="00C77620"/>
    <w:rsid w:val="00C83E8A"/>
    <w:rsid w:val="00C8621C"/>
    <w:rsid w:val="00C953D7"/>
    <w:rsid w:val="00C96623"/>
    <w:rsid w:val="00CA4EA3"/>
    <w:rsid w:val="00CA75CB"/>
    <w:rsid w:val="00CB14DE"/>
    <w:rsid w:val="00CB2910"/>
    <w:rsid w:val="00CB710B"/>
    <w:rsid w:val="00CC7011"/>
    <w:rsid w:val="00CC7D7A"/>
    <w:rsid w:val="00CD3A35"/>
    <w:rsid w:val="00CD405F"/>
    <w:rsid w:val="00CD560D"/>
    <w:rsid w:val="00CD56BD"/>
    <w:rsid w:val="00CD5CA5"/>
    <w:rsid w:val="00CD7FD2"/>
    <w:rsid w:val="00CE193D"/>
    <w:rsid w:val="00CE1D33"/>
    <w:rsid w:val="00CE74FD"/>
    <w:rsid w:val="00CF2A16"/>
    <w:rsid w:val="00D00BC8"/>
    <w:rsid w:val="00D0351A"/>
    <w:rsid w:val="00D045DD"/>
    <w:rsid w:val="00D100A8"/>
    <w:rsid w:val="00D12419"/>
    <w:rsid w:val="00D15A92"/>
    <w:rsid w:val="00D17BE7"/>
    <w:rsid w:val="00D2625A"/>
    <w:rsid w:val="00D34018"/>
    <w:rsid w:val="00D45A3E"/>
    <w:rsid w:val="00D53B4C"/>
    <w:rsid w:val="00D636B1"/>
    <w:rsid w:val="00D667F2"/>
    <w:rsid w:val="00D66965"/>
    <w:rsid w:val="00D709F6"/>
    <w:rsid w:val="00D761FB"/>
    <w:rsid w:val="00D765B8"/>
    <w:rsid w:val="00D84E24"/>
    <w:rsid w:val="00D86EA6"/>
    <w:rsid w:val="00D87732"/>
    <w:rsid w:val="00D92DEC"/>
    <w:rsid w:val="00D958E8"/>
    <w:rsid w:val="00DA3A2E"/>
    <w:rsid w:val="00DA6E1B"/>
    <w:rsid w:val="00DA7658"/>
    <w:rsid w:val="00DB0B87"/>
    <w:rsid w:val="00DB13B4"/>
    <w:rsid w:val="00DB2608"/>
    <w:rsid w:val="00DC5EDA"/>
    <w:rsid w:val="00DD2022"/>
    <w:rsid w:val="00DD7007"/>
    <w:rsid w:val="00DE6494"/>
    <w:rsid w:val="00DE74CE"/>
    <w:rsid w:val="00DF3075"/>
    <w:rsid w:val="00DF54C7"/>
    <w:rsid w:val="00E05456"/>
    <w:rsid w:val="00E13172"/>
    <w:rsid w:val="00E137B2"/>
    <w:rsid w:val="00E2179E"/>
    <w:rsid w:val="00E25614"/>
    <w:rsid w:val="00E2691E"/>
    <w:rsid w:val="00E27646"/>
    <w:rsid w:val="00E33E00"/>
    <w:rsid w:val="00E43079"/>
    <w:rsid w:val="00E44B47"/>
    <w:rsid w:val="00E5039B"/>
    <w:rsid w:val="00E510AE"/>
    <w:rsid w:val="00E52248"/>
    <w:rsid w:val="00E600E4"/>
    <w:rsid w:val="00E65C9E"/>
    <w:rsid w:val="00E7098A"/>
    <w:rsid w:val="00E7200A"/>
    <w:rsid w:val="00E73450"/>
    <w:rsid w:val="00E8218E"/>
    <w:rsid w:val="00E833EE"/>
    <w:rsid w:val="00E84199"/>
    <w:rsid w:val="00E85A03"/>
    <w:rsid w:val="00E863FB"/>
    <w:rsid w:val="00E96A1C"/>
    <w:rsid w:val="00E96CAA"/>
    <w:rsid w:val="00EA3317"/>
    <w:rsid w:val="00EB0055"/>
    <w:rsid w:val="00EB03AE"/>
    <w:rsid w:val="00EB29AB"/>
    <w:rsid w:val="00EB3BA5"/>
    <w:rsid w:val="00EC4A6C"/>
    <w:rsid w:val="00EC7D90"/>
    <w:rsid w:val="00ED54B0"/>
    <w:rsid w:val="00ED7741"/>
    <w:rsid w:val="00ED7A21"/>
    <w:rsid w:val="00EF71CC"/>
    <w:rsid w:val="00F000DF"/>
    <w:rsid w:val="00F0080F"/>
    <w:rsid w:val="00F0480E"/>
    <w:rsid w:val="00F04ECD"/>
    <w:rsid w:val="00F12AE2"/>
    <w:rsid w:val="00F23E21"/>
    <w:rsid w:val="00F31FF6"/>
    <w:rsid w:val="00F35330"/>
    <w:rsid w:val="00F36E94"/>
    <w:rsid w:val="00F44A0F"/>
    <w:rsid w:val="00F460D1"/>
    <w:rsid w:val="00F461F8"/>
    <w:rsid w:val="00F57B07"/>
    <w:rsid w:val="00F6049B"/>
    <w:rsid w:val="00F618CC"/>
    <w:rsid w:val="00F72F1E"/>
    <w:rsid w:val="00F73274"/>
    <w:rsid w:val="00F8290C"/>
    <w:rsid w:val="00F8384C"/>
    <w:rsid w:val="00F847D7"/>
    <w:rsid w:val="00F94CCB"/>
    <w:rsid w:val="00FA1C28"/>
    <w:rsid w:val="00FA78BD"/>
    <w:rsid w:val="00FA7A29"/>
    <w:rsid w:val="00FB42E3"/>
    <w:rsid w:val="00FD048D"/>
    <w:rsid w:val="00FD130F"/>
    <w:rsid w:val="00FD17A8"/>
    <w:rsid w:val="00FD3E0D"/>
    <w:rsid w:val="00FD3EF6"/>
    <w:rsid w:val="00FD4413"/>
    <w:rsid w:val="00FD65D1"/>
    <w:rsid w:val="00FE02E4"/>
    <w:rsid w:val="00FE154F"/>
    <w:rsid w:val="00FE4892"/>
    <w:rsid w:val="00FF23D0"/>
    <w:rsid w:val="00FF2CC4"/>
    <w:rsid w:val="00FF37D9"/>
    <w:rsid w:val="00FF489B"/>
    <w:rsid w:val="00FF4C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85044"/>
  <w15:docId w15:val="{7FF75F1F-365D-4C0D-8D11-3C055587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Inleidingnatitel"/>
    <w:rsid w:val="00131C76"/>
    <w:pPr>
      <w:keepNext/>
      <w:spacing w:after="480"/>
      <w:outlineLvl w:val="0"/>
    </w:pPr>
    <w:rPr>
      <w:sz w:val="28"/>
    </w:rPr>
  </w:style>
  <w:style w:type="paragraph" w:styleId="Kop2">
    <w:name w:val="heading 2"/>
    <w:basedOn w:val="Standaard"/>
    <w:next w:val="Standaard"/>
    <w:rsid w:val="00131C76"/>
    <w:pPr>
      <w:keepNext/>
      <w:numPr>
        <w:ilvl w:val="1"/>
        <w:numId w:val="16"/>
      </w:numPr>
      <w:spacing w:before="240" w:after="240"/>
      <w:outlineLvl w:val="1"/>
    </w:pPr>
    <w:rPr>
      <w:sz w:val="20"/>
    </w:rPr>
  </w:style>
  <w:style w:type="paragraph" w:styleId="Kop3">
    <w:name w:val="heading 3"/>
    <w:basedOn w:val="Standaard"/>
    <w:next w:val="Standaard"/>
    <w:rsid w:val="00131C76"/>
    <w:pPr>
      <w:keepNext/>
      <w:numPr>
        <w:ilvl w:val="2"/>
        <w:numId w:val="16"/>
      </w:numPr>
      <w:spacing w:before="240"/>
      <w:outlineLvl w:val="2"/>
    </w:pPr>
    <w:rPr>
      <w:b/>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Kop1"/>
    <w:rsid w:val="005B1DC0"/>
    <w:pPr>
      <w:keepNext/>
      <w:pageBreakBefore/>
      <w:numPr>
        <w:numId w:val="16"/>
      </w:numPr>
      <w:spacing w:after="240" w:line="240" w:lineRule="atLeast"/>
    </w:pPr>
    <w:rPr>
      <w:sz w:val="20"/>
      <w:szCs w:val="20"/>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Inleidingnatitel">
    <w:name w:val="Inleiding na titel"/>
    <w:basedOn w:val="Standaard"/>
    <w:next w:val="Standaard"/>
    <w:rsid w:val="00131C76"/>
    <w:pPr>
      <w:keepNext/>
      <w:spacing w:after="48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uiPriority w:val="99"/>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paragraph" w:customStyle="1" w:styleId="Bijlageparagraaf">
    <w:name w:val="Bijlageparagraaf"/>
    <w:basedOn w:val="Standaard"/>
    <w:next w:val="Standaard"/>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paragraph" w:styleId="Ballontekst">
    <w:name w:val="Balloon Text"/>
    <w:basedOn w:val="Standaard"/>
    <w:rsid w:val="006C540F"/>
    <w:pPr>
      <w:spacing w:line="240" w:lineRule="auto"/>
    </w:pPr>
    <w:rPr>
      <w:rFonts w:ascii="Tahoma" w:hAnsi="Tahoma" w:cs="Tahoma"/>
    </w:rPr>
  </w:style>
  <w:style w:type="character" w:styleId="Verwijzingopmerking">
    <w:name w:val="annotation reference"/>
    <w:basedOn w:val="Standaardalinea-lettertype"/>
    <w:semiHidden/>
    <w:unhideWhenUsed/>
    <w:rsid w:val="00FD3EF6"/>
    <w:rPr>
      <w:sz w:val="16"/>
      <w:szCs w:val="16"/>
    </w:rPr>
  </w:style>
  <w:style w:type="paragraph" w:styleId="Tekstopmerking">
    <w:name w:val="annotation text"/>
    <w:basedOn w:val="Standaard"/>
    <w:semiHidden/>
    <w:unhideWhenUsed/>
    <w:rsid w:val="00FD3EF6"/>
    <w:pPr>
      <w:spacing w:line="240" w:lineRule="auto"/>
    </w:pPr>
    <w:rPr>
      <w:sz w:val="20"/>
      <w:szCs w:val="20"/>
    </w:rPr>
  </w:style>
  <w:style w:type="paragraph" w:styleId="Onderwerpvanopmerking">
    <w:name w:val="annotation subject"/>
    <w:basedOn w:val="Tekstopmerking"/>
    <w:next w:val="Tekstopmerking"/>
    <w:semiHidden/>
    <w:unhideWhenUsed/>
    <w:rsid w:val="00FD3EF6"/>
    <w:rPr>
      <w:b/>
      <w:bCs/>
    </w:rPr>
  </w:style>
  <w:style w:type="character" w:styleId="Onopgelostemelding">
    <w:name w:val="Unresolved Mention"/>
    <w:basedOn w:val="Standaardalinea-lettertype"/>
    <w:uiPriority w:val="99"/>
    <w:semiHidden/>
    <w:unhideWhenUsed/>
    <w:rsid w:val="00E833EE"/>
    <w:rPr>
      <w:color w:val="605E5C"/>
      <w:shd w:val="clear" w:color="auto" w:fill="E1DFDD"/>
    </w:rPr>
  </w:style>
  <w:style w:type="character" w:styleId="Tekstvantijdelijkeaanduiding">
    <w:name w:val="Placeholder Text"/>
    <w:basedOn w:val="Standaardalinea-lettertype"/>
    <w:uiPriority w:val="99"/>
    <w:semiHidden/>
    <w:rsid w:val="00297E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89236">
      <w:bodyDiv w:val="1"/>
      <w:marLeft w:val="0"/>
      <w:marRight w:val="0"/>
      <w:marTop w:val="0"/>
      <w:marBottom w:val="0"/>
      <w:divBdr>
        <w:top w:val="none" w:sz="0" w:space="0" w:color="auto"/>
        <w:left w:val="none" w:sz="0" w:space="0" w:color="auto"/>
        <w:bottom w:val="none" w:sz="0" w:space="0" w:color="auto"/>
        <w:right w:val="none" w:sz="0" w:space="0" w:color="auto"/>
      </w:divBdr>
    </w:div>
    <w:div w:id="640229886">
      <w:bodyDiv w:val="1"/>
      <w:marLeft w:val="0"/>
      <w:marRight w:val="0"/>
      <w:marTop w:val="0"/>
      <w:marBottom w:val="0"/>
      <w:divBdr>
        <w:top w:val="none" w:sz="0" w:space="0" w:color="auto"/>
        <w:left w:val="none" w:sz="0" w:space="0" w:color="auto"/>
        <w:bottom w:val="none" w:sz="0" w:space="0" w:color="auto"/>
        <w:right w:val="none" w:sz="0" w:space="0" w:color="auto"/>
      </w:divBdr>
    </w:div>
    <w:div w:id="187662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ocs.geostandaarden.nl/cvgg/im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imev@geonovum.n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logius.nl/diensten/bomo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cs.geostandaarden.nl" TargetMode="External"/><Relationship Id="rId2" Type="http://schemas.openxmlformats.org/officeDocument/2006/relationships/hyperlink" Target="https://register.geostandaarden.nl" TargetMode="External"/><Relationship Id="rId1" Type="http://schemas.openxmlformats.org/officeDocument/2006/relationships/hyperlink" Target="https://definities.geostandaarden.nl" TargetMode="External"/><Relationship Id="rId4" Type="http://schemas.openxmlformats.org/officeDocument/2006/relationships/hyperlink" Target="http://wiki.geonovum.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markdown\input\respec.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6A073BBB3FB3429D87D77C40313058" ma:contentTypeVersion="7" ma:contentTypeDescription="Een nieuw document maken." ma:contentTypeScope="" ma:versionID="2819c2a351be34fc66d212a50301e61a">
  <xsd:schema xmlns:xsd="http://www.w3.org/2001/XMLSchema" xmlns:xs="http://www.w3.org/2001/XMLSchema" xmlns:p="http://schemas.microsoft.com/office/2006/metadata/properties" xmlns:ns2="385505e6-e5d7-4f1a-b335-045f4e6272b3" targetNamespace="http://schemas.microsoft.com/office/2006/metadata/properties" ma:root="true" ma:fieldsID="410dff5b0863664df98965f9000b1240" ns2:_="">
    <xsd:import namespace="385505e6-e5d7-4f1a-b335-045f4e6272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505e6-e5d7-4f1a-b335-045f4e627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3CA9A-F4C2-40EE-AACA-266C8F4C7C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056CC2-51A6-442C-9D64-7B3A7C579233}">
  <ds:schemaRefs>
    <ds:schemaRef ds:uri="http://schemas.microsoft.com/sharepoint/v3/contenttype/forms"/>
  </ds:schemaRefs>
</ds:datastoreItem>
</file>

<file path=customXml/itemProps3.xml><?xml version="1.0" encoding="utf-8"?>
<ds:datastoreItem xmlns:ds="http://schemas.openxmlformats.org/officeDocument/2006/customXml" ds:itemID="{74342241-04A7-4FC5-B656-7B40F962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505e6-e5d7-4f1a-b335-045f4e627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6A3AA6-F5B5-4FF2-8021-48C79D970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respec.dotm</Template>
  <TotalTime>23</TotalTime>
  <Pages>15</Pages>
  <Words>4906</Words>
  <Characters>26988</Characters>
  <Application>Microsoft Office Word</Application>
  <DocSecurity>0</DocSecurity>
  <Lines>224</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Wijzigingsprotocol geo-standaarden</vt:lpstr>
      <vt:lpstr>@Titelopdracht@</vt:lpstr>
    </vt:vector>
  </TitlesOfParts>
  <Company>Geonovum</Company>
  <LinksUpToDate>false</LinksUpToDate>
  <CharactersWithSpaces>31831</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Wijzigingsprotocol geo-standaarden</dc:title>
  <dc:subject>@Opdrachtgever@</dc:subject>
  <dc:creator>Monique van Scherpenzeel;D.Krijtenburg@geonovum.nl</dc:creator>
  <cp:lastModifiedBy>Gerard Wolbers</cp:lastModifiedBy>
  <cp:revision>11</cp:revision>
  <cp:lastPrinted>2018-08-14T08:04:00Z</cp:lastPrinted>
  <dcterms:created xsi:type="dcterms:W3CDTF">2021-12-24T14:29:00Z</dcterms:created>
  <dcterms:modified xsi:type="dcterms:W3CDTF">2022-07-27T08:20:00Z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0x010100216A073BBB3FB3429D87D77C40313058</vt:lpwstr>
  </property>
  <property fmtid="{D5CDD505-2E9C-101B-9397-08002B2CF9AE}" pid="3" name="Order">
    <vt:r8>18400</vt:r8>
  </property>
</Properties>
</file>